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7E89" w:rsidRDefault="00625113">
      <w:pPr>
        <w:pStyle w:val="Char8"/>
        <w:spacing w:line="360" w:lineRule="auto"/>
      </w:pPr>
      <w:r>
        <w:rPr>
          <w:noProof/>
        </w:rPr>
        <w:pict>
          <v:rect id="Rectangle 2" o:spid="_x0000_s1026" style="position:absolute;left:0;text-align:left;margin-left:-90pt;margin-top:-1in;width:45pt;height:846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" fillcolor="#006"/>
        </w:pict>
      </w:r>
    </w:p>
    <w:tbl>
      <w:tblPr>
        <w:tblpPr w:leftFromText="180" w:rightFromText="180" w:horzAnchor="margin" w:tblpY="920"/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3"/>
      </w:tblGrid>
      <w:tr w:rsidR="00127E89">
        <w:trPr>
          <w:trHeight w:val="212"/>
        </w:trPr>
        <w:tc>
          <w:tcPr>
            <w:tcW w:w="4263" w:type="dxa"/>
          </w:tcPr>
          <w:p w:rsidR="00127E89" w:rsidRDefault="00691FF1" w:rsidP="00E02CF5">
            <w:pPr>
              <w:spacing w:line="360" w:lineRule="auto"/>
              <w:rPr>
                <w:rFonts w:ascii="幼圆" w:hAnsi="华文细黑"/>
              </w:rPr>
            </w:pPr>
            <w:r>
              <w:rPr>
                <w:rFonts w:ascii="幼圆" w:hint="eastAsia"/>
              </w:rPr>
              <w:t>文档摘要：</w:t>
            </w:r>
            <w:r w:rsidR="00FD17C7">
              <w:rPr>
                <w:rFonts w:ascii="幼圆" w:hint="eastAsia"/>
                <w:sz w:val="22"/>
              </w:rPr>
              <w:t>配置</w:t>
            </w:r>
            <w:r w:rsidR="00E02CF5">
              <w:rPr>
                <w:rFonts w:ascii="幼圆" w:hint="eastAsia"/>
                <w:sz w:val="22"/>
              </w:rPr>
              <w:t>指南</w:t>
            </w:r>
          </w:p>
        </w:tc>
      </w:tr>
      <w:tr w:rsidR="00127E89">
        <w:trPr>
          <w:trHeight w:val="1835"/>
        </w:trPr>
        <w:tc>
          <w:tcPr>
            <w:tcW w:w="4263" w:type="dxa"/>
          </w:tcPr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文档编号：</w:t>
            </w:r>
            <w:r w:rsidR="00691FF1">
              <w:rPr>
                <w:rFonts w:ascii="幼圆" w:hint="eastAsia"/>
              </w:rPr>
              <w:t>8890-ADD-09</w:t>
            </w:r>
            <w:r w:rsidR="0036209B">
              <w:rPr>
                <w:rFonts w:ascii="幼圆" w:hint="eastAsia"/>
              </w:rPr>
              <w:t>9</w:t>
            </w:r>
          </w:p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</w:p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</w:p>
        </w:tc>
      </w:tr>
    </w:tbl>
    <w:p w:rsidR="00127E89" w:rsidRDefault="00625113">
      <w:pPr>
        <w:spacing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-9pt;margin-top:243pt;width:459pt;height:248.9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bntAIAALo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" filled="f" stroked="f">
            <v:textbox>
              <w:txbxContent>
                <w:p w:rsidR="00E02CF5" w:rsidRDefault="00695634" w:rsidP="00E02CF5">
                  <w:pPr>
                    <w:jc w:val="right"/>
                    <w:rPr>
                      <w:rFonts w:ascii="幼圆" w:hAnsi="宋体"/>
                      <w:sz w:val="52"/>
                    </w:rPr>
                  </w:pPr>
                  <w:r>
                    <w:rPr>
                      <w:rFonts w:ascii="幼圆" w:hAnsi="宋体" w:hint="eastAsia"/>
                      <w:sz w:val="52"/>
                    </w:rPr>
                    <w:t>安全组件（</w:t>
                  </w:r>
                  <w:r>
                    <w:rPr>
                      <w:rFonts w:ascii="幼圆" w:hAnsi="宋体" w:hint="eastAsia"/>
                      <w:sz w:val="52"/>
                    </w:rPr>
                    <w:t>SecurityEAI</w:t>
                  </w:r>
                  <w:r>
                    <w:rPr>
                      <w:rFonts w:ascii="幼圆" w:hAnsi="宋体" w:hint="eastAsia"/>
                      <w:sz w:val="52"/>
                    </w:rPr>
                    <w:t>）</w:t>
                  </w:r>
                </w:p>
                <w:p w:rsidR="00695634" w:rsidRPr="00064C0E" w:rsidRDefault="00695634" w:rsidP="00695634">
                  <w:pPr>
                    <w:wordWrap w:val="0"/>
                    <w:ind w:right="520"/>
                    <w:jc w:val="right"/>
                    <w:rPr>
                      <w:rFonts w:asciiTheme="minorHAnsi" w:hAnsiTheme="minorHAnsi"/>
                      <w:sz w:val="52"/>
                    </w:rPr>
                  </w:pPr>
                  <w:r>
                    <w:rPr>
                      <w:rFonts w:ascii="幼圆" w:hAnsi="宋体" w:hint="eastAsia"/>
                      <w:sz w:val="52"/>
                    </w:rPr>
                    <w:t xml:space="preserve">   </w:t>
                  </w:r>
                  <w:r w:rsidR="00064C0E">
                    <w:rPr>
                      <w:rFonts w:asciiTheme="minorHAnsi" w:hAnsiTheme="minorHAnsi" w:hint="eastAsia"/>
                      <w:sz w:val="52"/>
                    </w:rPr>
                    <w:t>测试报告</w:t>
                  </w:r>
                </w:p>
                <w:p w:rsidR="00721935" w:rsidRDefault="00721935">
                  <w:pPr>
                    <w:jc w:val="right"/>
                    <w:rPr>
                      <w:rFonts w:ascii="幼圆" w:hAnsi="Arial"/>
                      <w:sz w:val="32"/>
                    </w:rPr>
                  </w:pPr>
                  <w:r>
                    <w:rPr>
                      <w:rFonts w:ascii="幼圆" w:hAnsi="Arial" w:hint="eastAsia"/>
                      <w:sz w:val="32"/>
                    </w:rPr>
                    <w:t>版本：</w:t>
                  </w:r>
                  <w:r>
                    <w:rPr>
                      <w:rFonts w:ascii="幼圆" w:hAnsi="Arial" w:hint="eastAsia"/>
                      <w:sz w:val="32"/>
                    </w:rPr>
                    <w:t>V</w:t>
                  </w:r>
                  <w:r w:rsidR="00453E4D">
                    <w:rPr>
                      <w:rFonts w:ascii="幼圆" w:hAnsi="Arial" w:hint="eastAsia"/>
                      <w:sz w:val="32"/>
                    </w:rPr>
                    <w:t>1</w:t>
                  </w:r>
                  <w:r w:rsidR="009F5732">
                    <w:rPr>
                      <w:rFonts w:ascii="幼圆" w:hAnsi="Arial" w:hint="eastAsia"/>
                      <w:sz w:val="32"/>
                    </w:rPr>
                    <w:t>.</w:t>
                  </w:r>
                  <w:r w:rsidR="00FC0622">
                    <w:rPr>
                      <w:rFonts w:ascii="幼圆" w:hAnsi="Arial" w:hint="eastAsia"/>
                      <w:sz w:val="32"/>
                    </w:rPr>
                    <w:t>2</w:t>
                  </w:r>
                </w:p>
                <w:p w:rsidR="00721935" w:rsidRDefault="00721935">
                  <w:pPr>
                    <w:jc w:val="right"/>
                    <w:rPr>
                      <w:rFonts w:ascii="幼圆" w:hAnsi="宋体"/>
                      <w:sz w:val="32"/>
                    </w:rPr>
                  </w:pPr>
                  <w:r>
                    <w:rPr>
                      <w:rFonts w:ascii="幼圆" w:hAnsi="宋体" w:hint="eastAsia"/>
                      <w:sz w:val="32"/>
                    </w:rPr>
                    <w:t>20</w:t>
                  </w:r>
                  <w:r w:rsidR="00253E6C">
                    <w:rPr>
                      <w:rFonts w:ascii="幼圆" w:hAnsi="宋体" w:hint="eastAsia"/>
                      <w:sz w:val="32"/>
                    </w:rPr>
                    <w:t>1</w:t>
                  </w:r>
                  <w:r w:rsidR="00E02CF5">
                    <w:rPr>
                      <w:rFonts w:ascii="幼圆" w:hAnsi="宋体" w:hint="eastAsia"/>
                      <w:sz w:val="32"/>
                    </w:rPr>
                    <w:t>2</w:t>
                  </w:r>
                  <w:r>
                    <w:rPr>
                      <w:rFonts w:ascii="幼圆" w:hAnsi="宋体" w:hint="eastAsia"/>
                      <w:sz w:val="32"/>
                    </w:rPr>
                    <w:t>年</w:t>
                  </w:r>
                  <w:r w:rsidR="002D11AB">
                    <w:rPr>
                      <w:rFonts w:ascii="幼圆" w:hAnsi="宋体" w:hint="eastAsia"/>
                      <w:sz w:val="32"/>
                    </w:rPr>
                    <w:t>11</w:t>
                  </w:r>
                  <w:r>
                    <w:rPr>
                      <w:rFonts w:ascii="幼圆" w:hAnsi="宋体" w:hint="eastAsia"/>
                      <w:sz w:val="32"/>
                    </w:rPr>
                    <w:t>月</w:t>
                  </w:r>
                </w:p>
                <w:p w:rsidR="00721935" w:rsidRDefault="00721935">
                  <w:pPr>
                    <w:jc w:val="right"/>
                    <w:rPr>
                      <w:rFonts w:ascii="华文细黑" w:eastAsia="华文细黑" w:hAnsi="华文细黑"/>
                      <w:sz w:val="36"/>
                    </w:rPr>
                  </w:pPr>
                </w:p>
                <w:p w:rsidR="00721935" w:rsidRDefault="00721935">
                  <w:pPr>
                    <w:jc w:val="right"/>
                  </w:pPr>
                </w:p>
              </w:txbxContent>
            </v:textbox>
          </v:shape>
        </w:pict>
      </w:r>
      <w:r w:rsidR="00127E89">
        <w:br w:type="page"/>
      </w:r>
    </w:p>
    <w:p w:rsidR="00127E89" w:rsidRDefault="00127E89">
      <w:pPr>
        <w:spacing w:line="360" w:lineRule="auto"/>
      </w:pPr>
    </w:p>
    <w:p w:rsidR="00127E89" w:rsidRDefault="00127E89" w:rsidP="008B2C08">
      <w:pPr>
        <w:spacing w:line="360" w:lineRule="auto"/>
        <w:outlineLvl w:val="0"/>
        <w:rPr>
          <w:rFonts w:ascii="幼圆"/>
        </w:rPr>
      </w:pPr>
      <w:bookmarkStart w:id="0" w:name="_Toc343076853"/>
      <w:r>
        <w:rPr>
          <w:rFonts w:ascii="幼圆" w:hint="eastAsia"/>
        </w:rPr>
        <w:t>文档变更纪录</w:t>
      </w:r>
      <w:bookmarkEnd w:id="0"/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96"/>
        <w:gridCol w:w="4140"/>
        <w:gridCol w:w="1620"/>
      </w:tblGrid>
      <w:tr w:rsidR="00127E89">
        <w:tc>
          <w:tcPr>
            <w:tcW w:w="1260" w:type="dxa"/>
            <w:shd w:val="clear" w:color="auto" w:fill="003366"/>
          </w:tcPr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版本编号</w:t>
            </w:r>
          </w:p>
        </w:tc>
        <w:tc>
          <w:tcPr>
            <w:tcW w:w="1296" w:type="dxa"/>
            <w:shd w:val="clear" w:color="auto" w:fill="003366"/>
          </w:tcPr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版本时间</w:t>
            </w:r>
          </w:p>
        </w:tc>
        <w:tc>
          <w:tcPr>
            <w:tcW w:w="4140" w:type="dxa"/>
            <w:tcBorders>
              <w:right w:val="single" w:sz="4" w:space="0" w:color="auto"/>
            </w:tcBorders>
            <w:shd w:val="clear" w:color="auto" w:fill="003366"/>
          </w:tcPr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更新说明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003366"/>
          </w:tcPr>
          <w:p w:rsidR="00127E89" w:rsidRDefault="00127E89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作者</w:t>
            </w:r>
          </w:p>
        </w:tc>
      </w:tr>
      <w:tr w:rsidR="00127E89" w:rsidTr="00C436FF">
        <w:trPr>
          <w:trHeight w:val="316"/>
        </w:trPr>
        <w:tc>
          <w:tcPr>
            <w:tcW w:w="1260" w:type="dxa"/>
          </w:tcPr>
          <w:p w:rsidR="00127E89" w:rsidRDefault="0006559E" w:rsidP="00253E6C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V1.0</w:t>
            </w:r>
          </w:p>
        </w:tc>
        <w:tc>
          <w:tcPr>
            <w:tcW w:w="1296" w:type="dxa"/>
          </w:tcPr>
          <w:p w:rsidR="00127E89" w:rsidRDefault="0006559E" w:rsidP="002C09F1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/>
              </w:rPr>
              <w:t>2012-</w:t>
            </w:r>
            <w:r w:rsidR="002C09F1">
              <w:rPr>
                <w:rFonts w:ascii="幼圆" w:hint="eastAsia"/>
              </w:rPr>
              <w:t>11</w:t>
            </w:r>
            <w:r>
              <w:rPr>
                <w:rFonts w:ascii="幼圆"/>
              </w:rPr>
              <w:t>-2</w:t>
            </w:r>
            <w:r w:rsidR="002C09F1">
              <w:rPr>
                <w:rFonts w:ascii="幼圆" w:hint="eastAsia"/>
              </w:rPr>
              <w:t>0</w:t>
            </w: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127E89" w:rsidRDefault="0006559E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新建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27E89" w:rsidRDefault="00965B7F" w:rsidP="00CA7898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/>
              </w:rPr>
              <w:t>I</w:t>
            </w:r>
            <w:r w:rsidR="00B709A2">
              <w:rPr>
                <w:rFonts w:ascii="幼圆" w:hint="eastAsia"/>
              </w:rPr>
              <w:t>BM</w:t>
            </w:r>
          </w:p>
        </w:tc>
      </w:tr>
      <w:tr w:rsidR="005E6685" w:rsidTr="00C436FF">
        <w:trPr>
          <w:trHeight w:val="535"/>
        </w:trPr>
        <w:tc>
          <w:tcPr>
            <w:tcW w:w="1260" w:type="dxa"/>
          </w:tcPr>
          <w:p w:rsidR="005E6685" w:rsidRDefault="005E6685" w:rsidP="005E6685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 w:hint="eastAsia"/>
              </w:rPr>
              <w:t>V1.2</w:t>
            </w:r>
          </w:p>
        </w:tc>
        <w:tc>
          <w:tcPr>
            <w:tcW w:w="1296" w:type="dxa"/>
          </w:tcPr>
          <w:p w:rsidR="005E6685" w:rsidRDefault="005E6685" w:rsidP="005E6685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/>
              </w:rPr>
              <w:t>2012-</w:t>
            </w:r>
            <w:r>
              <w:rPr>
                <w:rFonts w:ascii="幼圆" w:hint="eastAsia"/>
              </w:rPr>
              <w:t>12</w:t>
            </w:r>
            <w:r>
              <w:rPr>
                <w:rFonts w:ascii="幼圆"/>
              </w:rPr>
              <w:t>-</w:t>
            </w:r>
            <w:r>
              <w:rPr>
                <w:rFonts w:ascii="幼圆" w:hint="eastAsia"/>
              </w:rPr>
              <w:t>12</w:t>
            </w: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5E6685" w:rsidRPr="005E6685" w:rsidRDefault="005E6685" w:rsidP="002B171E">
            <w:pPr>
              <w:pStyle w:val="Char8"/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更新样式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5E6685" w:rsidRDefault="005E6685" w:rsidP="002B171E">
            <w:pPr>
              <w:pStyle w:val="Char8"/>
              <w:spacing w:line="360" w:lineRule="auto"/>
              <w:rPr>
                <w:rFonts w:ascii="幼圆"/>
              </w:rPr>
            </w:pPr>
            <w:r>
              <w:rPr>
                <w:rFonts w:ascii="幼圆"/>
              </w:rPr>
              <w:t>I</w:t>
            </w:r>
            <w:r>
              <w:rPr>
                <w:rFonts w:ascii="幼圆" w:hint="eastAsia"/>
              </w:rPr>
              <w:t>BM</w:t>
            </w:r>
          </w:p>
        </w:tc>
      </w:tr>
      <w:tr w:rsidR="005E6685">
        <w:tc>
          <w:tcPr>
            <w:tcW w:w="1260" w:type="dxa"/>
          </w:tcPr>
          <w:p w:rsidR="005E6685" w:rsidRDefault="005E6685">
            <w:pPr>
              <w:pStyle w:val="Char8"/>
              <w:spacing w:line="360" w:lineRule="auto"/>
            </w:pPr>
          </w:p>
        </w:tc>
        <w:tc>
          <w:tcPr>
            <w:tcW w:w="1296" w:type="dxa"/>
          </w:tcPr>
          <w:p w:rsidR="005E6685" w:rsidRDefault="005E6685">
            <w:pPr>
              <w:pStyle w:val="Char8"/>
              <w:spacing w:line="360" w:lineRule="auto"/>
            </w:pPr>
          </w:p>
        </w:tc>
        <w:tc>
          <w:tcPr>
            <w:tcW w:w="4140" w:type="dxa"/>
            <w:tcBorders>
              <w:right w:val="single" w:sz="4" w:space="0" w:color="auto"/>
            </w:tcBorders>
          </w:tcPr>
          <w:p w:rsidR="005E6685" w:rsidRDefault="005E6685">
            <w:pPr>
              <w:pStyle w:val="Char8"/>
              <w:spacing w:line="360" w:lineRule="auto"/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5E6685" w:rsidRDefault="005E6685">
            <w:pPr>
              <w:pStyle w:val="Char8"/>
              <w:spacing w:line="360" w:lineRule="auto"/>
            </w:pPr>
          </w:p>
        </w:tc>
      </w:tr>
    </w:tbl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</w:pPr>
    </w:p>
    <w:p w:rsidR="00127E89" w:rsidRDefault="00127E89">
      <w:pPr>
        <w:spacing w:line="360" w:lineRule="auto"/>
        <w:sectPr w:rsidR="00127E89" w:rsidSect="007E3265">
          <w:headerReference w:type="default" r:id="rId9"/>
          <w:footerReference w:type="default" r:id="rId10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</w:p>
    <w:p w:rsidR="00127E89" w:rsidRDefault="00127E89" w:rsidP="009623BE">
      <w:pPr>
        <w:pStyle w:val="af3"/>
        <w:spacing w:line="360" w:lineRule="auto"/>
        <w:jc w:val="center"/>
        <w:outlineLvl w:val="0"/>
      </w:pPr>
      <w:bookmarkStart w:id="1" w:name="_Toc343076854"/>
      <w:r>
        <w:rPr>
          <w:rFonts w:hint="eastAsia"/>
        </w:rPr>
        <w:lastRenderedPageBreak/>
        <w:t>目录</w:t>
      </w:r>
      <w:bookmarkEnd w:id="1"/>
    </w:p>
    <w:bookmarkStart w:id="2" w:name="_GoBack"/>
    <w:bookmarkEnd w:id="2"/>
    <w:p w:rsidR="009D1E12" w:rsidRDefault="00AA23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27E89">
        <w:instrText xml:space="preserve"> TOC \o "1-3" \h \z \u </w:instrText>
      </w:r>
      <w:r>
        <w:fldChar w:fldCharType="separate"/>
      </w:r>
      <w:hyperlink w:anchor="_Toc343076853" w:history="1">
        <w:r w:rsidR="009D1E12" w:rsidRPr="00FB684F">
          <w:rPr>
            <w:rStyle w:val="a6"/>
            <w:rFonts w:ascii="幼圆" w:hint="eastAsia"/>
            <w:noProof/>
          </w:rPr>
          <w:t>文档变更纪录</w:t>
        </w:r>
        <w:r w:rsidR="009D1E12">
          <w:rPr>
            <w:noProof/>
            <w:webHidden/>
          </w:rPr>
          <w:tab/>
        </w:r>
        <w:r w:rsidR="009D1E12">
          <w:rPr>
            <w:noProof/>
            <w:webHidden/>
          </w:rPr>
          <w:fldChar w:fldCharType="begin"/>
        </w:r>
        <w:r w:rsidR="009D1E12">
          <w:rPr>
            <w:noProof/>
            <w:webHidden/>
          </w:rPr>
          <w:instrText xml:space="preserve"> PAGEREF _Toc343076853 \h </w:instrText>
        </w:r>
        <w:r w:rsidR="009D1E12">
          <w:rPr>
            <w:noProof/>
            <w:webHidden/>
          </w:rPr>
        </w:r>
        <w:r w:rsidR="009D1E12">
          <w:rPr>
            <w:noProof/>
            <w:webHidden/>
          </w:rPr>
          <w:fldChar w:fldCharType="separate"/>
        </w:r>
        <w:r w:rsidR="009D1E12">
          <w:rPr>
            <w:noProof/>
            <w:webHidden/>
          </w:rPr>
          <w:t>2</w:t>
        </w:r>
        <w:r w:rsidR="009D1E12">
          <w:rPr>
            <w:noProof/>
            <w:webHidden/>
          </w:rPr>
          <w:fldChar w:fldCharType="end"/>
        </w:r>
      </w:hyperlink>
    </w:p>
    <w:p w:rsidR="009D1E12" w:rsidRDefault="009D1E12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54" w:history="1">
        <w:r w:rsidRPr="00FB684F">
          <w:rPr>
            <w:rStyle w:val="a6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55" w:history="1">
        <w:r w:rsidRPr="00FB684F">
          <w:rPr>
            <w:rStyle w:val="a6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56" w:history="1">
        <w:r w:rsidRPr="00FB684F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57" w:history="1">
        <w:r w:rsidRPr="00FB684F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58" w:history="1">
        <w:r w:rsidRPr="00FB684F">
          <w:rPr>
            <w:rStyle w:val="a6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正常用户名和密码登录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59" w:history="1">
        <w:r w:rsidRPr="00FB684F">
          <w:rPr>
            <w:rStyle w:val="a6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正常用户名和错误密码登录（</w:t>
        </w:r>
        <w:r w:rsidRPr="00FB684F">
          <w:rPr>
            <w:rStyle w:val="a6"/>
            <w:noProof/>
          </w:rPr>
          <w:t>1</w:t>
        </w:r>
        <w:r w:rsidRPr="00FB684F">
          <w:rPr>
            <w:rStyle w:val="a6"/>
            <w:rFonts w:hint="eastAsia"/>
            <w:noProof/>
          </w:rPr>
          <w:t>次和最大允许</w:t>
        </w:r>
        <w:r w:rsidRPr="00FB684F">
          <w:rPr>
            <w:rStyle w:val="a6"/>
            <w:noProof/>
          </w:rPr>
          <w:t>3</w:t>
        </w:r>
        <w:r w:rsidRPr="00FB684F">
          <w:rPr>
            <w:rStyle w:val="a6"/>
            <w:rFonts w:hint="eastAsia"/>
            <w:noProof/>
          </w:rPr>
          <w:t>次数）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60" w:history="1">
        <w:r w:rsidRPr="00FB684F">
          <w:rPr>
            <w:rStyle w:val="a6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错误用户名和密码登录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61" w:history="1">
        <w:r w:rsidRPr="00FB684F">
          <w:rPr>
            <w:rStyle w:val="a6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密码已经过期时登录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62" w:history="1">
        <w:r w:rsidRPr="00FB684F">
          <w:rPr>
            <w:rStyle w:val="a6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强制密码修改设置</w:t>
        </w:r>
        <w:r w:rsidRPr="00FB684F">
          <w:rPr>
            <w:rStyle w:val="a6"/>
            <w:noProof/>
          </w:rPr>
          <w:t>True</w:t>
        </w:r>
        <w:r w:rsidRPr="00FB684F">
          <w:rPr>
            <w:rStyle w:val="a6"/>
            <w:rFonts w:hint="eastAsia"/>
            <w:noProof/>
          </w:rPr>
          <w:t>时登录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63" w:history="1">
        <w:r w:rsidRPr="00FB684F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64" w:history="1">
        <w:r w:rsidRPr="00FB684F">
          <w:rPr>
            <w:rStyle w:val="a6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强制密码修改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65" w:history="1">
        <w:r w:rsidRPr="00FB684F">
          <w:rPr>
            <w:rStyle w:val="a6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自助密码修改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66" w:history="1">
        <w:r w:rsidRPr="00FB684F">
          <w:rPr>
            <w:rStyle w:val="a6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高可用测试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67" w:history="1">
        <w:r w:rsidRPr="00FB684F">
          <w:rPr>
            <w:rStyle w:val="a6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停止</w:t>
        </w:r>
        <w:r w:rsidRPr="00FB684F">
          <w:rPr>
            <w:rStyle w:val="a6"/>
            <w:noProof/>
          </w:rPr>
          <w:t>WAS</w:t>
        </w:r>
        <w:r w:rsidRPr="00FB684F">
          <w:rPr>
            <w:rStyle w:val="a6"/>
            <w:rFonts w:hint="eastAsia"/>
            <w:noProof/>
          </w:rPr>
          <w:t>应用</w:t>
        </w:r>
        <w:r w:rsidRPr="00FB684F">
          <w:rPr>
            <w:rStyle w:val="a6"/>
            <w:noProof/>
          </w:rPr>
          <w:t>eai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68" w:history="1">
        <w:r w:rsidRPr="00FB684F">
          <w:rPr>
            <w:rStyle w:val="a6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停止</w:t>
        </w:r>
        <w:r w:rsidRPr="00FB684F">
          <w:rPr>
            <w:rStyle w:val="a6"/>
            <w:noProof/>
          </w:rPr>
          <w:t>TAM LDAP</w:t>
        </w:r>
        <w:r w:rsidRPr="00FB684F">
          <w:rPr>
            <w:rStyle w:val="a6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69" w:history="1">
        <w:r w:rsidRPr="00FB684F">
          <w:rPr>
            <w:rStyle w:val="a6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停止</w:t>
        </w:r>
        <w:r w:rsidRPr="00FB684F">
          <w:rPr>
            <w:rStyle w:val="a6"/>
            <w:noProof/>
          </w:rPr>
          <w:t xml:space="preserve">TIM LDAP </w:t>
        </w:r>
        <w:r w:rsidRPr="00FB684F">
          <w:rPr>
            <w:rStyle w:val="a6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70" w:history="1">
        <w:r w:rsidRPr="00FB684F">
          <w:rPr>
            <w:rStyle w:val="a6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停止</w:t>
        </w:r>
        <w:r w:rsidRPr="00FB684F">
          <w:rPr>
            <w:rStyle w:val="a6"/>
            <w:noProof/>
          </w:rPr>
          <w:t>TIM WebService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71" w:history="1">
        <w:r w:rsidRPr="00FB684F">
          <w:rPr>
            <w:rStyle w:val="a6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停止</w:t>
        </w:r>
        <w:r w:rsidRPr="00FB684F">
          <w:rPr>
            <w:rStyle w:val="a6"/>
            <w:noProof/>
          </w:rPr>
          <w:t>TIM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72" w:history="1">
        <w:r w:rsidRPr="00FB684F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部分组件失效影响分析（</w:t>
        </w:r>
        <w:r w:rsidRPr="00FB684F">
          <w:rPr>
            <w:rStyle w:val="a6"/>
            <w:noProof/>
          </w:rPr>
          <w:t>HA</w:t>
        </w:r>
        <w:r w:rsidRPr="00FB684F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1E12" w:rsidRDefault="009D1E1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076873" w:history="1">
        <w:r w:rsidRPr="00FB684F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B684F">
          <w:rPr>
            <w:rStyle w:val="a6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_Toc343076873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27E89" w:rsidRDefault="00AA23C0">
      <w:pPr>
        <w:tabs>
          <w:tab w:val="left" w:pos="420"/>
          <w:tab w:val="right" w:leader="dot" w:pos="8302"/>
        </w:tabs>
        <w:spacing w:line="360" w:lineRule="auto"/>
      </w:pPr>
      <w:r>
        <w:fldChar w:fldCharType="end"/>
      </w:r>
    </w:p>
    <w:p w:rsidR="00127E89" w:rsidRDefault="005C4E0A" w:rsidP="000252FE">
      <w:pPr>
        <w:pStyle w:val="1"/>
        <w:spacing w:before="326" w:after="326"/>
        <w:ind w:left="914" w:hanging="914"/>
      </w:pPr>
      <w:bookmarkStart w:id="3" w:name="_Toc343076855"/>
      <w:r>
        <w:rPr>
          <w:rFonts w:hint="eastAsia"/>
        </w:rPr>
        <w:lastRenderedPageBreak/>
        <w:t>操作流程</w:t>
      </w:r>
      <w:bookmarkEnd w:id="3"/>
    </w:p>
    <w:p w:rsidR="00FC66C6" w:rsidRDefault="00FC66C6" w:rsidP="00FC66C6"/>
    <w:p w:rsidR="00FC66C6" w:rsidRDefault="00FF0CC1" w:rsidP="00FC66C6">
      <w:r>
        <w:rPr>
          <w:rFonts w:hint="eastAsia"/>
        </w:rPr>
        <w:t>登录的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A4ABA">
        <w:rPr>
          <w:rFonts w:hint="eastAsia"/>
        </w:rPr>
        <w:t>http://</w:t>
      </w:r>
      <w:r w:rsidR="007A4ABA">
        <w:t>192.168.134.145/</w:t>
      </w:r>
    </w:p>
    <w:p w:rsidR="00DC34B5" w:rsidRDefault="00FA093E" w:rsidP="00FC66C6">
      <w:r>
        <w:rPr>
          <w:rFonts w:hint="eastAsia"/>
        </w:rPr>
        <w:t>Inpu</w:t>
      </w:r>
      <w:r w:rsidR="007831C5">
        <w:rPr>
          <w:rFonts w:hint="eastAsia"/>
        </w:rPr>
        <w:t>t</w:t>
      </w:r>
      <w:r>
        <w:rPr>
          <w:rFonts w:hint="eastAsia"/>
        </w:rPr>
        <w:t>数据：</w:t>
      </w:r>
    </w:p>
    <w:p w:rsidR="00BE5731" w:rsidRDefault="00BE5731" w:rsidP="00FC66C6"/>
    <w:p w:rsidR="00242FAE" w:rsidRDefault="00242FAE" w:rsidP="00FC66C6">
      <w:r>
        <w:rPr>
          <w:rFonts w:hint="eastAsia"/>
        </w:rPr>
        <w:t>ID</w:t>
      </w:r>
      <w:r w:rsidR="00A43835">
        <w:rPr>
          <w:rFonts w:hint="eastAsia"/>
        </w:rPr>
        <w:t>：</w:t>
      </w:r>
      <w:r w:rsidR="00C32068">
        <w:rPr>
          <w:rFonts w:hint="eastAsia"/>
        </w:rPr>
        <w:t xml:space="preserve">  </w:t>
      </w:r>
      <w:proofErr w:type="spellStart"/>
      <w:r>
        <w:t>sec_mastr</w:t>
      </w:r>
      <w:proofErr w:type="spellEnd"/>
      <w:r w:rsidR="00391AC6">
        <w:rPr>
          <w:rFonts w:hint="eastAsia"/>
        </w:rPr>
        <w:t xml:space="preserve">   </w:t>
      </w:r>
      <w:r w:rsidR="00E965AF">
        <w:rPr>
          <w:rFonts w:hint="eastAsia"/>
        </w:rPr>
        <w:tab/>
      </w:r>
      <w:r w:rsidR="00391AC6">
        <w:t>TAM</w:t>
      </w:r>
      <w:r w:rsidR="009550AD">
        <w:rPr>
          <w:rFonts w:hint="eastAsia"/>
        </w:rPr>
        <w:t>管理员账号</w:t>
      </w:r>
    </w:p>
    <w:p w:rsidR="00242FAE" w:rsidRDefault="00A43835" w:rsidP="00FC66C6">
      <w:r>
        <w:t>ID</w:t>
      </w:r>
      <w:r>
        <w:rPr>
          <w:rFonts w:hint="eastAsia"/>
        </w:rPr>
        <w:t>：</w:t>
      </w:r>
      <w:r w:rsidR="009145BB">
        <w:t xml:space="preserve"> </w:t>
      </w:r>
      <w:r w:rsidR="00A46957">
        <w:rPr>
          <w:rFonts w:hint="eastAsia"/>
        </w:rPr>
        <w:t xml:space="preserve"> </w:t>
      </w:r>
      <w:proofErr w:type="spellStart"/>
      <w:r w:rsidR="009145BB">
        <w:t>itim</w:t>
      </w:r>
      <w:proofErr w:type="spellEnd"/>
      <w:r w:rsidR="009145BB">
        <w:t xml:space="preserve"> manager</w:t>
      </w:r>
      <w:r w:rsidR="00391AC6">
        <w:tab/>
        <w:t>TIM</w:t>
      </w:r>
      <w:r w:rsidR="00391AC6">
        <w:rPr>
          <w:rFonts w:hint="eastAsia"/>
        </w:rPr>
        <w:t>管理员账号</w:t>
      </w:r>
    </w:p>
    <w:p w:rsidR="009145BB" w:rsidRDefault="00A43835" w:rsidP="00FC66C6">
      <w:r>
        <w:rPr>
          <w:rFonts w:hint="eastAsia"/>
        </w:rPr>
        <w:t>ID</w:t>
      </w:r>
      <w:r>
        <w:rPr>
          <w:rFonts w:hint="eastAsia"/>
        </w:rPr>
        <w:t>：</w:t>
      </w:r>
      <w:r w:rsidR="00C32068">
        <w:rPr>
          <w:rFonts w:hint="eastAsia"/>
        </w:rPr>
        <w:t xml:space="preserve">  </w:t>
      </w:r>
      <w:r w:rsidR="00E64E6C">
        <w:rPr>
          <w:rFonts w:hint="eastAsia"/>
        </w:rPr>
        <w:t>j</w:t>
      </w:r>
      <w:r w:rsidR="001B5052">
        <w:t>ptk0001</w:t>
      </w:r>
      <w:r w:rsidR="002B723C">
        <w:rPr>
          <w:rFonts w:hint="eastAsia"/>
        </w:rPr>
        <w:tab/>
      </w:r>
      <w:r w:rsidR="002B723C">
        <w:rPr>
          <w:rFonts w:hint="eastAsia"/>
        </w:rPr>
        <w:tab/>
      </w:r>
      <w:r w:rsidR="00AA42CF">
        <w:rPr>
          <w:rFonts w:hint="eastAsia"/>
        </w:rPr>
        <w:t>正常</w:t>
      </w:r>
      <w:r w:rsidR="003704F6">
        <w:rPr>
          <w:rFonts w:hint="eastAsia"/>
        </w:rPr>
        <w:t>的</w:t>
      </w:r>
      <w:r w:rsidR="00AA42CF">
        <w:rPr>
          <w:rFonts w:hint="eastAsia"/>
        </w:rPr>
        <w:t>账号</w:t>
      </w:r>
    </w:p>
    <w:p w:rsidR="001B5052" w:rsidRPr="003704F6" w:rsidRDefault="007B1727" w:rsidP="00FC66C6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E64E6C">
        <w:rPr>
          <w:rFonts w:hint="eastAsia"/>
        </w:rPr>
        <w:t>j</w:t>
      </w:r>
      <w:r w:rsidR="001B5052">
        <w:t>ptk0002</w:t>
      </w:r>
      <w:r w:rsidR="003704F6">
        <w:rPr>
          <w:rFonts w:hint="eastAsia"/>
        </w:rPr>
        <w:tab/>
      </w:r>
      <w:r w:rsidR="003704F6">
        <w:rPr>
          <w:rFonts w:hint="eastAsia"/>
        </w:rPr>
        <w:tab/>
      </w:r>
      <w:r w:rsidR="003704F6">
        <w:rPr>
          <w:rFonts w:hint="eastAsia"/>
        </w:rPr>
        <w:t>被锁定的</w:t>
      </w:r>
      <w:proofErr w:type="gramStart"/>
      <w:r w:rsidR="003704F6">
        <w:rPr>
          <w:rFonts w:hint="eastAsia"/>
        </w:rPr>
        <w:t>帐号</w:t>
      </w:r>
      <w:proofErr w:type="gramEnd"/>
    </w:p>
    <w:p w:rsidR="001B5052" w:rsidRDefault="008D6921" w:rsidP="00FC66C6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 j</w:t>
      </w:r>
      <w:r w:rsidR="001B5052">
        <w:t>ptk100</w:t>
      </w:r>
      <w:r w:rsidR="00A70517">
        <w:rPr>
          <w:rFonts w:hint="eastAsia"/>
        </w:rPr>
        <w:t>0</w:t>
      </w:r>
      <w:r w:rsidR="00DB02BA">
        <w:t xml:space="preserve">    </w:t>
      </w:r>
      <w:r w:rsidR="00DB02BA">
        <w:rPr>
          <w:rFonts w:hint="eastAsia"/>
        </w:rPr>
        <w:t xml:space="preserve">   </w:t>
      </w:r>
      <w:r w:rsidR="009269CD">
        <w:rPr>
          <w:rFonts w:hint="eastAsia"/>
        </w:rPr>
        <w:t>不存在</w:t>
      </w:r>
      <w:r w:rsidR="00DB02BA">
        <w:rPr>
          <w:rFonts w:hint="eastAsia"/>
        </w:rPr>
        <w:t>的</w:t>
      </w:r>
      <w:r w:rsidR="009269CD">
        <w:rPr>
          <w:rFonts w:hint="eastAsia"/>
        </w:rPr>
        <w:t>用户</w:t>
      </w:r>
    </w:p>
    <w:p w:rsidR="008A7777" w:rsidRDefault="008A7777" w:rsidP="008A7777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 j</w:t>
      </w:r>
      <w:r w:rsidR="00A70517">
        <w:t>ptk</w:t>
      </w:r>
      <w:r w:rsidR="00A70517">
        <w:rPr>
          <w:rFonts w:hint="eastAsia"/>
        </w:rPr>
        <w:t>00</w:t>
      </w:r>
      <w:r>
        <w:t>0</w:t>
      </w:r>
      <w:r w:rsidR="00A70517">
        <w:rPr>
          <w:rFonts w:hint="eastAsia"/>
        </w:rPr>
        <w:t>3</w:t>
      </w:r>
      <w:r>
        <w:t xml:space="preserve">    </w:t>
      </w:r>
      <w:r>
        <w:rPr>
          <w:rFonts w:hint="eastAsia"/>
        </w:rPr>
        <w:t xml:space="preserve">   </w:t>
      </w:r>
      <w:r w:rsidR="00CA3974">
        <w:rPr>
          <w:rFonts w:hint="eastAsia"/>
        </w:rPr>
        <w:t>密码过期</w:t>
      </w:r>
      <w:r w:rsidR="00971268">
        <w:rPr>
          <w:rFonts w:hint="eastAsia"/>
        </w:rPr>
        <w:t>的</w:t>
      </w:r>
      <w:proofErr w:type="gramStart"/>
      <w:r w:rsidR="00CA3974">
        <w:rPr>
          <w:rFonts w:hint="eastAsia"/>
        </w:rPr>
        <w:t>帐号</w:t>
      </w:r>
      <w:proofErr w:type="gramEnd"/>
    </w:p>
    <w:p w:rsidR="008A7777" w:rsidRDefault="008A7777" w:rsidP="008A7777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 j</w:t>
      </w:r>
      <w:r w:rsidR="00A70517">
        <w:t>ptk</w:t>
      </w:r>
      <w:r w:rsidR="00A70517">
        <w:rPr>
          <w:rFonts w:hint="eastAsia"/>
        </w:rPr>
        <w:t>0004</w:t>
      </w:r>
      <w:r>
        <w:t xml:space="preserve">    </w:t>
      </w:r>
      <w:r>
        <w:rPr>
          <w:rFonts w:hint="eastAsia"/>
        </w:rPr>
        <w:t xml:space="preserve">   </w:t>
      </w:r>
      <w:r w:rsidR="00EB6508">
        <w:rPr>
          <w:rFonts w:hint="eastAsia"/>
        </w:rPr>
        <w:t>要求</w:t>
      </w:r>
      <w:r w:rsidR="00B1303F">
        <w:rPr>
          <w:rFonts w:hint="eastAsia"/>
        </w:rPr>
        <w:t>密码强制修改</w:t>
      </w:r>
      <w:r w:rsidR="00EB6508">
        <w:rPr>
          <w:rFonts w:hint="eastAsia"/>
        </w:rPr>
        <w:t>的</w:t>
      </w:r>
      <w:proofErr w:type="gramStart"/>
      <w:r w:rsidR="00B1303F">
        <w:rPr>
          <w:rFonts w:hint="eastAsia"/>
        </w:rPr>
        <w:t>帐号</w:t>
      </w:r>
      <w:proofErr w:type="gramEnd"/>
    </w:p>
    <w:p w:rsidR="005B69BA" w:rsidRPr="008A7777" w:rsidRDefault="005B69BA" w:rsidP="00FC66C6"/>
    <w:p w:rsidR="00DC34B5" w:rsidRDefault="005C4F21" w:rsidP="00DC34B5">
      <w:pPr>
        <w:pStyle w:val="1"/>
        <w:spacing w:before="326" w:after="326"/>
        <w:ind w:left="914" w:hanging="914"/>
      </w:pPr>
      <w:bookmarkStart w:id="4" w:name="_Toc343076856"/>
      <w:r>
        <w:rPr>
          <w:rFonts w:hint="eastAsia"/>
        </w:rPr>
        <w:lastRenderedPageBreak/>
        <w:t>测试用例</w:t>
      </w:r>
      <w:bookmarkEnd w:id="4"/>
    </w:p>
    <w:p w:rsidR="00DC34B5" w:rsidRPr="00932F2B" w:rsidRDefault="00AE5701" w:rsidP="00FC66C6">
      <w:pPr>
        <w:rPr>
          <w:rFonts w:ascii="微软雅黑" w:eastAsia="微软雅黑" w:hAnsi="微软雅黑"/>
        </w:rPr>
      </w:pPr>
      <w:r w:rsidRPr="00932F2B">
        <w:rPr>
          <w:rFonts w:ascii="微软雅黑" w:eastAsia="微软雅黑" w:hAnsi="微软雅黑" w:hint="eastAsia"/>
        </w:rPr>
        <w:t>测试环境</w:t>
      </w:r>
      <w:r w:rsidR="006F3A88" w:rsidRPr="00932F2B">
        <w:rPr>
          <w:rFonts w:ascii="微软雅黑" w:eastAsia="微软雅黑" w:hAnsi="微软雅黑" w:hint="eastAsia"/>
        </w:rPr>
        <w:t>：</w:t>
      </w:r>
    </w:p>
    <w:p w:rsidR="00275089" w:rsidRDefault="00DD3A50" w:rsidP="00FC66C6">
      <w:r>
        <w:rPr>
          <w:rFonts w:hint="eastAsia"/>
        </w:rPr>
        <w:tab/>
      </w:r>
      <w:r>
        <w:rPr>
          <w:rFonts w:hint="eastAsia"/>
        </w:rPr>
        <w:tab/>
      </w:r>
      <w:r w:rsidR="00275089">
        <w:rPr>
          <w:rFonts w:hint="eastAsia"/>
        </w:rPr>
        <w:t>硬件</w:t>
      </w:r>
      <w:r w:rsidR="00641553">
        <w:rPr>
          <w:rFonts w:hint="eastAsia"/>
        </w:rPr>
        <w:t>：</w:t>
      </w:r>
      <w:r w:rsidR="00107E3D">
        <w:rPr>
          <w:rFonts w:hint="eastAsia"/>
        </w:rPr>
        <w:t xml:space="preserve">    </w:t>
      </w:r>
      <w:r w:rsidR="001E3546">
        <w:rPr>
          <w:rFonts w:hint="eastAsia"/>
        </w:rPr>
        <w:t>cpu:</w:t>
      </w:r>
      <w:r w:rsidR="00107E3D">
        <w:rPr>
          <w:rFonts w:hint="eastAsia"/>
        </w:rPr>
        <w:t>4</w:t>
      </w:r>
      <w:r w:rsidR="00107E3D">
        <w:rPr>
          <w:rFonts w:hint="eastAsia"/>
        </w:rPr>
        <w:t>核</w:t>
      </w:r>
      <w:r w:rsidR="00107E3D">
        <w:rPr>
          <w:rFonts w:hint="eastAsia"/>
        </w:rPr>
        <w:t xml:space="preserve">   </w:t>
      </w:r>
      <w:r w:rsidR="001E3546">
        <w:rPr>
          <w:rFonts w:hint="eastAsia"/>
        </w:rPr>
        <w:t>memory:</w:t>
      </w:r>
      <w:r w:rsidR="00107E3D">
        <w:rPr>
          <w:rFonts w:hint="eastAsia"/>
        </w:rPr>
        <w:t xml:space="preserve">4G </w:t>
      </w:r>
      <w:r w:rsidR="001E3546">
        <w:rPr>
          <w:rFonts w:hint="eastAsia"/>
        </w:rPr>
        <w:t xml:space="preserve">  disksize</w:t>
      </w:r>
      <w:proofErr w:type="gramStart"/>
      <w:r w:rsidR="001E3546">
        <w:rPr>
          <w:rFonts w:hint="eastAsia"/>
        </w:rPr>
        <w:t>:40G</w:t>
      </w:r>
      <w:proofErr w:type="gramEnd"/>
    </w:p>
    <w:p w:rsidR="00275089" w:rsidRDefault="00DD3A50" w:rsidP="00275089">
      <w:pPr>
        <w:ind w:left="420" w:firstLine="420"/>
      </w:pPr>
      <w:r>
        <w:rPr>
          <w:rFonts w:hint="eastAsia"/>
        </w:rPr>
        <w:t>操作系统：</w:t>
      </w:r>
      <w:proofErr w:type="spellStart"/>
      <w:r w:rsidR="00EC6619" w:rsidRPr="00EC6619">
        <w:t>CentOS</w:t>
      </w:r>
      <w:proofErr w:type="spellEnd"/>
      <w:r w:rsidR="00EC6619" w:rsidRPr="00EC6619">
        <w:t xml:space="preserve"> release 5.4</w:t>
      </w:r>
      <w:r w:rsidR="00E1037E">
        <w:rPr>
          <w:rFonts w:hint="eastAsia"/>
        </w:rPr>
        <w:t xml:space="preserve">  64</w:t>
      </w:r>
      <w:r w:rsidR="00E1037E">
        <w:rPr>
          <w:rFonts w:hint="eastAsia"/>
        </w:rPr>
        <w:t>位</w:t>
      </w:r>
    </w:p>
    <w:p w:rsidR="002564FD" w:rsidRDefault="00EC6619" w:rsidP="007D6D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软件环境：</w:t>
      </w:r>
      <w:r w:rsidR="006F3A88">
        <w:t xml:space="preserve">TAM </w:t>
      </w:r>
      <w:proofErr w:type="gramStart"/>
      <w:r w:rsidR="003E1AB3" w:rsidRPr="003E1AB3">
        <w:t>6.1.1</w:t>
      </w:r>
      <w:r w:rsidR="007D6DD4">
        <w:rPr>
          <w:rFonts w:hint="eastAsia"/>
        </w:rPr>
        <w:t xml:space="preserve">  </w:t>
      </w:r>
      <w:r w:rsidR="00E00A11">
        <w:rPr>
          <w:rFonts w:hint="eastAsia"/>
        </w:rPr>
        <w:t>WAS</w:t>
      </w:r>
      <w:proofErr w:type="gramEnd"/>
      <w:r w:rsidR="00E00A11">
        <w:rPr>
          <w:rFonts w:hint="eastAsia"/>
        </w:rPr>
        <w:t xml:space="preserve"> </w:t>
      </w:r>
      <w:r w:rsidR="003D5EFC" w:rsidRPr="003D5EFC">
        <w:t>7.0.0.11</w:t>
      </w:r>
      <w:r w:rsidR="007D6DD4">
        <w:rPr>
          <w:rFonts w:hint="eastAsia"/>
        </w:rPr>
        <w:t xml:space="preserve">  </w:t>
      </w:r>
      <w:r w:rsidR="006F3A88">
        <w:rPr>
          <w:rFonts w:hint="eastAsia"/>
        </w:rPr>
        <w:t>TIM</w:t>
      </w:r>
      <w:r w:rsidR="007A78BB">
        <w:rPr>
          <w:rFonts w:hint="eastAsia"/>
        </w:rPr>
        <w:t xml:space="preserve"> </w:t>
      </w:r>
      <w:r w:rsidR="00EB0B73">
        <w:rPr>
          <w:rStyle w:val="txt"/>
        </w:rPr>
        <w:t>5.1.0.10</w:t>
      </w:r>
      <w:r w:rsidR="007D6DD4">
        <w:rPr>
          <w:rFonts w:hint="eastAsia"/>
        </w:rPr>
        <w:t xml:space="preserve">  </w:t>
      </w:r>
      <w:r w:rsidR="006F3A88">
        <w:rPr>
          <w:rFonts w:hint="eastAsia"/>
        </w:rPr>
        <w:t xml:space="preserve">IM </w:t>
      </w:r>
      <w:proofErr w:type="spellStart"/>
      <w:r w:rsidR="006F3A88">
        <w:rPr>
          <w:rFonts w:hint="eastAsia"/>
        </w:rPr>
        <w:t>WebService</w:t>
      </w:r>
      <w:proofErr w:type="spellEnd"/>
      <w:r w:rsidR="006F3A88">
        <w:rPr>
          <w:rFonts w:hint="eastAsia"/>
        </w:rPr>
        <w:t xml:space="preserve">  </w:t>
      </w:r>
    </w:p>
    <w:p w:rsidR="00AF321F" w:rsidRDefault="00AF321F" w:rsidP="007D6D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6F3A88" w:rsidRPr="00156C42" w:rsidRDefault="006F3A88" w:rsidP="002564FD">
      <w:pPr>
        <w:pStyle w:val="af"/>
        <w:ind w:left="1202" w:firstLineChars="0" w:firstLine="0"/>
        <w:rPr>
          <w:color w:val="FF0000"/>
        </w:rPr>
      </w:pPr>
    </w:p>
    <w:p w:rsidR="005220D6" w:rsidRDefault="005220D6" w:rsidP="001B5EF7">
      <w:pPr>
        <w:ind w:firstLine="420"/>
        <w:rPr>
          <w:rFonts w:ascii="微软雅黑" w:eastAsia="微软雅黑" w:hAnsi="微软雅黑"/>
        </w:rPr>
      </w:pPr>
    </w:p>
    <w:p w:rsidR="005E63A9" w:rsidRDefault="00CE7C66" w:rsidP="00E65F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测试场景</w:t>
      </w:r>
      <w:r w:rsidR="00AD692F">
        <w:rPr>
          <w:rFonts w:ascii="微软雅黑" w:eastAsia="微软雅黑" w:hAnsi="微软雅黑" w:hint="eastAsia"/>
        </w:rPr>
        <w:t>：</w:t>
      </w:r>
    </w:p>
    <w:p w:rsidR="005E63A9" w:rsidRDefault="005E63A9" w:rsidP="005E63A9">
      <w:pPr>
        <w:pStyle w:val="2"/>
      </w:pPr>
      <w:bookmarkStart w:id="5" w:name="_Toc343076857"/>
      <w:r>
        <w:rPr>
          <w:rFonts w:hint="eastAsia"/>
        </w:rPr>
        <w:t>登录</w:t>
      </w:r>
      <w:bookmarkEnd w:id="5"/>
    </w:p>
    <w:p w:rsidR="00F54916" w:rsidRDefault="00F54916" w:rsidP="00F54916"/>
    <w:p w:rsidR="00F54916" w:rsidRDefault="00832EAA" w:rsidP="00892FE5">
      <w:pPr>
        <w:pStyle w:val="af"/>
        <w:numPr>
          <w:ilvl w:val="0"/>
          <w:numId w:val="22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ID</w:t>
      </w:r>
      <w:r>
        <w:rPr>
          <w:rFonts w:hint="eastAsia"/>
        </w:rPr>
        <w:t>是否存在？</w:t>
      </w:r>
    </w:p>
    <w:p w:rsidR="00FF789D" w:rsidRDefault="00832EAA" w:rsidP="00FF789D">
      <w:pPr>
        <w:pStyle w:val="af"/>
        <w:numPr>
          <w:ilvl w:val="0"/>
          <w:numId w:val="22"/>
        </w:numPr>
        <w:ind w:firstLineChars="0"/>
      </w:pPr>
      <w:r>
        <w:rPr>
          <w:rFonts w:hint="eastAsia"/>
        </w:rPr>
        <w:t>检查密码是正确</w:t>
      </w:r>
      <w:r w:rsidR="00FF789D">
        <w:rPr>
          <w:rFonts w:hint="eastAsia"/>
        </w:rPr>
        <w:t>？</w:t>
      </w:r>
    </w:p>
    <w:p w:rsidR="00FF789D" w:rsidRDefault="00FF789D" w:rsidP="00FF789D">
      <w:pPr>
        <w:pStyle w:val="af"/>
        <w:numPr>
          <w:ilvl w:val="0"/>
          <w:numId w:val="22"/>
        </w:numPr>
        <w:ind w:firstLineChars="0"/>
      </w:pPr>
      <w:r>
        <w:rPr>
          <w:rFonts w:hint="eastAsia"/>
        </w:rPr>
        <w:t>密码三次失效锁定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</w:t>
      </w:r>
    </w:p>
    <w:p w:rsidR="00832EAA" w:rsidRDefault="00832EAA" w:rsidP="00892FE5">
      <w:pPr>
        <w:pStyle w:val="af"/>
        <w:numPr>
          <w:ilvl w:val="0"/>
          <w:numId w:val="22"/>
        </w:numPr>
        <w:ind w:firstLineChars="0"/>
      </w:pPr>
      <w:r>
        <w:rPr>
          <w:rFonts w:hint="eastAsia"/>
        </w:rPr>
        <w:t>检查密码是否需要强制修改？</w:t>
      </w:r>
    </w:p>
    <w:p w:rsidR="00832EAA" w:rsidRDefault="00832EAA" w:rsidP="00892FE5">
      <w:pPr>
        <w:pStyle w:val="af"/>
        <w:numPr>
          <w:ilvl w:val="0"/>
          <w:numId w:val="22"/>
        </w:numPr>
        <w:ind w:firstLineChars="0"/>
      </w:pPr>
      <w:r>
        <w:rPr>
          <w:rFonts w:hint="eastAsia"/>
        </w:rPr>
        <w:t>检查密码是否过期（默认</w:t>
      </w:r>
      <w:r>
        <w:rPr>
          <w:rFonts w:hint="eastAsia"/>
        </w:rPr>
        <w:t>90</w:t>
      </w:r>
      <w:r>
        <w:rPr>
          <w:rFonts w:hint="eastAsia"/>
        </w:rPr>
        <w:t>天）</w:t>
      </w:r>
    </w:p>
    <w:p w:rsidR="006F788E" w:rsidRDefault="006F788E" w:rsidP="00892FE5">
      <w:pPr>
        <w:pStyle w:val="af"/>
        <w:numPr>
          <w:ilvl w:val="0"/>
          <w:numId w:val="22"/>
        </w:numPr>
        <w:ind w:firstLineChars="0"/>
      </w:pPr>
      <w:r>
        <w:rPr>
          <w:rFonts w:hint="eastAsia"/>
        </w:rPr>
        <w:t>登录成功</w:t>
      </w:r>
      <w:r w:rsidR="00B75D3B">
        <w:rPr>
          <w:rFonts w:hint="eastAsia"/>
        </w:rPr>
        <w:t>，登记登录的</w:t>
      </w:r>
      <w:r w:rsidR="00B75D3B">
        <w:rPr>
          <w:rFonts w:hint="eastAsia"/>
        </w:rPr>
        <w:t>ID</w:t>
      </w:r>
      <w:r w:rsidR="00B75D3B">
        <w:rPr>
          <w:rFonts w:hint="eastAsia"/>
        </w:rPr>
        <w:t>，</w:t>
      </w:r>
      <w:r w:rsidR="00B75D3B">
        <w:rPr>
          <w:rFonts w:hint="eastAsia"/>
        </w:rPr>
        <w:t>IP</w:t>
      </w:r>
      <w:r w:rsidR="00B75D3B">
        <w:rPr>
          <w:rFonts w:hint="eastAsia"/>
        </w:rPr>
        <w:t>和</w:t>
      </w:r>
      <w:r w:rsidR="00B75D3B">
        <w:rPr>
          <w:rFonts w:hint="eastAsia"/>
        </w:rPr>
        <w:t>Date</w:t>
      </w:r>
    </w:p>
    <w:p w:rsidR="00EE13BD" w:rsidRDefault="00EE13BD">
      <w:pPr>
        <w:widowControl/>
        <w:adjustRightInd/>
        <w:snapToGrid/>
        <w:jc w:val="left"/>
      </w:pPr>
      <w:r>
        <w:br w:type="page"/>
      </w:r>
    </w:p>
    <w:p w:rsidR="00E568F5" w:rsidRDefault="00714440" w:rsidP="005E63A9">
      <w:pPr>
        <w:pStyle w:val="3"/>
      </w:pPr>
      <w:bookmarkStart w:id="6" w:name="_Toc343076858"/>
      <w:r w:rsidRPr="00675584">
        <w:rPr>
          <w:rFonts w:hint="eastAsia"/>
        </w:rPr>
        <w:lastRenderedPageBreak/>
        <w:t>正常用户名和密码登录</w:t>
      </w:r>
      <w:bookmarkEnd w:id="6"/>
    </w:p>
    <w:p w:rsidR="00EE13BD" w:rsidRDefault="00EE13BD" w:rsidP="00EE13B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1"/>
        <w:gridCol w:w="2100"/>
        <w:gridCol w:w="97"/>
        <w:gridCol w:w="1291"/>
        <w:gridCol w:w="455"/>
        <w:gridCol w:w="1417"/>
        <w:gridCol w:w="1757"/>
      </w:tblGrid>
      <w:tr w:rsidR="00EE13BD" w:rsidRPr="00C47C07" w:rsidTr="009242F1">
        <w:trPr>
          <w:trHeight w:val="285"/>
        </w:trPr>
        <w:tc>
          <w:tcPr>
            <w:tcW w:w="827" w:type="pct"/>
            <w:shd w:val="clear" w:color="auto" w:fill="auto"/>
          </w:tcPr>
          <w:p w:rsidR="00EE13BD" w:rsidRPr="00C47C07" w:rsidRDefault="00EE13BD" w:rsidP="00753EB5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1288" w:type="pct"/>
            <w:gridSpan w:val="2"/>
            <w:shd w:val="clear" w:color="auto" w:fill="auto"/>
          </w:tcPr>
          <w:p w:rsidR="00EE13BD" w:rsidRPr="00C47C07" w:rsidRDefault="00EE13BD" w:rsidP="00753EB5">
            <w:pPr>
              <w:ind w:leftChars="30" w:left="63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57" w:type="pct"/>
            <w:shd w:val="clear" w:color="auto" w:fill="auto"/>
          </w:tcPr>
          <w:p w:rsidR="00EE13BD" w:rsidRPr="00C47C07" w:rsidRDefault="00EE13BD" w:rsidP="00753EB5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测试时间</w:t>
            </w:r>
          </w:p>
        </w:tc>
        <w:tc>
          <w:tcPr>
            <w:tcW w:w="2128" w:type="pct"/>
            <w:gridSpan w:val="3"/>
            <w:shd w:val="clear" w:color="auto" w:fill="auto"/>
          </w:tcPr>
          <w:p w:rsidR="00EE13BD" w:rsidRPr="00C47C07" w:rsidRDefault="00EE13BD" w:rsidP="00753EB5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2012年 </w:t>
            </w:r>
            <w:r w:rsidR="00D125EE">
              <w:rPr>
                <w:rFonts w:ascii="宋体" w:hAnsi="宋体" w:cs="Arial" w:hint="eastAsia"/>
                <w:color w:val="000000"/>
                <w:szCs w:val="21"/>
              </w:rPr>
              <w:t>12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月</w:t>
            </w:r>
            <w:r w:rsidR="00D125EE">
              <w:rPr>
                <w:rFonts w:ascii="宋体" w:hAnsi="宋体" w:cs="Arial" w:hint="eastAsia"/>
                <w:color w:val="000000"/>
                <w:szCs w:val="21"/>
              </w:rPr>
              <w:t xml:space="preserve"> 10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 xml:space="preserve">日  </w:t>
            </w:r>
          </w:p>
        </w:tc>
      </w:tr>
      <w:tr w:rsidR="00EE13BD" w:rsidRPr="00C47C07" w:rsidTr="00753EB5">
        <w:trPr>
          <w:trHeight w:val="285"/>
        </w:trPr>
        <w:tc>
          <w:tcPr>
            <w:tcW w:w="827" w:type="pct"/>
            <w:shd w:val="clear" w:color="auto" w:fill="auto"/>
          </w:tcPr>
          <w:p w:rsidR="00EE13BD" w:rsidRPr="00C47C07" w:rsidRDefault="00EE13BD" w:rsidP="00753EB5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测试主机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EE13BD" w:rsidRPr="00C47C07" w:rsidRDefault="00EE13BD" w:rsidP="00140672">
            <w:pPr>
              <w:rPr>
                <w:rFonts w:ascii="宋体" w:hAnsi="宋体" w:cs="Arial"/>
                <w:color w:val="000000"/>
                <w:szCs w:val="21"/>
              </w:rPr>
            </w:pPr>
            <w:r w:rsidRPr="00641A5A">
              <w:rPr>
                <w:rFonts w:ascii="宋体" w:hAnsi="宋体" w:cs="Arial" w:hint="eastAsia"/>
                <w:color w:val="000000"/>
                <w:szCs w:val="21"/>
                <w:highlight w:val="red"/>
              </w:rPr>
              <w:t>□</w:t>
            </w:r>
            <w:r w:rsidR="00140672">
              <w:rPr>
                <w:rFonts w:ascii="宋体" w:hAnsi="宋体" w:cs="Arial" w:hint="eastAsia"/>
                <w:color w:val="000000"/>
                <w:szCs w:val="21"/>
              </w:rPr>
              <w:t>192.168.134.145</w:t>
            </w:r>
            <w:r>
              <w:rPr>
                <w:rFonts w:ascii="宋体" w:hAnsi="宋体" w:cs="Arial" w:hint="eastAsia"/>
                <w:color w:val="000000"/>
                <w:szCs w:val="21"/>
              </w:rPr>
              <w:t xml:space="preserve">  </w:t>
            </w:r>
          </w:p>
        </w:tc>
      </w:tr>
      <w:tr w:rsidR="00EE13BD" w:rsidRPr="00C47C07" w:rsidTr="00753EB5">
        <w:trPr>
          <w:trHeight w:val="285"/>
        </w:trPr>
        <w:tc>
          <w:tcPr>
            <w:tcW w:w="827" w:type="pct"/>
            <w:shd w:val="clear" w:color="auto" w:fill="auto"/>
          </w:tcPr>
          <w:p w:rsidR="00EE13BD" w:rsidRDefault="00EE13BD" w:rsidP="00753EB5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场景描述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EE13BD" w:rsidRDefault="00EE13BD" w:rsidP="007C6521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主要是用来</w:t>
            </w:r>
            <w:r w:rsidR="007C6521">
              <w:rPr>
                <w:rFonts w:ascii="宋体" w:hAnsi="宋体" w:cs="Arial" w:hint="eastAsia"/>
                <w:color w:val="000000"/>
                <w:szCs w:val="21"/>
              </w:rPr>
              <w:t>模拟正常账号登录过程</w:t>
            </w:r>
          </w:p>
        </w:tc>
      </w:tr>
      <w:tr w:rsidR="00EE13BD" w:rsidRPr="00201A35" w:rsidTr="00753EB5">
        <w:trPr>
          <w:trHeight w:val="312"/>
        </w:trPr>
        <w:tc>
          <w:tcPr>
            <w:tcW w:w="827" w:type="pct"/>
            <w:vMerge w:val="restart"/>
            <w:shd w:val="clear" w:color="auto" w:fill="auto"/>
          </w:tcPr>
          <w:p w:rsidR="00EE13BD" w:rsidRPr="00C47C07" w:rsidRDefault="00EE13BD" w:rsidP="00753EB5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测试步骤</w:t>
            </w:r>
          </w:p>
        </w:tc>
        <w:tc>
          <w:tcPr>
            <w:tcW w:w="4173" w:type="pct"/>
            <w:gridSpan w:val="6"/>
            <w:vMerge w:val="restart"/>
            <w:shd w:val="clear" w:color="auto" w:fill="auto"/>
          </w:tcPr>
          <w:p w:rsidR="00EE13BD" w:rsidRPr="00431C2A" w:rsidRDefault="00DF300D" w:rsidP="00EE13BD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http://</w:t>
            </w:r>
            <w:r>
              <w:t>192.168.134.145/</w:t>
            </w:r>
          </w:p>
          <w:p w:rsidR="00EE13BD" w:rsidRDefault="00B1237D" w:rsidP="00EE13BD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使用</w:t>
            </w:r>
            <w:r w:rsidR="00BE1B22">
              <w:rPr>
                <w:rFonts w:ascii="宋体" w:hAnsi="宋体" w:cs="Arial Unicode MS" w:hint="eastAsia"/>
                <w:color w:val="000000"/>
                <w:szCs w:val="21"/>
              </w:rPr>
              <w:t xml:space="preserve"> </w:t>
            </w:r>
            <w:r w:rsidR="00BE1B22">
              <w:rPr>
                <w:rFonts w:hint="eastAsia"/>
              </w:rPr>
              <w:t>j</w:t>
            </w:r>
            <w:r w:rsidR="00BE1B22">
              <w:t>ptk0001</w:t>
            </w:r>
            <w:r w:rsidR="00BE1B22">
              <w:rPr>
                <w:rFonts w:hint="eastAsia"/>
              </w:rPr>
              <w:t xml:space="preserve"> </w:t>
            </w:r>
            <w:r w:rsidR="00BE1B22">
              <w:rPr>
                <w:rFonts w:hint="eastAsia"/>
              </w:rPr>
              <w:t>，密码</w:t>
            </w:r>
            <w:r w:rsidR="00BE1B22">
              <w:t>: passw0rd</w:t>
            </w:r>
          </w:p>
          <w:p w:rsidR="00EE13BD" w:rsidRPr="00201A35" w:rsidRDefault="00E61D2E" w:rsidP="00EE13BD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</w:tc>
      </w:tr>
      <w:tr w:rsidR="00EE13BD" w:rsidRPr="00C47C07" w:rsidTr="00753EB5">
        <w:trPr>
          <w:trHeight w:val="312"/>
        </w:trPr>
        <w:tc>
          <w:tcPr>
            <w:tcW w:w="827" w:type="pct"/>
            <w:vMerge/>
            <w:shd w:val="clear" w:color="auto" w:fill="auto"/>
          </w:tcPr>
          <w:p w:rsidR="00EE13BD" w:rsidRPr="00C47C07" w:rsidRDefault="00EE13BD" w:rsidP="00753EB5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4173" w:type="pct"/>
            <w:gridSpan w:val="6"/>
            <w:vMerge/>
            <w:shd w:val="clear" w:color="auto" w:fill="auto"/>
          </w:tcPr>
          <w:p w:rsidR="00EE13BD" w:rsidRPr="00C47C07" w:rsidRDefault="00EE13BD" w:rsidP="00753EB5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EE13BD" w:rsidRPr="00C47C07" w:rsidTr="00753EB5">
        <w:trPr>
          <w:trHeight w:val="173"/>
        </w:trPr>
        <w:tc>
          <w:tcPr>
            <w:tcW w:w="827" w:type="pct"/>
            <w:tcBorders>
              <w:bottom w:val="single" w:sz="4" w:space="0" w:color="000000"/>
            </w:tcBorders>
            <w:shd w:val="clear" w:color="auto" w:fill="auto"/>
          </w:tcPr>
          <w:p w:rsidR="00EE13BD" w:rsidRPr="00C47C07" w:rsidRDefault="00EE13BD" w:rsidP="00753EB5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编号</w:t>
            </w:r>
          </w:p>
        </w:tc>
        <w:tc>
          <w:tcPr>
            <w:tcW w:w="1231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13BD" w:rsidRPr="00C47C07" w:rsidRDefault="00EE13BD" w:rsidP="00753EB5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测试项目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EE13BD" w:rsidRPr="00C47C07" w:rsidRDefault="00EE13BD" w:rsidP="00753EB5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预期结果</w:t>
            </w:r>
          </w:p>
        </w:tc>
        <w:tc>
          <w:tcPr>
            <w:tcW w:w="831" w:type="pct"/>
            <w:tcBorders>
              <w:bottom w:val="single" w:sz="4" w:space="0" w:color="000000"/>
            </w:tcBorders>
            <w:shd w:val="clear" w:color="auto" w:fill="auto"/>
          </w:tcPr>
          <w:p w:rsidR="00EE13BD" w:rsidRPr="00C47C07" w:rsidRDefault="00EE13BD" w:rsidP="00753EB5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测试结果</w:t>
            </w:r>
          </w:p>
        </w:tc>
        <w:tc>
          <w:tcPr>
            <w:tcW w:w="1030" w:type="pct"/>
            <w:tcBorders>
              <w:bottom w:val="single" w:sz="4" w:space="0" w:color="000000"/>
            </w:tcBorders>
            <w:shd w:val="clear" w:color="auto" w:fill="auto"/>
          </w:tcPr>
          <w:p w:rsidR="00EE13BD" w:rsidRPr="00C47C07" w:rsidRDefault="00EE13BD" w:rsidP="00753EB5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问题描述</w:t>
            </w:r>
          </w:p>
        </w:tc>
      </w:tr>
      <w:tr w:rsidR="00D56A30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D56A30" w:rsidRDefault="00D56A30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1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D56A30" w:rsidRPr="00292C63" w:rsidRDefault="00D56A3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正常账号</w:t>
            </w:r>
            <w:r>
              <w:rPr>
                <w:rFonts w:hint="eastAsia"/>
              </w:rPr>
              <w:t>j</w:t>
            </w:r>
            <w:r>
              <w:t>ptk0001</w:t>
            </w:r>
            <w:r>
              <w:rPr>
                <w:rFonts w:hint="eastAsia"/>
              </w:rPr>
              <w:t>的登录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D56A30" w:rsidRPr="00292C63" w:rsidRDefault="00D56A3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正常登录</w:t>
            </w:r>
          </w:p>
        </w:tc>
        <w:tc>
          <w:tcPr>
            <w:tcW w:w="831" w:type="pct"/>
            <w:shd w:val="clear" w:color="auto" w:fill="auto"/>
          </w:tcPr>
          <w:p w:rsidR="00D56A30" w:rsidRPr="0037163E" w:rsidRDefault="00D56A3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正常登录</w:t>
            </w:r>
          </w:p>
        </w:tc>
        <w:tc>
          <w:tcPr>
            <w:tcW w:w="1030" w:type="pct"/>
            <w:shd w:val="clear" w:color="auto" w:fill="auto"/>
          </w:tcPr>
          <w:p w:rsidR="00D56A30" w:rsidRPr="00C47C07" w:rsidRDefault="00D56A3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D56A30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D56A30" w:rsidRDefault="007E0A7B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2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D56A30" w:rsidRPr="00292C63" w:rsidRDefault="00D56A3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正常</w:t>
            </w:r>
            <w:r w:rsidR="00C7294B" w:rsidRPr="00C7294B">
              <w:rPr>
                <w:rFonts w:hint="eastAsia"/>
              </w:rPr>
              <w:t>TAM</w:t>
            </w:r>
            <w:r w:rsidR="00C7294B">
              <w:rPr>
                <w:rFonts w:hint="eastAsia"/>
              </w:rPr>
              <w:t>管理员</w:t>
            </w:r>
            <w:r>
              <w:rPr>
                <w:rFonts w:hint="eastAsia"/>
              </w:rPr>
              <w:t>账号</w:t>
            </w:r>
            <w:proofErr w:type="spellStart"/>
            <w:r w:rsidR="00DA1EE1" w:rsidRPr="00DA1EE1">
              <w:t>sec_mastr</w:t>
            </w:r>
            <w:proofErr w:type="spellEnd"/>
            <w:r>
              <w:rPr>
                <w:rFonts w:hint="eastAsia"/>
              </w:rPr>
              <w:t>的登录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D56A30" w:rsidRPr="00292C63" w:rsidRDefault="00D56A3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正常登录</w:t>
            </w:r>
          </w:p>
        </w:tc>
        <w:tc>
          <w:tcPr>
            <w:tcW w:w="831" w:type="pct"/>
            <w:shd w:val="clear" w:color="auto" w:fill="auto"/>
          </w:tcPr>
          <w:p w:rsidR="00D56A30" w:rsidRPr="0037163E" w:rsidRDefault="00D56A3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正常登录</w:t>
            </w:r>
          </w:p>
        </w:tc>
        <w:tc>
          <w:tcPr>
            <w:tcW w:w="1030" w:type="pct"/>
            <w:shd w:val="clear" w:color="auto" w:fill="auto"/>
          </w:tcPr>
          <w:p w:rsidR="00D56A30" w:rsidRPr="00C47C07" w:rsidRDefault="00D56A3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EE13BD" w:rsidRPr="00C47C07" w:rsidTr="00753EB5">
        <w:trPr>
          <w:trHeight w:val="241"/>
        </w:trPr>
        <w:tc>
          <w:tcPr>
            <w:tcW w:w="827" w:type="pct"/>
            <w:shd w:val="clear" w:color="auto" w:fill="auto"/>
          </w:tcPr>
          <w:p w:rsidR="00EE13BD" w:rsidRDefault="007E0A7B" w:rsidP="00753EB5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3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EE13BD" w:rsidRPr="00292C63" w:rsidRDefault="00CD66F5" w:rsidP="00753EB5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查看</w:t>
            </w:r>
            <w:r w:rsidR="00E77E35">
              <w:rPr>
                <w:rFonts w:hint="eastAsia"/>
              </w:rPr>
              <w:t>j</w:t>
            </w:r>
            <w:r w:rsidR="00E77E35">
              <w:t>ptk0001</w:t>
            </w:r>
            <w:r w:rsidR="006A10A8">
              <w:rPr>
                <w:rFonts w:hint="eastAsia"/>
              </w:rPr>
              <w:t>登录</w:t>
            </w:r>
            <w:r>
              <w:rPr>
                <w:rFonts w:hint="eastAsia"/>
              </w:rPr>
              <w:t>成功的</w:t>
            </w:r>
            <w:r w:rsidR="00543F45">
              <w:rPr>
                <w:rFonts w:hint="eastAsia"/>
              </w:rPr>
              <w:t>日志</w:t>
            </w:r>
            <w:r w:rsidR="007643AA">
              <w:rPr>
                <w:rFonts w:hint="eastAsia"/>
              </w:rPr>
              <w:t>记录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EE13BD" w:rsidRPr="00292C63" w:rsidRDefault="00503402" w:rsidP="00753EB5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审计数据库表查到</w:t>
            </w:r>
            <w:r w:rsidR="00E77E35">
              <w:rPr>
                <w:rFonts w:hint="eastAsia"/>
              </w:rPr>
              <w:t>j</w:t>
            </w:r>
            <w:r w:rsidR="00E77E35">
              <w:t>ptk0001</w:t>
            </w:r>
            <w:r>
              <w:rPr>
                <w:rFonts w:ascii="宋体" w:hAnsi="宋体" w:cs="Arial Unicode MS" w:hint="eastAsia"/>
                <w:color w:val="000000"/>
                <w:szCs w:val="21"/>
              </w:rPr>
              <w:t>登录成功日志</w:t>
            </w:r>
          </w:p>
        </w:tc>
        <w:tc>
          <w:tcPr>
            <w:tcW w:w="831" w:type="pct"/>
            <w:shd w:val="clear" w:color="auto" w:fill="auto"/>
          </w:tcPr>
          <w:p w:rsidR="00EE13BD" w:rsidRPr="0037163E" w:rsidRDefault="00072973" w:rsidP="00753EB5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查到</w:t>
            </w:r>
            <w:r w:rsidR="00E77E35">
              <w:rPr>
                <w:rFonts w:hint="eastAsia"/>
              </w:rPr>
              <w:t>j</w:t>
            </w:r>
            <w:r w:rsidR="00E77E35">
              <w:t>ptk0001</w:t>
            </w:r>
            <w:r>
              <w:rPr>
                <w:rFonts w:ascii="宋体" w:hAnsi="宋体" w:cs="Arial Unicode MS" w:hint="eastAsia"/>
                <w:color w:val="000000"/>
                <w:szCs w:val="21"/>
              </w:rPr>
              <w:t>登录成功日志</w:t>
            </w:r>
          </w:p>
        </w:tc>
        <w:tc>
          <w:tcPr>
            <w:tcW w:w="1030" w:type="pct"/>
            <w:shd w:val="clear" w:color="auto" w:fill="auto"/>
          </w:tcPr>
          <w:p w:rsidR="00EE13BD" w:rsidRPr="00C47C07" w:rsidRDefault="00EE13BD" w:rsidP="00753EB5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EE13BD" w:rsidRPr="00C47C07" w:rsidTr="00753EB5">
        <w:trPr>
          <w:trHeight w:val="2031"/>
        </w:trPr>
        <w:tc>
          <w:tcPr>
            <w:tcW w:w="5000" w:type="pct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13BD" w:rsidRDefault="00EE13BD" w:rsidP="00753EB5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意见建议：</w:t>
            </w:r>
            <w:r>
              <w:rPr>
                <w:rFonts w:ascii="宋体" w:hAnsi="宋体" w:cs="Arial Unicode MS"/>
                <w:color w:val="000000"/>
                <w:szCs w:val="21"/>
              </w:rPr>
              <w:tab/>
            </w:r>
          </w:p>
          <w:p w:rsidR="00EE13BD" w:rsidRDefault="00EE13BD" w:rsidP="00753EB5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</w:p>
          <w:p w:rsidR="00EE13BD" w:rsidRDefault="00EE13BD" w:rsidP="00753EB5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EE13BD" w:rsidRPr="00A56349" w:rsidRDefault="00EE13BD" w:rsidP="00753EB5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EE13BD" w:rsidRDefault="00EE13BD" w:rsidP="00753EB5"/>
          <w:p w:rsidR="00EE13BD" w:rsidRPr="00C47C07" w:rsidRDefault="00EE13BD" w:rsidP="00753EB5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 xml:space="preserve">                                         </w:t>
            </w:r>
            <w:r w:rsidR="00E8767F">
              <w:rPr>
                <w:rFonts w:hint="eastAsia"/>
              </w:rPr>
              <w:t xml:space="preserve">            </w:t>
            </w:r>
            <w:r w:rsidRPr="001F4012">
              <w:rPr>
                <w:rFonts w:ascii="宋体" w:hAnsi="宋体" w:cs="Arial Unicode MS" w:hint="eastAsia"/>
                <w:color w:val="000000"/>
                <w:szCs w:val="21"/>
              </w:rPr>
              <w:t xml:space="preserve">测试人签字： </w:t>
            </w:r>
            <w:r w:rsidRPr="001077B6">
              <w:rPr>
                <w:rFonts w:hint="eastAsia"/>
                <w:u w:val="single"/>
              </w:rPr>
              <w:t xml:space="preserve">            </w:t>
            </w:r>
          </w:p>
        </w:tc>
      </w:tr>
    </w:tbl>
    <w:p w:rsidR="00EE13BD" w:rsidRPr="00EE13BD" w:rsidRDefault="00EE13BD" w:rsidP="00EE13BD"/>
    <w:p w:rsidR="00EE13BD" w:rsidRPr="00EE13BD" w:rsidRDefault="00EE13BD" w:rsidP="00EE13BD"/>
    <w:p w:rsidR="005220D6" w:rsidRDefault="005220D6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2717CB" w:rsidRDefault="002717CB" w:rsidP="001B5EF7">
      <w:pPr>
        <w:ind w:firstLine="420"/>
        <w:rPr>
          <w:rFonts w:ascii="微软雅黑" w:eastAsia="微软雅黑" w:hAnsi="微软雅黑"/>
        </w:rPr>
      </w:pPr>
    </w:p>
    <w:p w:rsidR="008B26B3" w:rsidRDefault="008B26B3" w:rsidP="001B5EF7">
      <w:pPr>
        <w:ind w:firstLine="420"/>
        <w:rPr>
          <w:rFonts w:ascii="微软雅黑" w:eastAsia="微软雅黑" w:hAnsi="微软雅黑"/>
        </w:rPr>
      </w:pPr>
    </w:p>
    <w:p w:rsidR="00AD62A3" w:rsidRDefault="00CA52DB" w:rsidP="005E63A9">
      <w:pPr>
        <w:pStyle w:val="3"/>
      </w:pPr>
      <w:bookmarkStart w:id="7" w:name="_Toc343076859"/>
      <w:r>
        <w:rPr>
          <w:rFonts w:hint="eastAsia"/>
        </w:rPr>
        <w:lastRenderedPageBreak/>
        <w:t>正常用户名和错误密码登录（</w:t>
      </w:r>
      <w:r>
        <w:rPr>
          <w:rFonts w:hint="eastAsia"/>
        </w:rPr>
        <w:t>1</w:t>
      </w:r>
      <w:r>
        <w:rPr>
          <w:rFonts w:hint="eastAsia"/>
        </w:rPr>
        <w:t>次和最大允许</w:t>
      </w:r>
      <w:r w:rsidR="00CF1D85">
        <w:rPr>
          <w:rFonts w:hint="eastAsia"/>
        </w:rPr>
        <w:t>3</w:t>
      </w:r>
      <w:r>
        <w:rPr>
          <w:rFonts w:hint="eastAsia"/>
        </w:rPr>
        <w:t>次数）</w:t>
      </w:r>
      <w:bookmarkEnd w:id="7"/>
    </w:p>
    <w:p w:rsidR="00464C93" w:rsidRPr="00464C93" w:rsidRDefault="00464C93" w:rsidP="00464C9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1"/>
        <w:gridCol w:w="2100"/>
        <w:gridCol w:w="97"/>
        <w:gridCol w:w="1291"/>
        <w:gridCol w:w="455"/>
        <w:gridCol w:w="1557"/>
        <w:gridCol w:w="1617"/>
      </w:tblGrid>
      <w:tr w:rsidR="00F90404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F90404" w:rsidRPr="00C47C07" w:rsidRDefault="00F90404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1288" w:type="pct"/>
            <w:gridSpan w:val="2"/>
            <w:shd w:val="clear" w:color="auto" w:fill="auto"/>
          </w:tcPr>
          <w:p w:rsidR="00F90404" w:rsidRPr="00C47C07" w:rsidRDefault="00F90404" w:rsidP="002B171E">
            <w:pPr>
              <w:ind w:leftChars="30" w:left="63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57" w:type="pct"/>
            <w:shd w:val="clear" w:color="auto" w:fill="auto"/>
          </w:tcPr>
          <w:p w:rsidR="00F90404" w:rsidRPr="00C47C07" w:rsidRDefault="00F90404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测试时间</w:t>
            </w:r>
          </w:p>
        </w:tc>
        <w:tc>
          <w:tcPr>
            <w:tcW w:w="2128" w:type="pct"/>
            <w:gridSpan w:val="3"/>
            <w:shd w:val="clear" w:color="auto" w:fill="auto"/>
          </w:tcPr>
          <w:p w:rsidR="00F90404" w:rsidRPr="00C47C07" w:rsidRDefault="00F90404" w:rsidP="002B171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2012年 12月 10日  </w:t>
            </w:r>
          </w:p>
        </w:tc>
      </w:tr>
      <w:tr w:rsidR="00F90404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F90404" w:rsidRPr="00C47C07" w:rsidRDefault="00F90404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测试主机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F90404" w:rsidRPr="00C47C07" w:rsidRDefault="00F90404" w:rsidP="002B171E">
            <w:pPr>
              <w:rPr>
                <w:rFonts w:ascii="宋体" w:hAnsi="宋体" w:cs="Arial"/>
                <w:color w:val="000000"/>
                <w:szCs w:val="21"/>
              </w:rPr>
            </w:pPr>
            <w:r w:rsidRPr="00641A5A">
              <w:rPr>
                <w:rFonts w:ascii="宋体" w:hAnsi="宋体" w:cs="Arial" w:hint="eastAsia"/>
                <w:color w:val="000000"/>
                <w:szCs w:val="21"/>
                <w:highlight w:val="red"/>
              </w:rPr>
              <w:t>□</w:t>
            </w:r>
            <w:r>
              <w:rPr>
                <w:rFonts w:ascii="宋体" w:hAnsi="宋体" w:cs="Arial" w:hint="eastAsia"/>
                <w:color w:val="000000"/>
                <w:szCs w:val="21"/>
              </w:rPr>
              <w:t xml:space="preserve">192.168.134.145  </w:t>
            </w:r>
          </w:p>
        </w:tc>
      </w:tr>
      <w:tr w:rsidR="00F90404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F90404" w:rsidRDefault="00F90404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场景描述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F90404" w:rsidRDefault="00F90404" w:rsidP="002B171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主要是用来模拟正常账号</w:t>
            </w:r>
            <w:r w:rsidR="00930ED8">
              <w:rPr>
                <w:rFonts w:ascii="宋体" w:hAnsi="宋体" w:cs="Arial" w:hint="eastAsia"/>
                <w:color w:val="000000"/>
                <w:szCs w:val="21"/>
              </w:rPr>
              <w:t>输入错误密码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登录过程</w:t>
            </w:r>
          </w:p>
        </w:tc>
      </w:tr>
      <w:tr w:rsidR="00F90404" w:rsidRPr="00201A35" w:rsidTr="002B171E">
        <w:trPr>
          <w:trHeight w:val="312"/>
        </w:trPr>
        <w:tc>
          <w:tcPr>
            <w:tcW w:w="827" w:type="pct"/>
            <w:vMerge w:val="restart"/>
            <w:shd w:val="clear" w:color="auto" w:fill="auto"/>
          </w:tcPr>
          <w:p w:rsidR="00F90404" w:rsidRPr="00C47C07" w:rsidRDefault="00F90404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测试步骤</w:t>
            </w:r>
          </w:p>
        </w:tc>
        <w:tc>
          <w:tcPr>
            <w:tcW w:w="4173" w:type="pct"/>
            <w:gridSpan w:val="6"/>
            <w:vMerge w:val="restart"/>
            <w:shd w:val="clear" w:color="auto" w:fill="auto"/>
          </w:tcPr>
          <w:p w:rsidR="00F90404" w:rsidRPr="00431C2A" w:rsidRDefault="00F90404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http://</w:t>
            </w:r>
            <w:r>
              <w:t>192.168.134.145/</w:t>
            </w:r>
          </w:p>
          <w:p w:rsidR="00F90404" w:rsidRDefault="00F90404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 xml:space="preserve">使用 </w:t>
            </w:r>
            <w:r>
              <w:rPr>
                <w:rFonts w:hint="eastAsia"/>
              </w:rPr>
              <w:t>j</w:t>
            </w:r>
            <w:r>
              <w:t>ptk0001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，密码</w:t>
            </w:r>
            <w:r>
              <w:t>: passw0rd</w:t>
            </w:r>
            <w:r w:rsidR="00041E72">
              <w:rPr>
                <w:rFonts w:hint="eastAsia"/>
              </w:rPr>
              <w:t>123</w:t>
            </w:r>
          </w:p>
          <w:p w:rsidR="00F90404" w:rsidRPr="00201A35" w:rsidRDefault="00F90404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</w:tc>
      </w:tr>
      <w:tr w:rsidR="00F90404" w:rsidRPr="00C47C07" w:rsidTr="002B171E">
        <w:trPr>
          <w:trHeight w:val="312"/>
        </w:trPr>
        <w:tc>
          <w:tcPr>
            <w:tcW w:w="827" w:type="pct"/>
            <w:vMerge/>
            <w:shd w:val="clear" w:color="auto" w:fill="auto"/>
          </w:tcPr>
          <w:p w:rsidR="00F90404" w:rsidRPr="00C47C07" w:rsidRDefault="00F90404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4173" w:type="pct"/>
            <w:gridSpan w:val="6"/>
            <w:vMerge/>
            <w:shd w:val="clear" w:color="auto" w:fill="auto"/>
          </w:tcPr>
          <w:p w:rsidR="00F90404" w:rsidRPr="00C47C07" w:rsidRDefault="00F90404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F90404" w:rsidRPr="00C47C07" w:rsidTr="00C942D5">
        <w:trPr>
          <w:trHeight w:val="173"/>
        </w:trPr>
        <w:tc>
          <w:tcPr>
            <w:tcW w:w="827" w:type="pct"/>
            <w:tcBorders>
              <w:bottom w:val="single" w:sz="4" w:space="0" w:color="000000"/>
            </w:tcBorders>
            <w:shd w:val="clear" w:color="auto" w:fill="auto"/>
          </w:tcPr>
          <w:p w:rsidR="00F90404" w:rsidRPr="00C47C07" w:rsidRDefault="00F90404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编号</w:t>
            </w:r>
          </w:p>
        </w:tc>
        <w:tc>
          <w:tcPr>
            <w:tcW w:w="1231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90404" w:rsidRPr="00C47C07" w:rsidRDefault="00F90404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测试项目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F90404" w:rsidRPr="00C47C07" w:rsidRDefault="00F90404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预期结果</w:t>
            </w:r>
          </w:p>
        </w:tc>
        <w:tc>
          <w:tcPr>
            <w:tcW w:w="913" w:type="pct"/>
            <w:tcBorders>
              <w:bottom w:val="single" w:sz="4" w:space="0" w:color="000000"/>
            </w:tcBorders>
            <w:shd w:val="clear" w:color="auto" w:fill="auto"/>
          </w:tcPr>
          <w:p w:rsidR="00F90404" w:rsidRPr="00C47C07" w:rsidRDefault="00F90404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测试结果</w:t>
            </w:r>
          </w:p>
        </w:tc>
        <w:tc>
          <w:tcPr>
            <w:tcW w:w="947" w:type="pct"/>
            <w:tcBorders>
              <w:bottom w:val="single" w:sz="4" w:space="0" w:color="000000"/>
            </w:tcBorders>
            <w:shd w:val="clear" w:color="auto" w:fill="auto"/>
          </w:tcPr>
          <w:p w:rsidR="00F90404" w:rsidRPr="00C47C07" w:rsidRDefault="00F90404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问题描述</w:t>
            </w:r>
          </w:p>
        </w:tc>
      </w:tr>
      <w:tr w:rsidR="00F90404" w:rsidRPr="00C47C07" w:rsidTr="00C942D5">
        <w:trPr>
          <w:trHeight w:val="241"/>
        </w:trPr>
        <w:tc>
          <w:tcPr>
            <w:tcW w:w="827" w:type="pct"/>
            <w:shd w:val="clear" w:color="auto" w:fill="auto"/>
          </w:tcPr>
          <w:p w:rsidR="00F90404" w:rsidRDefault="00F90404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1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F90404" w:rsidRPr="00292C63" w:rsidRDefault="00F90404" w:rsidP="00214361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正常账号</w:t>
            </w:r>
            <w:r>
              <w:rPr>
                <w:rFonts w:hint="eastAsia"/>
              </w:rPr>
              <w:t>j</w:t>
            </w:r>
            <w:r w:rsidR="000E3DC2">
              <w:t>ptk000</w:t>
            </w:r>
            <w:r w:rsidR="000E3DC2">
              <w:rPr>
                <w:rFonts w:hint="eastAsia"/>
              </w:rPr>
              <w:t>1</w:t>
            </w:r>
            <w:r w:rsidR="000E3DC2">
              <w:rPr>
                <w:rFonts w:hint="eastAsia"/>
              </w:rPr>
              <w:t>第一次</w:t>
            </w:r>
            <w:r w:rsidR="00214361">
              <w:rPr>
                <w:rFonts w:hint="eastAsia"/>
              </w:rPr>
              <w:t>输入错误密码</w:t>
            </w:r>
            <w:r>
              <w:rPr>
                <w:rFonts w:hint="eastAsia"/>
              </w:rPr>
              <w:t>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F90404" w:rsidRPr="00292C63" w:rsidRDefault="00790DF9" w:rsidP="00790DF9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提示认证失败，及错误输入的次数</w:t>
            </w:r>
          </w:p>
        </w:tc>
        <w:tc>
          <w:tcPr>
            <w:tcW w:w="913" w:type="pct"/>
            <w:shd w:val="clear" w:color="auto" w:fill="auto"/>
          </w:tcPr>
          <w:p w:rsidR="00F90404" w:rsidRPr="0037163E" w:rsidRDefault="004B6482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提示认证失败，及错误输入的次数</w:t>
            </w:r>
          </w:p>
        </w:tc>
        <w:tc>
          <w:tcPr>
            <w:tcW w:w="947" w:type="pct"/>
            <w:shd w:val="clear" w:color="auto" w:fill="auto"/>
          </w:tcPr>
          <w:p w:rsidR="00F90404" w:rsidRPr="00C47C07" w:rsidRDefault="00F90404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722884" w:rsidRPr="00C47C07" w:rsidTr="00C942D5">
        <w:trPr>
          <w:trHeight w:val="241"/>
        </w:trPr>
        <w:tc>
          <w:tcPr>
            <w:tcW w:w="827" w:type="pct"/>
            <w:shd w:val="clear" w:color="auto" w:fill="auto"/>
          </w:tcPr>
          <w:p w:rsidR="00722884" w:rsidRDefault="00BF4420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2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722884" w:rsidRPr="00292C63" w:rsidRDefault="00722884" w:rsidP="00722884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正常账号</w:t>
            </w:r>
            <w:r>
              <w:rPr>
                <w:rFonts w:hint="eastAsia"/>
              </w:rPr>
              <w:t>j</w:t>
            </w:r>
            <w:r>
              <w:t>ptk000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次以上输入错误密码登录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722884" w:rsidRPr="00292C63" w:rsidRDefault="00722884" w:rsidP="003252B2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提示认证失败</w:t>
            </w:r>
            <w:r w:rsidR="003252B2">
              <w:rPr>
                <w:rFonts w:ascii="宋体" w:hAnsi="宋体" w:cs="Arial Unicode MS" w:hint="eastAsia"/>
                <w:color w:val="000000"/>
                <w:szCs w:val="21"/>
              </w:rPr>
              <w:t>操作3次</w:t>
            </w:r>
            <w:r>
              <w:rPr>
                <w:rFonts w:ascii="宋体" w:hAnsi="宋体" w:cs="Arial Unicode MS" w:hint="eastAsia"/>
                <w:color w:val="000000"/>
                <w:szCs w:val="21"/>
              </w:rPr>
              <w:t>，</w:t>
            </w:r>
            <w:r w:rsidR="003252B2">
              <w:rPr>
                <w:rFonts w:ascii="宋体" w:hAnsi="宋体" w:cs="Arial Unicode MS" w:hint="eastAsia"/>
                <w:color w:val="000000"/>
                <w:szCs w:val="21"/>
              </w:rPr>
              <w:t>账户锁定</w:t>
            </w:r>
          </w:p>
        </w:tc>
        <w:tc>
          <w:tcPr>
            <w:tcW w:w="913" w:type="pct"/>
            <w:shd w:val="clear" w:color="auto" w:fill="auto"/>
          </w:tcPr>
          <w:p w:rsidR="00722884" w:rsidRPr="0037163E" w:rsidRDefault="0070604F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提示认证失败操作3次，账户锁定</w:t>
            </w:r>
          </w:p>
        </w:tc>
        <w:tc>
          <w:tcPr>
            <w:tcW w:w="947" w:type="pct"/>
            <w:shd w:val="clear" w:color="auto" w:fill="auto"/>
          </w:tcPr>
          <w:p w:rsidR="00722884" w:rsidRPr="00C47C07" w:rsidRDefault="00722884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F90404" w:rsidRPr="00C47C07" w:rsidTr="00C942D5">
        <w:trPr>
          <w:trHeight w:val="241"/>
        </w:trPr>
        <w:tc>
          <w:tcPr>
            <w:tcW w:w="827" w:type="pct"/>
            <w:shd w:val="clear" w:color="auto" w:fill="auto"/>
          </w:tcPr>
          <w:p w:rsidR="00F90404" w:rsidRDefault="00BF4420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3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F90404" w:rsidRPr="00292C63" w:rsidRDefault="00F539B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查看</w:t>
            </w:r>
            <w:r w:rsidR="00E77E35">
              <w:rPr>
                <w:rFonts w:hint="eastAsia"/>
              </w:rPr>
              <w:t>j</w:t>
            </w:r>
            <w:r w:rsidR="00E77E35">
              <w:t>ptk0001</w:t>
            </w:r>
            <w:r>
              <w:rPr>
                <w:rFonts w:hint="eastAsia"/>
              </w:rPr>
              <w:t>登录失败的日志记录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F90404" w:rsidRPr="00292C63" w:rsidRDefault="00F90404" w:rsidP="00023CB6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审计数据库表查到</w:t>
            </w:r>
            <w:r w:rsidR="00FB5982">
              <w:rPr>
                <w:rFonts w:hint="eastAsia"/>
              </w:rPr>
              <w:t>j</w:t>
            </w:r>
            <w:r w:rsidR="00FB5982">
              <w:t>ptk0001</w:t>
            </w:r>
            <w:r>
              <w:rPr>
                <w:rFonts w:ascii="宋体" w:hAnsi="宋体" w:cs="Arial Unicode MS" w:hint="eastAsia"/>
                <w:color w:val="000000"/>
                <w:szCs w:val="21"/>
              </w:rPr>
              <w:t>登录</w:t>
            </w:r>
            <w:r w:rsidR="00023CB6">
              <w:rPr>
                <w:rFonts w:ascii="宋体" w:hAnsi="宋体" w:cs="Arial Unicode MS" w:hint="eastAsia"/>
                <w:color w:val="000000"/>
                <w:szCs w:val="21"/>
              </w:rPr>
              <w:t>失败</w:t>
            </w:r>
            <w:r>
              <w:rPr>
                <w:rFonts w:ascii="宋体" w:hAnsi="宋体" w:cs="Arial Unicode MS" w:hint="eastAsia"/>
                <w:color w:val="000000"/>
                <w:szCs w:val="21"/>
              </w:rPr>
              <w:t>日志</w:t>
            </w:r>
          </w:p>
        </w:tc>
        <w:tc>
          <w:tcPr>
            <w:tcW w:w="913" w:type="pct"/>
            <w:shd w:val="clear" w:color="auto" w:fill="auto"/>
          </w:tcPr>
          <w:p w:rsidR="00F90404" w:rsidRPr="0037163E" w:rsidRDefault="003850C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审计数据库表查到</w:t>
            </w:r>
            <w:r>
              <w:rPr>
                <w:rFonts w:hint="eastAsia"/>
              </w:rPr>
              <w:t>j</w:t>
            </w:r>
            <w:r>
              <w:t>ptk0001</w:t>
            </w:r>
            <w:r>
              <w:rPr>
                <w:rFonts w:ascii="宋体" w:hAnsi="宋体" w:cs="Arial Unicode MS" w:hint="eastAsia"/>
                <w:color w:val="000000"/>
                <w:szCs w:val="21"/>
              </w:rPr>
              <w:t>登录失败日志</w:t>
            </w:r>
          </w:p>
        </w:tc>
        <w:tc>
          <w:tcPr>
            <w:tcW w:w="947" w:type="pct"/>
            <w:shd w:val="clear" w:color="auto" w:fill="auto"/>
          </w:tcPr>
          <w:p w:rsidR="00F90404" w:rsidRPr="000E3DC2" w:rsidRDefault="00F90404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F90404" w:rsidRPr="00C47C07" w:rsidTr="002B171E">
        <w:trPr>
          <w:trHeight w:val="2031"/>
        </w:trPr>
        <w:tc>
          <w:tcPr>
            <w:tcW w:w="5000" w:type="pct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F90404" w:rsidRDefault="00F90404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意见建议：</w:t>
            </w:r>
            <w:r>
              <w:rPr>
                <w:rFonts w:ascii="宋体" w:hAnsi="宋体" w:cs="Arial Unicode MS"/>
                <w:color w:val="000000"/>
                <w:szCs w:val="21"/>
              </w:rPr>
              <w:tab/>
            </w:r>
          </w:p>
          <w:p w:rsidR="00F90404" w:rsidRDefault="00F90404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</w:p>
          <w:p w:rsidR="00F90404" w:rsidRDefault="00F90404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F90404" w:rsidRPr="00A56349" w:rsidRDefault="00F90404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F90404" w:rsidRDefault="00F90404" w:rsidP="002B171E"/>
          <w:p w:rsidR="00F90404" w:rsidRPr="00C47C07" w:rsidRDefault="00F90404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 w:rsidRPr="001F4012">
              <w:rPr>
                <w:rFonts w:ascii="宋体" w:hAnsi="宋体" w:cs="Arial Unicode MS" w:hint="eastAsia"/>
                <w:color w:val="000000"/>
                <w:szCs w:val="21"/>
              </w:rPr>
              <w:t xml:space="preserve">测试人签字： </w:t>
            </w:r>
            <w:r w:rsidRPr="001077B6">
              <w:rPr>
                <w:rFonts w:hint="eastAsia"/>
                <w:u w:val="single"/>
              </w:rPr>
              <w:t xml:space="preserve">            </w:t>
            </w:r>
          </w:p>
        </w:tc>
      </w:tr>
    </w:tbl>
    <w:p w:rsidR="00F90404" w:rsidRPr="00F90404" w:rsidRDefault="00F90404" w:rsidP="00F90404"/>
    <w:p w:rsidR="00F90404" w:rsidRPr="00F90404" w:rsidRDefault="00F90404" w:rsidP="00F90404"/>
    <w:p w:rsidR="00AD62A3" w:rsidRDefault="00AD62A3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BF6370" w:rsidRDefault="00BF6370" w:rsidP="00AD62A3">
      <w:pPr>
        <w:ind w:firstLine="420"/>
        <w:rPr>
          <w:rFonts w:ascii="微软雅黑" w:eastAsia="微软雅黑" w:hAnsi="微软雅黑"/>
        </w:rPr>
      </w:pPr>
    </w:p>
    <w:p w:rsidR="008B26B3" w:rsidRDefault="008B26B3" w:rsidP="00AD62A3">
      <w:pPr>
        <w:ind w:firstLine="420"/>
        <w:rPr>
          <w:rFonts w:ascii="微软雅黑" w:eastAsia="微软雅黑" w:hAnsi="微软雅黑"/>
        </w:rPr>
      </w:pPr>
    </w:p>
    <w:p w:rsidR="002717CB" w:rsidRDefault="002717CB" w:rsidP="00AD62A3">
      <w:pPr>
        <w:ind w:firstLine="420"/>
        <w:rPr>
          <w:rFonts w:ascii="微软雅黑" w:eastAsia="微软雅黑" w:hAnsi="微软雅黑"/>
        </w:rPr>
      </w:pPr>
    </w:p>
    <w:p w:rsidR="00AD62A3" w:rsidRDefault="00851608" w:rsidP="005E63A9">
      <w:pPr>
        <w:pStyle w:val="3"/>
      </w:pPr>
      <w:bookmarkStart w:id="8" w:name="_Toc343076860"/>
      <w:r>
        <w:rPr>
          <w:rFonts w:hint="eastAsia"/>
        </w:rPr>
        <w:lastRenderedPageBreak/>
        <w:t>错误用户名和密码登录</w:t>
      </w:r>
      <w:bookmarkEnd w:id="8"/>
    </w:p>
    <w:p w:rsidR="009A492D" w:rsidRDefault="009A492D" w:rsidP="009A492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1"/>
        <w:gridCol w:w="2100"/>
        <w:gridCol w:w="97"/>
        <w:gridCol w:w="1291"/>
        <w:gridCol w:w="455"/>
        <w:gridCol w:w="1557"/>
        <w:gridCol w:w="1617"/>
      </w:tblGrid>
      <w:tr w:rsidR="009A492D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9A492D" w:rsidRPr="00C47C07" w:rsidRDefault="009A492D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1288" w:type="pct"/>
            <w:gridSpan w:val="2"/>
            <w:shd w:val="clear" w:color="auto" w:fill="auto"/>
          </w:tcPr>
          <w:p w:rsidR="009A492D" w:rsidRPr="00C47C07" w:rsidRDefault="009A492D" w:rsidP="002B171E">
            <w:pPr>
              <w:ind w:leftChars="30" w:left="63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57" w:type="pct"/>
            <w:shd w:val="clear" w:color="auto" w:fill="auto"/>
          </w:tcPr>
          <w:p w:rsidR="009A492D" w:rsidRPr="00C47C07" w:rsidRDefault="009A492D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测试时间</w:t>
            </w:r>
          </w:p>
        </w:tc>
        <w:tc>
          <w:tcPr>
            <w:tcW w:w="2128" w:type="pct"/>
            <w:gridSpan w:val="3"/>
            <w:shd w:val="clear" w:color="auto" w:fill="auto"/>
          </w:tcPr>
          <w:p w:rsidR="009A492D" w:rsidRPr="00C47C07" w:rsidRDefault="009A492D" w:rsidP="002B171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2012年 12月 10日  </w:t>
            </w:r>
          </w:p>
        </w:tc>
      </w:tr>
      <w:tr w:rsidR="009A492D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9A492D" w:rsidRPr="00C47C07" w:rsidRDefault="009A492D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测试主机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9A492D" w:rsidRPr="00C47C07" w:rsidRDefault="009A492D" w:rsidP="002B171E">
            <w:pPr>
              <w:rPr>
                <w:rFonts w:ascii="宋体" w:hAnsi="宋体" w:cs="Arial"/>
                <w:color w:val="000000"/>
                <w:szCs w:val="21"/>
              </w:rPr>
            </w:pPr>
            <w:r w:rsidRPr="00641A5A">
              <w:rPr>
                <w:rFonts w:ascii="宋体" w:hAnsi="宋体" w:cs="Arial" w:hint="eastAsia"/>
                <w:color w:val="000000"/>
                <w:szCs w:val="21"/>
                <w:highlight w:val="red"/>
              </w:rPr>
              <w:t>□</w:t>
            </w:r>
            <w:r>
              <w:rPr>
                <w:rFonts w:ascii="宋体" w:hAnsi="宋体" w:cs="Arial" w:hint="eastAsia"/>
                <w:color w:val="000000"/>
                <w:szCs w:val="21"/>
              </w:rPr>
              <w:t xml:space="preserve">192.168.134.145  </w:t>
            </w:r>
          </w:p>
        </w:tc>
      </w:tr>
      <w:tr w:rsidR="009A492D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9A492D" w:rsidRDefault="009A492D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场景描述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9A492D" w:rsidRDefault="009A492D" w:rsidP="007B147D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主要是用来模拟</w:t>
            </w:r>
            <w:r w:rsidR="00D84A09">
              <w:rPr>
                <w:rFonts w:ascii="宋体" w:hAnsi="宋体" w:cs="Arial" w:hint="eastAsia"/>
                <w:color w:val="000000"/>
                <w:szCs w:val="21"/>
              </w:rPr>
              <w:t>不存在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账号登录过程</w:t>
            </w:r>
          </w:p>
        </w:tc>
      </w:tr>
      <w:tr w:rsidR="009A492D" w:rsidRPr="00201A35" w:rsidTr="002B171E">
        <w:trPr>
          <w:trHeight w:val="312"/>
        </w:trPr>
        <w:tc>
          <w:tcPr>
            <w:tcW w:w="827" w:type="pct"/>
            <w:vMerge w:val="restart"/>
            <w:shd w:val="clear" w:color="auto" w:fill="auto"/>
          </w:tcPr>
          <w:p w:rsidR="009A492D" w:rsidRPr="00C47C07" w:rsidRDefault="009A492D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测试步骤</w:t>
            </w:r>
          </w:p>
        </w:tc>
        <w:tc>
          <w:tcPr>
            <w:tcW w:w="4173" w:type="pct"/>
            <w:gridSpan w:val="6"/>
            <w:vMerge w:val="restart"/>
            <w:shd w:val="clear" w:color="auto" w:fill="auto"/>
          </w:tcPr>
          <w:p w:rsidR="009A492D" w:rsidRPr="00431C2A" w:rsidRDefault="009A492D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http://</w:t>
            </w:r>
            <w:r>
              <w:t>192.168.134.145/</w:t>
            </w:r>
          </w:p>
          <w:p w:rsidR="009A492D" w:rsidRDefault="009A492D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 xml:space="preserve">使用 </w:t>
            </w:r>
            <w:r w:rsidR="00D66464">
              <w:rPr>
                <w:rFonts w:hint="eastAsia"/>
              </w:rPr>
              <w:t>j</w:t>
            </w:r>
            <w:r w:rsidR="00D66464">
              <w:t>ptk10000</w:t>
            </w:r>
            <w:r>
              <w:rPr>
                <w:rFonts w:hint="eastAsia"/>
              </w:rPr>
              <w:t>，密码</w:t>
            </w:r>
            <w:r>
              <w:t>: passw0rd</w:t>
            </w:r>
            <w:r>
              <w:rPr>
                <w:rFonts w:hint="eastAsia"/>
              </w:rPr>
              <w:t>123</w:t>
            </w:r>
          </w:p>
          <w:p w:rsidR="009A492D" w:rsidRPr="00201A35" w:rsidRDefault="009A492D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</w:tc>
      </w:tr>
      <w:tr w:rsidR="009A492D" w:rsidRPr="00C47C07" w:rsidTr="002B171E">
        <w:trPr>
          <w:trHeight w:val="312"/>
        </w:trPr>
        <w:tc>
          <w:tcPr>
            <w:tcW w:w="827" w:type="pct"/>
            <w:vMerge/>
            <w:shd w:val="clear" w:color="auto" w:fill="auto"/>
          </w:tcPr>
          <w:p w:rsidR="009A492D" w:rsidRPr="00C47C07" w:rsidRDefault="009A492D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4173" w:type="pct"/>
            <w:gridSpan w:val="6"/>
            <w:vMerge/>
            <w:shd w:val="clear" w:color="auto" w:fill="auto"/>
          </w:tcPr>
          <w:p w:rsidR="009A492D" w:rsidRPr="00C47C07" w:rsidRDefault="009A492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9A492D" w:rsidRPr="00C47C07" w:rsidTr="008E70D0">
        <w:trPr>
          <w:trHeight w:val="173"/>
        </w:trPr>
        <w:tc>
          <w:tcPr>
            <w:tcW w:w="827" w:type="pct"/>
            <w:tcBorders>
              <w:bottom w:val="single" w:sz="4" w:space="0" w:color="000000"/>
            </w:tcBorders>
            <w:shd w:val="clear" w:color="auto" w:fill="auto"/>
          </w:tcPr>
          <w:p w:rsidR="009A492D" w:rsidRPr="00C47C07" w:rsidRDefault="009A492D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编号</w:t>
            </w:r>
          </w:p>
        </w:tc>
        <w:tc>
          <w:tcPr>
            <w:tcW w:w="1231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A492D" w:rsidRPr="00C47C07" w:rsidRDefault="009A492D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测试项目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9A492D" w:rsidRPr="00C47C07" w:rsidRDefault="009A492D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预期结果</w:t>
            </w:r>
          </w:p>
        </w:tc>
        <w:tc>
          <w:tcPr>
            <w:tcW w:w="913" w:type="pct"/>
            <w:tcBorders>
              <w:bottom w:val="single" w:sz="4" w:space="0" w:color="000000"/>
            </w:tcBorders>
            <w:shd w:val="clear" w:color="auto" w:fill="auto"/>
          </w:tcPr>
          <w:p w:rsidR="009A492D" w:rsidRPr="00C47C07" w:rsidRDefault="009A492D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测试结果</w:t>
            </w:r>
          </w:p>
        </w:tc>
        <w:tc>
          <w:tcPr>
            <w:tcW w:w="948" w:type="pct"/>
            <w:tcBorders>
              <w:bottom w:val="single" w:sz="4" w:space="0" w:color="000000"/>
            </w:tcBorders>
            <w:shd w:val="clear" w:color="auto" w:fill="auto"/>
          </w:tcPr>
          <w:p w:rsidR="009A492D" w:rsidRPr="00C47C07" w:rsidRDefault="009A492D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问题描述</w:t>
            </w:r>
          </w:p>
        </w:tc>
      </w:tr>
      <w:tr w:rsidR="009A492D" w:rsidRPr="00C47C07" w:rsidTr="008E70D0">
        <w:trPr>
          <w:trHeight w:val="241"/>
        </w:trPr>
        <w:tc>
          <w:tcPr>
            <w:tcW w:w="827" w:type="pct"/>
            <w:shd w:val="clear" w:color="auto" w:fill="auto"/>
          </w:tcPr>
          <w:p w:rsidR="009A492D" w:rsidRDefault="009A492D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1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9A492D" w:rsidRPr="00292C63" w:rsidRDefault="002D6B19" w:rsidP="00A93602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不存在</w:t>
            </w:r>
            <w:r w:rsidR="009A492D">
              <w:rPr>
                <w:rFonts w:hint="eastAsia"/>
              </w:rPr>
              <w:t>账号</w:t>
            </w:r>
            <w:r w:rsidR="00926896">
              <w:rPr>
                <w:rFonts w:hint="eastAsia"/>
              </w:rPr>
              <w:t>j</w:t>
            </w:r>
            <w:r w:rsidR="00926896">
              <w:t>ptk</w:t>
            </w:r>
            <w:r w:rsidR="00567A72">
              <w:t>10000</w:t>
            </w:r>
            <w:r w:rsidR="009A492D">
              <w:rPr>
                <w:rFonts w:hint="eastAsia"/>
              </w:rPr>
              <w:t>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9A492D" w:rsidRPr="00292C63" w:rsidRDefault="009A492D" w:rsidP="00A7392D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</w:t>
            </w:r>
            <w:r w:rsidR="00A7392D">
              <w:rPr>
                <w:rFonts w:ascii="宋体" w:hAnsi="宋体" w:cs="Arial Unicode MS" w:hint="eastAsia"/>
                <w:color w:val="000000"/>
                <w:szCs w:val="21"/>
              </w:rPr>
              <w:t>用户不存在</w:t>
            </w:r>
          </w:p>
        </w:tc>
        <w:tc>
          <w:tcPr>
            <w:tcW w:w="913" w:type="pct"/>
            <w:shd w:val="clear" w:color="auto" w:fill="auto"/>
          </w:tcPr>
          <w:p w:rsidR="009A492D" w:rsidRPr="0037163E" w:rsidRDefault="00360CB4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提示用户不存在</w:t>
            </w:r>
          </w:p>
        </w:tc>
        <w:tc>
          <w:tcPr>
            <w:tcW w:w="948" w:type="pct"/>
            <w:shd w:val="clear" w:color="auto" w:fill="auto"/>
          </w:tcPr>
          <w:p w:rsidR="009A492D" w:rsidRPr="00C47C07" w:rsidRDefault="009A492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9A492D" w:rsidRPr="00C47C07" w:rsidTr="002B171E">
        <w:trPr>
          <w:trHeight w:val="2031"/>
        </w:trPr>
        <w:tc>
          <w:tcPr>
            <w:tcW w:w="5000" w:type="pct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9A492D" w:rsidRDefault="009A492D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意见建议：</w:t>
            </w:r>
            <w:r>
              <w:rPr>
                <w:rFonts w:ascii="宋体" w:hAnsi="宋体" w:cs="Arial Unicode MS"/>
                <w:color w:val="000000"/>
                <w:szCs w:val="21"/>
              </w:rPr>
              <w:tab/>
            </w:r>
          </w:p>
          <w:p w:rsidR="009A492D" w:rsidRDefault="009A492D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</w:p>
          <w:p w:rsidR="009A492D" w:rsidRDefault="009A492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9A492D" w:rsidRPr="00A56349" w:rsidRDefault="009A492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9A492D" w:rsidRDefault="009A492D" w:rsidP="002B171E"/>
          <w:p w:rsidR="009A492D" w:rsidRPr="00C47C07" w:rsidRDefault="009A492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 w:rsidRPr="001F4012">
              <w:rPr>
                <w:rFonts w:ascii="宋体" w:hAnsi="宋体" w:cs="Arial Unicode MS" w:hint="eastAsia"/>
                <w:color w:val="000000"/>
                <w:szCs w:val="21"/>
              </w:rPr>
              <w:t xml:space="preserve">测试人签字： </w:t>
            </w:r>
            <w:r w:rsidRPr="001077B6">
              <w:rPr>
                <w:rFonts w:hint="eastAsia"/>
                <w:u w:val="single"/>
              </w:rPr>
              <w:t xml:space="preserve">            </w:t>
            </w:r>
          </w:p>
        </w:tc>
      </w:tr>
    </w:tbl>
    <w:p w:rsidR="009A492D" w:rsidRPr="009A492D" w:rsidRDefault="009A492D" w:rsidP="009A492D"/>
    <w:p w:rsidR="009A492D" w:rsidRPr="009A492D" w:rsidRDefault="009A492D" w:rsidP="009A492D"/>
    <w:p w:rsidR="00AD62A3" w:rsidRDefault="00AD62A3" w:rsidP="00AD62A3">
      <w:pPr>
        <w:ind w:firstLine="420"/>
        <w:rPr>
          <w:rFonts w:ascii="微软雅黑" w:eastAsia="微软雅黑" w:hAnsi="微软雅黑"/>
        </w:rPr>
      </w:pPr>
    </w:p>
    <w:p w:rsidR="007B0FD6" w:rsidRDefault="007B0FD6" w:rsidP="00AD62A3">
      <w:pPr>
        <w:ind w:firstLine="420"/>
        <w:rPr>
          <w:rFonts w:ascii="微软雅黑" w:eastAsia="微软雅黑" w:hAnsi="微软雅黑"/>
        </w:rPr>
      </w:pPr>
    </w:p>
    <w:p w:rsidR="007B0FD6" w:rsidRDefault="007B0FD6" w:rsidP="00AD62A3">
      <w:pPr>
        <w:ind w:firstLine="420"/>
        <w:rPr>
          <w:rFonts w:ascii="微软雅黑" w:eastAsia="微软雅黑" w:hAnsi="微软雅黑"/>
        </w:rPr>
      </w:pPr>
    </w:p>
    <w:p w:rsidR="007B0FD6" w:rsidRDefault="007B0FD6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301822" w:rsidRDefault="00301822" w:rsidP="00AD62A3">
      <w:pPr>
        <w:ind w:firstLine="420"/>
        <w:rPr>
          <w:rFonts w:ascii="微软雅黑" w:eastAsia="微软雅黑" w:hAnsi="微软雅黑"/>
        </w:rPr>
      </w:pPr>
    </w:p>
    <w:p w:rsidR="00EF1F30" w:rsidRDefault="005E63A9" w:rsidP="005E63A9">
      <w:pPr>
        <w:pStyle w:val="3"/>
      </w:pPr>
      <w:bookmarkStart w:id="9" w:name="_Toc343076861"/>
      <w:r>
        <w:rPr>
          <w:rFonts w:hint="eastAsia"/>
        </w:rPr>
        <w:lastRenderedPageBreak/>
        <w:t>密码已经过期时登录</w:t>
      </w:r>
      <w:bookmarkEnd w:id="9"/>
    </w:p>
    <w:p w:rsidR="00464C93" w:rsidRPr="00464C93" w:rsidRDefault="00464C93" w:rsidP="00464C9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1"/>
        <w:gridCol w:w="2100"/>
        <w:gridCol w:w="97"/>
        <w:gridCol w:w="1291"/>
        <w:gridCol w:w="455"/>
        <w:gridCol w:w="1557"/>
        <w:gridCol w:w="1617"/>
      </w:tblGrid>
      <w:tr w:rsidR="00AC58F0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AC58F0" w:rsidRPr="00C47C07" w:rsidRDefault="00AC58F0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1288" w:type="pct"/>
            <w:gridSpan w:val="2"/>
            <w:shd w:val="clear" w:color="auto" w:fill="auto"/>
          </w:tcPr>
          <w:p w:rsidR="00AC58F0" w:rsidRPr="00C47C07" w:rsidRDefault="00AC58F0" w:rsidP="002B171E">
            <w:pPr>
              <w:ind w:leftChars="30" w:left="63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57" w:type="pct"/>
            <w:shd w:val="clear" w:color="auto" w:fill="auto"/>
          </w:tcPr>
          <w:p w:rsidR="00AC58F0" w:rsidRPr="00C47C07" w:rsidRDefault="00AC58F0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测试时间</w:t>
            </w:r>
          </w:p>
        </w:tc>
        <w:tc>
          <w:tcPr>
            <w:tcW w:w="2128" w:type="pct"/>
            <w:gridSpan w:val="3"/>
            <w:shd w:val="clear" w:color="auto" w:fill="auto"/>
          </w:tcPr>
          <w:p w:rsidR="00AC58F0" w:rsidRPr="00C47C07" w:rsidRDefault="00AC58F0" w:rsidP="002B171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2012年 12月 10日  </w:t>
            </w:r>
          </w:p>
        </w:tc>
      </w:tr>
      <w:tr w:rsidR="00AC58F0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AC58F0" w:rsidRPr="00C47C07" w:rsidRDefault="00AC58F0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测试主机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AC58F0" w:rsidRPr="00C47C07" w:rsidRDefault="00AC58F0" w:rsidP="002B171E">
            <w:pPr>
              <w:rPr>
                <w:rFonts w:ascii="宋体" w:hAnsi="宋体" w:cs="Arial"/>
                <w:color w:val="000000"/>
                <w:szCs w:val="21"/>
              </w:rPr>
            </w:pPr>
            <w:r w:rsidRPr="00641A5A">
              <w:rPr>
                <w:rFonts w:ascii="宋体" w:hAnsi="宋体" w:cs="Arial" w:hint="eastAsia"/>
                <w:color w:val="000000"/>
                <w:szCs w:val="21"/>
                <w:highlight w:val="red"/>
              </w:rPr>
              <w:t>□</w:t>
            </w:r>
            <w:r>
              <w:rPr>
                <w:rFonts w:ascii="宋体" w:hAnsi="宋体" w:cs="Arial" w:hint="eastAsia"/>
                <w:color w:val="000000"/>
                <w:szCs w:val="21"/>
              </w:rPr>
              <w:t xml:space="preserve">192.168.134.145  </w:t>
            </w:r>
          </w:p>
        </w:tc>
      </w:tr>
      <w:tr w:rsidR="00AC58F0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AC58F0" w:rsidRDefault="00AC58F0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场景描述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AC58F0" w:rsidRDefault="00AC58F0" w:rsidP="00941524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主要是用来模拟</w:t>
            </w:r>
            <w:r w:rsidR="00941524">
              <w:rPr>
                <w:rFonts w:ascii="宋体" w:hAnsi="宋体" w:cs="Arial" w:hint="eastAsia"/>
                <w:color w:val="000000"/>
                <w:szCs w:val="21"/>
              </w:rPr>
              <w:t>用户密码过期</w:t>
            </w:r>
            <w:r w:rsidR="008A0A77">
              <w:rPr>
                <w:rFonts w:ascii="宋体" w:hAnsi="宋体" w:cs="Arial" w:hint="eastAsia"/>
                <w:color w:val="000000"/>
                <w:szCs w:val="21"/>
              </w:rPr>
              <w:t>时登录过程</w:t>
            </w:r>
          </w:p>
        </w:tc>
      </w:tr>
      <w:tr w:rsidR="00AC58F0" w:rsidRPr="00201A35" w:rsidTr="002B171E">
        <w:trPr>
          <w:trHeight w:val="312"/>
        </w:trPr>
        <w:tc>
          <w:tcPr>
            <w:tcW w:w="827" w:type="pct"/>
            <w:vMerge w:val="restart"/>
            <w:shd w:val="clear" w:color="auto" w:fill="auto"/>
          </w:tcPr>
          <w:p w:rsidR="00AC58F0" w:rsidRPr="00C47C07" w:rsidRDefault="00AC58F0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测试步骤</w:t>
            </w:r>
          </w:p>
        </w:tc>
        <w:tc>
          <w:tcPr>
            <w:tcW w:w="4173" w:type="pct"/>
            <w:gridSpan w:val="6"/>
            <w:vMerge w:val="restart"/>
            <w:shd w:val="clear" w:color="auto" w:fill="auto"/>
          </w:tcPr>
          <w:p w:rsidR="00AC58F0" w:rsidRPr="00431C2A" w:rsidRDefault="00AC58F0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http://</w:t>
            </w:r>
            <w:r>
              <w:t>192.168.134.145/</w:t>
            </w:r>
          </w:p>
          <w:p w:rsidR="00AC58F0" w:rsidRDefault="00AC58F0" w:rsidP="00E16442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 xml:space="preserve">使用 </w:t>
            </w:r>
            <w:r w:rsidR="00E16442" w:rsidRPr="00E16442">
              <w:t>jptk0003</w:t>
            </w:r>
            <w:r>
              <w:rPr>
                <w:rFonts w:hint="eastAsia"/>
              </w:rPr>
              <w:t>，密码</w:t>
            </w:r>
            <w:r>
              <w:t xml:space="preserve">: </w:t>
            </w:r>
            <w:r w:rsidR="00F95089">
              <w:t>passw0rd</w:t>
            </w:r>
          </w:p>
          <w:p w:rsidR="00AC58F0" w:rsidRPr="00201A35" w:rsidRDefault="00AC58F0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</w:tc>
      </w:tr>
      <w:tr w:rsidR="00AC58F0" w:rsidRPr="00C47C07" w:rsidTr="002B171E">
        <w:trPr>
          <w:trHeight w:val="312"/>
        </w:trPr>
        <w:tc>
          <w:tcPr>
            <w:tcW w:w="827" w:type="pct"/>
            <w:vMerge/>
            <w:shd w:val="clear" w:color="auto" w:fill="auto"/>
          </w:tcPr>
          <w:p w:rsidR="00AC58F0" w:rsidRPr="00C47C07" w:rsidRDefault="00AC58F0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4173" w:type="pct"/>
            <w:gridSpan w:val="6"/>
            <w:vMerge/>
            <w:shd w:val="clear" w:color="auto" w:fill="auto"/>
          </w:tcPr>
          <w:p w:rsidR="00AC58F0" w:rsidRPr="00C47C07" w:rsidRDefault="00AC58F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AC58F0" w:rsidRPr="00C47C07" w:rsidTr="002B171E">
        <w:trPr>
          <w:trHeight w:val="173"/>
        </w:trPr>
        <w:tc>
          <w:tcPr>
            <w:tcW w:w="827" w:type="pct"/>
            <w:tcBorders>
              <w:bottom w:val="single" w:sz="4" w:space="0" w:color="000000"/>
            </w:tcBorders>
            <w:shd w:val="clear" w:color="auto" w:fill="auto"/>
          </w:tcPr>
          <w:p w:rsidR="00AC58F0" w:rsidRPr="00C47C07" w:rsidRDefault="00AC58F0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编号</w:t>
            </w:r>
          </w:p>
        </w:tc>
        <w:tc>
          <w:tcPr>
            <w:tcW w:w="1231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C58F0" w:rsidRPr="00C47C07" w:rsidRDefault="00AC58F0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测试项目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AC58F0" w:rsidRPr="00C47C07" w:rsidRDefault="00AC58F0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预期结果</w:t>
            </w:r>
          </w:p>
        </w:tc>
        <w:tc>
          <w:tcPr>
            <w:tcW w:w="913" w:type="pct"/>
            <w:tcBorders>
              <w:bottom w:val="single" w:sz="4" w:space="0" w:color="000000"/>
            </w:tcBorders>
            <w:shd w:val="clear" w:color="auto" w:fill="auto"/>
          </w:tcPr>
          <w:p w:rsidR="00AC58F0" w:rsidRPr="00C47C07" w:rsidRDefault="00AC58F0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测试结果</w:t>
            </w:r>
          </w:p>
        </w:tc>
        <w:tc>
          <w:tcPr>
            <w:tcW w:w="948" w:type="pct"/>
            <w:tcBorders>
              <w:bottom w:val="single" w:sz="4" w:space="0" w:color="000000"/>
            </w:tcBorders>
            <w:shd w:val="clear" w:color="auto" w:fill="auto"/>
          </w:tcPr>
          <w:p w:rsidR="00AC58F0" w:rsidRPr="00C47C07" w:rsidRDefault="00AC58F0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问题描述</w:t>
            </w:r>
          </w:p>
        </w:tc>
      </w:tr>
      <w:tr w:rsidR="00AC58F0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AC58F0" w:rsidRDefault="00AC58F0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1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AC58F0" w:rsidRPr="00292C63" w:rsidRDefault="00F54907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用户密码过期账户</w:t>
            </w:r>
            <w:r w:rsidRPr="00F54907">
              <w:t>jptk0003</w:t>
            </w:r>
            <w:r w:rsidR="00AC58F0">
              <w:rPr>
                <w:rFonts w:hint="eastAsia"/>
              </w:rPr>
              <w:t>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AC58F0" w:rsidRPr="00292C63" w:rsidRDefault="00AC58F0" w:rsidP="00454679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</w:t>
            </w:r>
            <w:r w:rsidR="00454679">
              <w:rPr>
                <w:rFonts w:ascii="宋体" w:hAnsi="宋体" w:cs="Arial Unicode MS" w:hint="eastAsia"/>
                <w:color w:val="000000"/>
                <w:szCs w:val="21"/>
              </w:rPr>
              <w:t>用户密码过期，需要更新密码</w:t>
            </w:r>
            <w:r w:rsidR="00CA29AE">
              <w:rPr>
                <w:rFonts w:ascii="宋体" w:hAnsi="宋体" w:cs="Arial Unicode MS" w:hint="eastAsia"/>
                <w:color w:val="000000"/>
                <w:szCs w:val="21"/>
              </w:rPr>
              <w:t>，并转入修改密码登录界面</w:t>
            </w:r>
          </w:p>
        </w:tc>
        <w:tc>
          <w:tcPr>
            <w:tcW w:w="913" w:type="pct"/>
            <w:shd w:val="clear" w:color="auto" w:fill="auto"/>
          </w:tcPr>
          <w:p w:rsidR="00AC58F0" w:rsidRPr="0037163E" w:rsidRDefault="00E079A1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提示用户密码过期，需要更新密码，并转入修改密码登录界面</w:t>
            </w:r>
          </w:p>
        </w:tc>
        <w:tc>
          <w:tcPr>
            <w:tcW w:w="948" w:type="pct"/>
            <w:shd w:val="clear" w:color="auto" w:fill="auto"/>
          </w:tcPr>
          <w:p w:rsidR="00AC58F0" w:rsidRPr="00C47C07" w:rsidRDefault="00AC58F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AC58F0" w:rsidRPr="00C47C07" w:rsidTr="002B171E">
        <w:trPr>
          <w:trHeight w:val="2031"/>
        </w:trPr>
        <w:tc>
          <w:tcPr>
            <w:tcW w:w="5000" w:type="pct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AC58F0" w:rsidRDefault="00AC58F0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意见建议：</w:t>
            </w:r>
            <w:r>
              <w:rPr>
                <w:rFonts w:ascii="宋体" w:hAnsi="宋体" w:cs="Arial Unicode MS"/>
                <w:color w:val="000000"/>
                <w:szCs w:val="21"/>
              </w:rPr>
              <w:tab/>
            </w:r>
          </w:p>
          <w:p w:rsidR="00AC58F0" w:rsidRDefault="00AC58F0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</w:p>
          <w:p w:rsidR="00AC58F0" w:rsidRDefault="00AC58F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AC58F0" w:rsidRPr="00A56349" w:rsidRDefault="00AC58F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AC58F0" w:rsidRDefault="00AC58F0" w:rsidP="002B171E"/>
          <w:p w:rsidR="00AC58F0" w:rsidRPr="00C47C07" w:rsidRDefault="00AC58F0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 w:rsidRPr="001F4012">
              <w:rPr>
                <w:rFonts w:ascii="宋体" w:hAnsi="宋体" w:cs="Arial Unicode MS" w:hint="eastAsia"/>
                <w:color w:val="000000"/>
                <w:szCs w:val="21"/>
              </w:rPr>
              <w:t xml:space="preserve">测试人签字： </w:t>
            </w:r>
            <w:r w:rsidRPr="001077B6">
              <w:rPr>
                <w:rFonts w:hint="eastAsia"/>
                <w:u w:val="single"/>
              </w:rPr>
              <w:t xml:space="preserve">            </w:t>
            </w:r>
          </w:p>
        </w:tc>
      </w:tr>
    </w:tbl>
    <w:p w:rsidR="005E63A9" w:rsidRPr="00AC58F0" w:rsidRDefault="005E63A9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210DDF" w:rsidRDefault="00210DDF" w:rsidP="005E63A9"/>
    <w:p w:rsidR="005E63A9" w:rsidRDefault="00BB4327" w:rsidP="00BB4327">
      <w:pPr>
        <w:pStyle w:val="3"/>
      </w:pPr>
      <w:bookmarkStart w:id="10" w:name="_Toc343076862"/>
      <w:r>
        <w:rPr>
          <w:rFonts w:hint="eastAsia"/>
        </w:rPr>
        <w:lastRenderedPageBreak/>
        <w:t>强制密码修改设置</w:t>
      </w:r>
      <w:r>
        <w:rPr>
          <w:rFonts w:hint="eastAsia"/>
        </w:rPr>
        <w:t>True</w:t>
      </w:r>
      <w:r>
        <w:rPr>
          <w:rFonts w:hint="eastAsia"/>
        </w:rPr>
        <w:t>时登录</w:t>
      </w:r>
      <w:bookmarkEnd w:id="10"/>
    </w:p>
    <w:p w:rsidR="00464C93" w:rsidRPr="00464C93" w:rsidRDefault="00464C93" w:rsidP="00464C9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1"/>
        <w:gridCol w:w="2100"/>
        <w:gridCol w:w="97"/>
        <w:gridCol w:w="1291"/>
        <w:gridCol w:w="455"/>
        <w:gridCol w:w="1557"/>
        <w:gridCol w:w="1617"/>
      </w:tblGrid>
      <w:tr w:rsidR="009A2387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9A2387" w:rsidRPr="00C47C07" w:rsidRDefault="009A2387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1288" w:type="pct"/>
            <w:gridSpan w:val="2"/>
            <w:shd w:val="clear" w:color="auto" w:fill="auto"/>
          </w:tcPr>
          <w:p w:rsidR="009A2387" w:rsidRPr="00C47C07" w:rsidRDefault="009A2387" w:rsidP="002B171E">
            <w:pPr>
              <w:ind w:leftChars="30" w:left="63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57" w:type="pct"/>
            <w:shd w:val="clear" w:color="auto" w:fill="auto"/>
          </w:tcPr>
          <w:p w:rsidR="009A2387" w:rsidRPr="00C47C07" w:rsidRDefault="009A2387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测试时间</w:t>
            </w:r>
          </w:p>
        </w:tc>
        <w:tc>
          <w:tcPr>
            <w:tcW w:w="2128" w:type="pct"/>
            <w:gridSpan w:val="3"/>
            <w:shd w:val="clear" w:color="auto" w:fill="auto"/>
          </w:tcPr>
          <w:p w:rsidR="009A2387" w:rsidRPr="00C47C07" w:rsidRDefault="009A2387" w:rsidP="002B171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2012年 12月 10日  </w:t>
            </w:r>
          </w:p>
        </w:tc>
      </w:tr>
      <w:tr w:rsidR="009A2387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9A2387" w:rsidRPr="00C47C07" w:rsidRDefault="009A2387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测试主机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9A2387" w:rsidRPr="00C47C07" w:rsidRDefault="009A2387" w:rsidP="002B171E">
            <w:pPr>
              <w:rPr>
                <w:rFonts w:ascii="宋体" w:hAnsi="宋体" w:cs="Arial"/>
                <w:color w:val="000000"/>
                <w:szCs w:val="21"/>
              </w:rPr>
            </w:pPr>
            <w:r w:rsidRPr="00641A5A">
              <w:rPr>
                <w:rFonts w:ascii="宋体" w:hAnsi="宋体" w:cs="Arial" w:hint="eastAsia"/>
                <w:color w:val="000000"/>
                <w:szCs w:val="21"/>
                <w:highlight w:val="red"/>
              </w:rPr>
              <w:t>□</w:t>
            </w:r>
            <w:r>
              <w:rPr>
                <w:rFonts w:ascii="宋体" w:hAnsi="宋体" w:cs="Arial" w:hint="eastAsia"/>
                <w:color w:val="000000"/>
                <w:szCs w:val="21"/>
              </w:rPr>
              <w:t xml:space="preserve">192.168.134.145  </w:t>
            </w:r>
          </w:p>
        </w:tc>
      </w:tr>
      <w:tr w:rsidR="009A2387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9A2387" w:rsidRDefault="009A2387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场景描述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9A2387" w:rsidRDefault="009A2387" w:rsidP="002915A9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主要是用来模拟</w:t>
            </w:r>
            <w:r w:rsidR="002915A9">
              <w:rPr>
                <w:rFonts w:ascii="宋体" w:hAnsi="宋体" w:cs="Arial" w:hint="eastAsia"/>
                <w:color w:val="000000"/>
                <w:szCs w:val="21"/>
              </w:rPr>
              <w:t>被要求强制修改密码的用户登录过程</w:t>
            </w:r>
          </w:p>
        </w:tc>
      </w:tr>
      <w:tr w:rsidR="009A2387" w:rsidRPr="00201A35" w:rsidTr="002B171E">
        <w:trPr>
          <w:trHeight w:val="312"/>
        </w:trPr>
        <w:tc>
          <w:tcPr>
            <w:tcW w:w="827" w:type="pct"/>
            <w:vMerge w:val="restart"/>
            <w:shd w:val="clear" w:color="auto" w:fill="auto"/>
          </w:tcPr>
          <w:p w:rsidR="009A2387" w:rsidRPr="00C47C07" w:rsidRDefault="009A2387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测试步骤</w:t>
            </w:r>
          </w:p>
        </w:tc>
        <w:tc>
          <w:tcPr>
            <w:tcW w:w="4173" w:type="pct"/>
            <w:gridSpan w:val="6"/>
            <w:vMerge w:val="restart"/>
            <w:shd w:val="clear" w:color="auto" w:fill="auto"/>
          </w:tcPr>
          <w:p w:rsidR="009A2387" w:rsidRPr="00431C2A" w:rsidRDefault="009A2387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http://</w:t>
            </w:r>
            <w:r>
              <w:t>192.168.134.145/</w:t>
            </w:r>
          </w:p>
          <w:p w:rsidR="009A2387" w:rsidRDefault="009A2387" w:rsidP="00322443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 xml:space="preserve">使用 </w:t>
            </w:r>
            <w:r w:rsidR="00322443" w:rsidRPr="00322443">
              <w:t>jptk0004</w:t>
            </w:r>
            <w:r>
              <w:rPr>
                <w:rFonts w:hint="eastAsia"/>
              </w:rPr>
              <w:t>，密码</w:t>
            </w:r>
            <w:r>
              <w:t>: passw0rd</w:t>
            </w:r>
          </w:p>
          <w:p w:rsidR="009A2387" w:rsidRPr="00201A35" w:rsidRDefault="009A2387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</w:tc>
      </w:tr>
      <w:tr w:rsidR="009A2387" w:rsidRPr="00C47C07" w:rsidTr="002B171E">
        <w:trPr>
          <w:trHeight w:val="312"/>
        </w:trPr>
        <w:tc>
          <w:tcPr>
            <w:tcW w:w="827" w:type="pct"/>
            <w:vMerge/>
            <w:shd w:val="clear" w:color="auto" w:fill="auto"/>
          </w:tcPr>
          <w:p w:rsidR="009A2387" w:rsidRPr="00C47C07" w:rsidRDefault="009A2387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4173" w:type="pct"/>
            <w:gridSpan w:val="6"/>
            <w:vMerge/>
            <w:shd w:val="clear" w:color="auto" w:fill="auto"/>
          </w:tcPr>
          <w:p w:rsidR="009A2387" w:rsidRPr="00C47C07" w:rsidRDefault="009A2387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9A2387" w:rsidRPr="00C47C07" w:rsidTr="002B171E">
        <w:trPr>
          <w:trHeight w:val="173"/>
        </w:trPr>
        <w:tc>
          <w:tcPr>
            <w:tcW w:w="827" w:type="pct"/>
            <w:tcBorders>
              <w:bottom w:val="single" w:sz="4" w:space="0" w:color="000000"/>
            </w:tcBorders>
            <w:shd w:val="clear" w:color="auto" w:fill="auto"/>
          </w:tcPr>
          <w:p w:rsidR="009A2387" w:rsidRPr="00C47C07" w:rsidRDefault="009A2387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编号</w:t>
            </w:r>
          </w:p>
        </w:tc>
        <w:tc>
          <w:tcPr>
            <w:tcW w:w="1231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A2387" w:rsidRPr="00C47C07" w:rsidRDefault="009A2387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测试项目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9A2387" w:rsidRPr="00C47C07" w:rsidRDefault="009A2387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预期结果</w:t>
            </w:r>
          </w:p>
        </w:tc>
        <w:tc>
          <w:tcPr>
            <w:tcW w:w="913" w:type="pct"/>
            <w:tcBorders>
              <w:bottom w:val="single" w:sz="4" w:space="0" w:color="000000"/>
            </w:tcBorders>
            <w:shd w:val="clear" w:color="auto" w:fill="auto"/>
          </w:tcPr>
          <w:p w:rsidR="009A2387" w:rsidRPr="00C47C07" w:rsidRDefault="009A2387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测试结果</w:t>
            </w:r>
          </w:p>
        </w:tc>
        <w:tc>
          <w:tcPr>
            <w:tcW w:w="948" w:type="pct"/>
            <w:tcBorders>
              <w:bottom w:val="single" w:sz="4" w:space="0" w:color="000000"/>
            </w:tcBorders>
            <w:shd w:val="clear" w:color="auto" w:fill="auto"/>
          </w:tcPr>
          <w:p w:rsidR="009A2387" w:rsidRPr="00C47C07" w:rsidRDefault="009A2387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问题描述</w:t>
            </w:r>
          </w:p>
        </w:tc>
      </w:tr>
      <w:tr w:rsidR="009A2387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9A2387" w:rsidRDefault="009A2387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1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9A2387" w:rsidRPr="00292C63" w:rsidRDefault="009A2387" w:rsidP="00BE67DB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用户密码</w:t>
            </w:r>
            <w:r w:rsidR="00BE67DB">
              <w:rPr>
                <w:rFonts w:ascii="宋体" w:hAnsi="宋体" w:cs="Arial" w:hint="eastAsia"/>
                <w:color w:val="000000"/>
                <w:szCs w:val="21"/>
              </w:rPr>
              <w:t>被强制要求更改的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账户</w:t>
            </w:r>
            <w:r w:rsidR="00322443" w:rsidRPr="00322443">
              <w:t>jptk0004</w:t>
            </w:r>
            <w:r>
              <w:rPr>
                <w:rFonts w:hint="eastAsia"/>
              </w:rPr>
              <w:t>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9A2387" w:rsidRPr="00292C63" w:rsidRDefault="009A2387" w:rsidP="00E74BF8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提示用户</w:t>
            </w:r>
            <w:r w:rsidR="00D34774">
              <w:rPr>
                <w:rFonts w:ascii="宋体" w:hAnsi="宋体" w:cs="Arial Unicode MS" w:hint="eastAsia"/>
                <w:color w:val="000000"/>
                <w:szCs w:val="21"/>
              </w:rPr>
              <w:t>被强制要求修改密码</w:t>
            </w:r>
            <w:r>
              <w:rPr>
                <w:rFonts w:ascii="宋体" w:hAnsi="宋体" w:cs="Arial Unicode MS" w:hint="eastAsia"/>
                <w:color w:val="000000"/>
                <w:szCs w:val="21"/>
              </w:rPr>
              <w:t>，并转入修改密码登录界面</w:t>
            </w:r>
          </w:p>
        </w:tc>
        <w:tc>
          <w:tcPr>
            <w:tcW w:w="913" w:type="pct"/>
            <w:shd w:val="clear" w:color="auto" w:fill="auto"/>
          </w:tcPr>
          <w:p w:rsidR="009A2387" w:rsidRPr="0037163E" w:rsidRDefault="00E74BF8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提示用户被强制要求修改密码，并转入修改密码登录界面</w:t>
            </w:r>
          </w:p>
        </w:tc>
        <w:tc>
          <w:tcPr>
            <w:tcW w:w="948" w:type="pct"/>
            <w:shd w:val="clear" w:color="auto" w:fill="auto"/>
          </w:tcPr>
          <w:p w:rsidR="009A2387" w:rsidRPr="00C47C07" w:rsidRDefault="009A2387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9A2387" w:rsidRPr="00C47C07" w:rsidTr="002B171E">
        <w:trPr>
          <w:trHeight w:val="2031"/>
        </w:trPr>
        <w:tc>
          <w:tcPr>
            <w:tcW w:w="5000" w:type="pct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9A2387" w:rsidRDefault="009A2387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意见建议：</w:t>
            </w:r>
            <w:r>
              <w:rPr>
                <w:rFonts w:ascii="宋体" w:hAnsi="宋体" w:cs="Arial Unicode MS"/>
                <w:color w:val="000000"/>
                <w:szCs w:val="21"/>
              </w:rPr>
              <w:tab/>
            </w:r>
          </w:p>
          <w:p w:rsidR="009A2387" w:rsidRDefault="009A2387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</w:p>
          <w:p w:rsidR="009A2387" w:rsidRDefault="009A2387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9A2387" w:rsidRPr="00A56349" w:rsidRDefault="009A2387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9A2387" w:rsidRDefault="009A2387" w:rsidP="002B171E"/>
          <w:p w:rsidR="009A2387" w:rsidRPr="00C47C07" w:rsidRDefault="009A2387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 w:rsidRPr="001F4012">
              <w:rPr>
                <w:rFonts w:ascii="宋体" w:hAnsi="宋体" w:cs="Arial Unicode MS" w:hint="eastAsia"/>
                <w:color w:val="000000"/>
                <w:szCs w:val="21"/>
              </w:rPr>
              <w:t xml:space="preserve">测试人签字： </w:t>
            </w:r>
            <w:r w:rsidRPr="001077B6">
              <w:rPr>
                <w:rFonts w:hint="eastAsia"/>
                <w:u w:val="single"/>
              </w:rPr>
              <w:t xml:space="preserve">            </w:t>
            </w:r>
          </w:p>
        </w:tc>
      </w:tr>
    </w:tbl>
    <w:p w:rsidR="00BB4327" w:rsidRPr="009A2387" w:rsidRDefault="00BB4327" w:rsidP="00BB4327"/>
    <w:p w:rsidR="00BB4327" w:rsidRPr="00BB4327" w:rsidRDefault="00BB4327" w:rsidP="00BB4327"/>
    <w:p w:rsidR="005E63A9" w:rsidRDefault="005E63A9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CE2271" w:rsidRDefault="00CE2271" w:rsidP="005E63A9"/>
    <w:p w:rsidR="00EF1F30" w:rsidRDefault="00FE2E8E" w:rsidP="007C2848">
      <w:pPr>
        <w:pStyle w:val="2"/>
      </w:pPr>
      <w:bookmarkStart w:id="11" w:name="_Toc343076863"/>
      <w:r>
        <w:rPr>
          <w:rFonts w:hint="eastAsia"/>
        </w:rPr>
        <w:lastRenderedPageBreak/>
        <w:t>修改密码</w:t>
      </w:r>
      <w:bookmarkEnd w:id="11"/>
    </w:p>
    <w:p w:rsidR="00F949F3" w:rsidRDefault="00F949F3" w:rsidP="00F949F3"/>
    <w:p w:rsidR="004D2499" w:rsidRDefault="004D2499" w:rsidP="004D2499">
      <w:pPr>
        <w:pStyle w:val="af"/>
        <w:numPr>
          <w:ilvl w:val="0"/>
          <w:numId w:val="23"/>
        </w:numPr>
        <w:ind w:firstLineChars="0"/>
      </w:pPr>
      <w:r>
        <w:rPr>
          <w:rFonts w:hint="eastAsia"/>
        </w:rPr>
        <w:t>旧密码是否正确</w:t>
      </w:r>
    </w:p>
    <w:p w:rsidR="004D2499" w:rsidRDefault="004D2499" w:rsidP="004D2499">
      <w:pPr>
        <w:pStyle w:val="af"/>
        <w:numPr>
          <w:ilvl w:val="0"/>
          <w:numId w:val="23"/>
        </w:numPr>
        <w:ind w:firstLineChars="0"/>
      </w:pPr>
      <w:r>
        <w:rPr>
          <w:rFonts w:hint="eastAsia"/>
        </w:rPr>
        <w:t>新密码是否符合密码策略</w:t>
      </w:r>
    </w:p>
    <w:p w:rsidR="004D2499" w:rsidRDefault="004D2499" w:rsidP="004D2499">
      <w:pPr>
        <w:pStyle w:val="af"/>
        <w:numPr>
          <w:ilvl w:val="0"/>
          <w:numId w:val="23"/>
        </w:numPr>
        <w:ind w:firstLineChars="0"/>
      </w:pPr>
      <w:r>
        <w:rPr>
          <w:rFonts w:hint="eastAsia"/>
        </w:rPr>
        <w:t>修改密码成功后，更新密码</w:t>
      </w:r>
      <w:proofErr w:type="spellStart"/>
      <w:r>
        <w:rPr>
          <w:rFonts w:hint="eastAsia"/>
        </w:rPr>
        <w:t>Lastchangepassworddate</w:t>
      </w:r>
      <w:proofErr w:type="spellEnd"/>
      <w:r>
        <w:rPr>
          <w:rFonts w:hint="eastAsia"/>
        </w:rPr>
        <w:t>为当前时间，“强制密码修改”为</w:t>
      </w:r>
      <w:r>
        <w:rPr>
          <w:rFonts w:hint="eastAsia"/>
        </w:rPr>
        <w:t>False</w:t>
      </w:r>
    </w:p>
    <w:p w:rsidR="004D2499" w:rsidRDefault="004D2499" w:rsidP="004D2499">
      <w:pPr>
        <w:pStyle w:val="af"/>
        <w:numPr>
          <w:ilvl w:val="0"/>
          <w:numId w:val="23"/>
        </w:numPr>
        <w:ind w:firstLineChars="0"/>
      </w:pPr>
      <w:r>
        <w:rPr>
          <w:rFonts w:hint="eastAsia"/>
        </w:rPr>
        <w:t>密码修改完成后自动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成功</w:t>
      </w:r>
    </w:p>
    <w:p w:rsidR="004D2499" w:rsidRPr="004D2499" w:rsidRDefault="004D2499" w:rsidP="004D2499"/>
    <w:p w:rsidR="004D2499" w:rsidRDefault="004D2499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FF017A" w:rsidRDefault="00FF017A" w:rsidP="004D2499"/>
    <w:p w:rsidR="004D2499" w:rsidRPr="004D2499" w:rsidRDefault="004D2499" w:rsidP="004D2499">
      <w:pPr>
        <w:pStyle w:val="3"/>
      </w:pPr>
      <w:bookmarkStart w:id="12" w:name="_Toc343076864"/>
      <w:r>
        <w:rPr>
          <w:rFonts w:hint="eastAsia"/>
        </w:rPr>
        <w:lastRenderedPageBreak/>
        <w:t>强制密码修改</w:t>
      </w:r>
      <w:bookmarkEnd w:id="12"/>
      <w:r>
        <w:rPr>
          <w:rFonts w:hint="eastAsia"/>
        </w:rPr>
        <w:tab/>
      </w:r>
    </w:p>
    <w:p w:rsidR="00476C87" w:rsidRDefault="00476C87" w:rsidP="002E7D8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1"/>
        <w:gridCol w:w="2100"/>
        <w:gridCol w:w="97"/>
        <w:gridCol w:w="1291"/>
        <w:gridCol w:w="455"/>
        <w:gridCol w:w="1557"/>
        <w:gridCol w:w="1617"/>
      </w:tblGrid>
      <w:tr w:rsidR="006952BB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6952BB" w:rsidRPr="00C47C07" w:rsidRDefault="006952BB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1288" w:type="pct"/>
            <w:gridSpan w:val="2"/>
            <w:shd w:val="clear" w:color="auto" w:fill="auto"/>
          </w:tcPr>
          <w:p w:rsidR="006952BB" w:rsidRPr="00C47C07" w:rsidRDefault="006952BB" w:rsidP="002B171E">
            <w:pPr>
              <w:ind w:leftChars="30" w:left="63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57" w:type="pct"/>
            <w:shd w:val="clear" w:color="auto" w:fill="auto"/>
          </w:tcPr>
          <w:p w:rsidR="006952BB" w:rsidRPr="00C47C07" w:rsidRDefault="006952BB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测试时间</w:t>
            </w:r>
          </w:p>
        </w:tc>
        <w:tc>
          <w:tcPr>
            <w:tcW w:w="2128" w:type="pct"/>
            <w:gridSpan w:val="3"/>
            <w:shd w:val="clear" w:color="auto" w:fill="auto"/>
          </w:tcPr>
          <w:p w:rsidR="006952BB" w:rsidRPr="00C47C07" w:rsidRDefault="006952BB" w:rsidP="002B171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2012年 12月 10日  </w:t>
            </w:r>
          </w:p>
        </w:tc>
      </w:tr>
      <w:tr w:rsidR="006952BB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6952BB" w:rsidRPr="00C47C07" w:rsidRDefault="006952BB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测试主机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6952BB" w:rsidRPr="00C47C07" w:rsidRDefault="006952BB" w:rsidP="002B171E">
            <w:pPr>
              <w:rPr>
                <w:rFonts w:ascii="宋体" w:hAnsi="宋体" w:cs="Arial"/>
                <w:color w:val="000000"/>
                <w:szCs w:val="21"/>
              </w:rPr>
            </w:pPr>
            <w:r w:rsidRPr="00641A5A">
              <w:rPr>
                <w:rFonts w:ascii="宋体" w:hAnsi="宋体" w:cs="Arial" w:hint="eastAsia"/>
                <w:color w:val="000000"/>
                <w:szCs w:val="21"/>
                <w:highlight w:val="red"/>
              </w:rPr>
              <w:t>□</w:t>
            </w:r>
            <w:r>
              <w:rPr>
                <w:rFonts w:ascii="宋体" w:hAnsi="宋体" w:cs="Arial" w:hint="eastAsia"/>
                <w:color w:val="000000"/>
                <w:szCs w:val="21"/>
              </w:rPr>
              <w:t xml:space="preserve">192.168.134.145  </w:t>
            </w:r>
          </w:p>
        </w:tc>
      </w:tr>
      <w:tr w:rsidR="006952BB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6952BB" w:rsidRDefault="006952BB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场景描述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6952BB" w:rsidRDefault="006952BB" w:rsidP="00C0256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主要是用来模拟被要求强制修改密码的用户</w:t>
            </w:r>
            <w:r w:rsidR="00C0256E">
              <w:rPr>
                <w:rFonts w:ascii="宋体" w:hAnsi="宋体" w:cs="Arial" w:hint="eastAsia"/>
                <w:color w:val="000000"/>
                <w:szCs w:val="21"/>
              </w:rPr>
              <w:t>修改</w:t>
            </w:r>
            <w:r w:rsidR="006D200B">
              <w:rPr>
                <w:rFonts w:ascii="宋体" w:hAnsi="宋体" w:cs="Arial" w:hint="eastAsia"/>
                <w:color w:val="000000"/>
                <w:szCs w:val="21"/>
              </w:rPr>
              <w:t>密码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过程</w:t>
            </w:r>
          </w:p>
        </w:tc>
      </w:tr>
      <w:tr w:rsidR="006952BB" w:rsidRPr="00201A35" w:rsidTr="002B171E">
        <w:trPr>
          <w:trHeight w:val="312"/>
        </w:trPr>
        <w:tc>
          <w:tcPr>
            <w:tcW w:w="827" w:type="pct"/>
            <w:vMerge w:val="restart"/>
            <w:shd w:val="clear" w:color="auto" w:fill="auto"/>
          </w:tcPr>
          <w:p w:rsidR="006952BB" w:rsidRPr="00C47C07" w:rsidRDefault="006952BB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测试步骤</w:t>
            </w:r>
          </w:p>
        </w:tc>
        <w:tc>
          <w:tcPr>
            <w:tcW w:w="4173" w:type="pct"/>
            <w:gridSpan w:val="6"/>
            <w:vMerge w:val="restart"/>
            <w:shd w:val="clear" w:color="auto" w:fill="auto"/>
          </w:tcPr>
          <w:p w:rsidR="006952BB" w:rsidRPr="00431C2A" w:rsidRDefault="006952BB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http://</w:t>
            </w:r>
            <w:r>
              <w:t>192.168.134.145/</w:t>
            </w:r>
          </w:p>
          <w:p w:rsidR="006952BB" w:rsidRDefault="006952BB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 xml:space="preserve">使用 </w:t>
            </w:r>
            <w:r w:rsidRPr="00322443">
              <w:t>jptk0004</w:t>
            </w:r>
            <w:r>
              <w:rPr>
                <w:rFonts w:hint="eastAsia"/>
              </w:rPr>
              <w:t>，密码</w:t>
            </w:r>
            <w:r>
              <w:t>: passw0rd</w:t>
            </w:r>
          </w:p>
          <w:p w:rsidR="006952BB" w:rsidRDefault="006952BB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  <w:p w:rsidR="003067CC" w:rsidRDefault="009131AB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输入</w:t>
            </w:r>
            <w:r w:rsidR="003067CC">
              <w:rPr>
                <w:rFonts w:ascii="宋体" w:hAnsi="宋体" w:cs="Arial Unicode MS" w:hint="eastAsia"/>
                <w:color w:val="000000"/>
                <w:szCs w:val="21"/>
              </w:rPr>
              <w:t>修改密码</w:t>
            </w:r>
          </w:p>
          <w:p w:rsidR="003067CC" w:rsidRPr="00201A35" w:rsidRDefault="00BA6843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再次</w:t>
            </w:r>
            <w:r w:rsidR="003067CC"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</w:tc>
      </w:tr>
      <w:tr w:rsidR="006952BB" w:rsidRPr="00C47C07" w:rsidTr="002B171E">
        <w:trPr>
          <w:trHeight w:val="312"/>
        </w:trPr>
        <w:tc>
          <w:tcPr>
            <w:tcW w:w="827" w:type="pct"/>
            <w:vMerge/>
            <w:shd w:val="clear" w:color="auto" w:fill="auto"/>
          </w:tcPr>
          <w:p w:rsidR="006952BB" w:rsidRPr="00C47C07" w:rsidRDefault="006952BB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4173" w:type="pct"/>
            <w:gridSpan w:val="6"/>
            <w:vMerge/>
            <w:shd w:val="clear" w:color="auto" w:fill="auto"/>
          </w:tcPr>
          <w:p w:rsidR="006952BB" w:rsidRPr="00C47C07" w:rsidRDefault="006952BB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6952BB" w:rsidRPr="00C47C07" w:rsidTr="002B171E">
        <w:trPr>
          <w:trHeight w:val="173"/>
        </w:trPr>
        <w:tc>
          <w:tcPr>
            <w:tcW w:w="827" w:type="pct"/>
            <w:tcBorders>
              <w:bottom w:val="single" w:sz="4" w:space="0" w:color="000000"/>
            </w:tcBorders>
            <w:shd w:val="clear" w:color="auto" w:fill="auto"/>
          </w:tcPr>
          <w:p w:rsidR="006952BB" w:rsidRPr="00C47C07" w:rsidRDefault="006952BB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编号</w:t>
            </w:r>
          </w:p>
        </w:tc>
        <w:tc>
          <w:tcPr>
            <w:tcW w:w="1231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952BB" w:rsidRPr="00C47C07" w:rsidRDefault="006952BB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测试项目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952BB" w:rsidRPr="00C47C07" w:rsidRDefault="006952BB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预期结果</w:t>
            </w:r>
          </w:p>
        </w:tc>
        <w:tc>
          <w:tcPr>
            <w:tcW w:w="913" w:type="pct"/>
            <w:tcBorders>
              <w:bottom w:val="single" w:sz="4" w:space="0" w:color="000000"/>
            </w:tcBorders>
            <w:shd w:val="clear" w:color="auto" w:fill="auto"/>
          </w:tcPr>
          <w:p w:rsidR="006952BB" w:rsidRPr="00C47C07" w:rsidRDefault="006952BB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测试结果</w:t>
            </w:r>
          </w:p>
        </w:tc>
        <w:tc>
          <w:tcPr>
            <w:tcW w:w="948" w:type="pct"/>
            <w:tcBorders>
              <w:bottom w:val="single" w:sz="4" w:space="0" w:color="000000"/>
            </w:tcBorders>
            <w:shd w:val="clear" w:color="auto" w:fill="auto"/>
          </w:tcPr>
          <w:p w:rsidR="006952BB" w:rsidRPr="00C47C07" w:rsidRDefault="006952BB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问题描述</w:t>
            </w:r>
          </w:p>
        </w:tc>
      </w:tr>
      <w:tr w:rsidR="00E91539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E91539" w:rsidRDefault="00E91539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1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E91539" w:rsidRPr="00292C63" w:rsidRDefault="00E9153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密码被强制要求更改的账户</w:t>
            </w:r>
            <w:r w:rsidRPr="00322443">
              <w:t>jptk0004</w:t>
            </w:r>
            <w:r>
              <w:rPr>
                <w:rFonts w:hint="eastAsia"/>
              </w:rPr>
              <w:t>，输入错误的旧密码</w:t>
            </w:r>
            <w:r w:rsidRPr="00292C63">
              <w:rPr>
                <w:rFonts w:ascii="宋体" w:hAnsi="宋体" w:cs="Arial Unicode MS"/>
                <w:color w:val="000000"/>
                <w:szCs w:val="21"/>
              </w:rPr>
              <w:t xml:space="preserve"> 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E91539" w:rsidRPr="00292C63" w:rsidRDefault="00E9153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提示旧密码错误</w:t>
            </w:r>
          </w:p>
        </w:tc>
        <w:tc>
          <w:tcPr>
            <w:tcW w:w="913" w:type="pct"/>
            <w:shd w:val="clear" w:color="auto" w:fill="auto"/>
          </w:tcPr>
          <w:p w:rsidR="00E91539" w:rsidRPr="0037163E" w:rsidRDefault="00E9153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提示旧密码错误</w:t>
            </w:r>
          </w:p>
        </w:tc>
        <w:tc>
          <w:tcPr>
            <w:tcW w:w="948" w:type="pct"/>
            <w:shd w:val="clear" w:color="auto" w:fill="auto"/>
          </w:tcPr>
          <w:p w:rsidR="00E91539" w:rsidRPr="00C47C07" w:rsidRDefault="00E9153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E91539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E91539" w:rsidRDefault="00BF4420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2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E91539" w:rsidRPr="00292C63" w:rsidRDefault="00E91539" w:rsidP="00447499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密码被强制要求更改的账户</w:t>
            </w:r>
            <w:r w:rsidRPr="00322443">
              <w:t>jptk0004</w:t>
            </w:r>
            <w:r>
              <w:rPr>
                <w:rFonts w:hint="eastAsia"/>
              </w:rPr>
              <w:t>，输入</w:t>
            </w:r>
            <w:r w:rsidR="00447499">
              <w:rPr>
                <w:rFonts w:hint="eastAsia"/>
              </w:rPr>
              <w:t>不合规则</w:t>
            </w:r>
            <w:r>
              <w:rPr>
                <w:rFonts w:hint="eastAsia"/>
              </w:rPr>
              <w:t>的</w:t>
            </w:r>
            <w:r w:rsidR="00447499">
              <w:rPr>
                <w:rFonts w:hint="eastAsia"/>
              </w:rPr>
              <w:t>新</w:t>
            </w:r>
            <w:r>
              <w:rPr>
                <w:rFonts w:hint="eastAsia"/>
              </w:rPr>
              <w:t>密码</w:t>
            </w:r>
            <w:r w:rsidRPr="00292C63">
              <w:rPr>
                <w:rFonts w:ascii="宋体" w:hAnsi="宋体" w:cs="Arial Unicode MS"/>
                <w:color w:val="000000"/>
                <w:szCs w:val="21"/>
              </w:rPr>
              <w:t xml:space="preserve"> 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E91539" w:rsidRPr="00292C63" w:rsidRDefault="00E91539" w:rsidP="00EF170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提示密码</w:t>
            </w:r>
            <w:r w:rsidR="00EF170E">
              <w:rPr>
                <w:rFonts w:ascii="宋体" w:hAnsi="宋体" w:cs="Arial Unicode MS" w:hint="eastAsia"/>
                <w:color w:val="000000"/>
                <w:szCs w:val="21"/>
              </w:rPr>
              <w:t>不符合密码规范</w:t>
            </w:r>
          </w:p>
        </w:tc>
        <w:tc>
          <w:tcPr>
            <w:tcW w:w="913" w:type="pct"/>
            <w:shd w:val="clear" w:color="auto" w:fill="auto"/>
          </w:tcPr>
          <w:p w:rsidR="00E91539" w:rsidRPr="0037163E" w:rsidRDefault="00BA15E7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提示密码不符合密码规范</w:t>
            </w:r>
          </w:p>
        </w:tc>
        <w:tc>
          <w:tcPr>
            <w:tcW w:w="948" w:type="pct"/>
            <w:shd w:val="clear" w:color="auto" w:fill="auto"/>
          </w:tcPr>
          <w:p w:rsidR="00E91539" w:rsidRPr="00C47C07" w:rsidRDefault="00E9153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6952BB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6952BB" w:rsidRDefault="00BF4420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3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6952BB" w:rsidRPr="00292C63" w:rsidRDefault="006952BB" w:rsidP="004320E0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密码被强制要求更改的账户</w:t>
            </w:r>
            <w:r w:rsidRPr="00322443">
              <w:t>jptk0004</w:t>
            </w:r>
            <w:r w:rsidR="00255E83">
              <w:rPr>
                <w:rFonts w:hint="eastAsia"/>
              </w:rPr>
              <w:t>，输入</w:t>
            </w:r>
            <w:r w:rsidR="00172636">
              <w:rPr>
                <w:rFonts w:hint="eastAsia"/>
              </w:rPr>
              <w:t>合</w:t>
            </w:r>
            <w:proofErr w:type="gramStart"/>
            <w:r w:rsidR="00172636">
              <w:rPr>
                <w:rFonts w:hint="eastAsia"/>
              </w:rPr>
              <w:t>规</w:t>
            </w:r>
            <w:proofErr w:type="gramEnd"/>
            <w:r w:rsidR="00172636">
              <w:rPr>
                <w:rFonts w:hint="eastAsia"/>
              </w:rPr>
              <w:t>密码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6952BB" w:rsidRPr="00292C63" w:rsidRDefault="002E20E1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直接登录</w:t>
            </w:r>
            <w:proofErr w:type="spellStart"/>
            <w:r>
              <w:rPr>
                <w:rFonts w:ascii="宋体" w:hAnsi="宋体" w:cs="Arial Unicode MS" w:hint="eastAsia"/>
                <w:color w:val="000000"/>
                <w:szCs w:val="21"/>
              </w:rPr>
              <w:t>sso</w:t>
            </w:r>
            <w:proofErr w:type="spellEnd"/>
            <w:r>
              <w:rPr>
                <w:rFonts w:ascii="宋体" w:hAnsi="宋体" w:cs="Arial Unicode MS" w:hint="eastAsia"/>
                <w:color w:val="000000"/>
                <w:szCs w:val="21"/>
              </w:rPr>
              <w:t>成功，进入登录首页</w:t>
            </w:r>
          </w:p>
        </w:tc>
        <w:tc>
          <w:tcPr>
            <w:tcW w:w="913" w:type="pct"/>
            <w:shd w:val="clear" w:color="auto" w:fill="auto"/>
          </w:tcPr>
          <w:p w:rsidR="006952BB" w:rsidRPr="0037163E" w:rsidRDefault="00442692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直接登录</w:t>
            </w:r>
            <w:proofErr w:type="spellStart"/>
            <w:r>
              <w:rPr>
                <w:rFonts w:ascii="宋体" w:hAnsi="宋体" w:cs="Arial Unicode MS" w:hint="eastAsia"/>
                <w:color w:val="000000"/>
                <w:szCs w:val="21"/>
              </w:rPr>
              <w:t>sso</w:t>
            </w:r>
            <w:proofErr w:type="spellEnd"/>
            <w:r>
              <w:rPr>
                <w:rFonts w:ascii="宋体" w:hAnsi="宋体" w:cs="Arial Unicode MS" w:hint="eastAsia"/>
                <w:color w:val="000000"/>
                <w:szCs w:val="21"/>
              </w:rPr>
              <w:t>成功，进入登录首页</w:t>
            </w:r>
          </w:p>
        </w:tc>
        <w:tc>
          <w:tcPr>
            <w:tcW w:w="948" w:type="pct"/>
            <w:shd w:val="clear" w:color="auto" w:fill="auto"/>
          </w:tcPr>
          <w:p w:rsidR="006952BB" w:rsidRPr="00C47C07" w:rsidRDefault="006952BB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6952BB" w:rsidRPr="00C47C07" w:rsidTr="002B171E">
        <w:trPr>
          <w:trHeight w:val="2031"/>
        </w:trPr>
        <w:tc>
          <w:tcPr>
            <w:tcW w:w="5000" w:type="pct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6952BB" w:rsidRDefault="006952BB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意见建议：</w:t>
            </w:r>
            <w:r>
              <w:rPr>
                <w:rFonts w:ascii="宋体" w:hAnsi="宋体" w:cs="Arial Unicode MS"/>
                <w:color w:val="000000"/>
                <w:szCs w:val="21"/>
              </w:rPr>
              <w:tab/>
            </w:r>
          </w:p>
          <w:p w:rsidR="006952BB" w:rsidRDefault="006952BB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</w:p>
          <w:p w:rsidR="006952BB" w:rsidRDefault="006952BB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6952BB" w:rsidRPr="00A56349" w:rsidRDefault="006952BB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6952BB" w:rsidRDefault="006952BB" w:rsidP="002B171E"/>
          <w:p w:rsidR="006952BB" w:rsidRPr="00C47C07" w:rsidRDefault="006952BB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 w:rsidRPr="001F4012">
              <w:rPr>
                <w:rFonts w:ascii="宋体" w:hAnsi="宋体" w:cs="Arial Unicode MS" w:hint="eastAsia"/>
                <w:color w:val="000000"/>
                <w:szCs w:val="21"/>
              </w:rPr>
              <w:t xml:space="preserve">测试人签字： </w:t>
            </w:r>
            <w:r w:rsidRPr="001077B6">
              <w:rPr>
                <w:rFonts w:hint="eastAsia"/>
                <w:u w:val="single"/>
              </w:rPr>
              <w:t xml:space="preserve">            </w:t>
            </w:r>
          </w:p>
        </w:tc>
      </w:tr>
    </w:tbl>
    <w:p w:rsidR="006952BB" w:rsidRPr="006952BB" w:rsidRDefault="006952BB" w:rsidP="002E7D88"/>
    <w:p w:rsidR="002E7D88" w:rsidRDefault="002E7D88" w:rsidP="002E7D88"/>
    <w:p w:rsidR="00EE13BD" w:rsidRDefault="00EE13BD" w:rsidP="002E7D88"/>
    <w:p w:rsidR="00EE13BD" w:rsidRPr="002E7D88" w:rsidRDefault="00EE13BD" w:rsidP="002E7D88"/>
    <w:p w:rsidR="00EF1F30" w:rsidRDefault="00EF1F30" w:rsidP="00EF1F30">
      <w:pPr>
        <w:ind w:firstLine="420"/>
        <w:rPr>
          <w:rFonts w:ascii="微软雅黑" w:eastAsia="微软雅黑" w:hAnsi="微软雅黑"/>
        </w:rPr>
      </w:pPr>
    </w:p>
    <w:p w:rsidR="007223ED" w:rsidRDefault="007223ED" w:rsidP="00EF1F30">
      <w:pPr>
        <w:ind w:firstLine="420"/>
        <w:rPr>
          <w:rFonts w:ascii="微软雅黑" w:eastAsia="微软雅黑" w:hAnsi="微软雅黑"/>
        </w:rPr>
      </w:pPr>
    </w:p>
    <w:p w:rsidR="007223ED" w:rsidRDefault="007223ED" w:rsidP="00EF1F30">
      <w:pPr>
        <w:ind w:firstLine="420"/>
        <w:rPr>
          <w:rFonts w:ascii="微软雅黑" w:eastAsia="微软雅黑" w:hAnsi="微软雅黑"/>
        </w:rPr>
      </w:pPr>
    </w:p>
    <w:p w:rsidR="007223ED" w:rsidRDefault="007223ED" w:rsidP="00EF1F30">
      <w:pPr>
        <w:ind w:firstLine="420"/>
        <w:rPr>
          <w:rFonts w:ascii="微软雅黑" w:eastAsia="微软雅黑" w:hAnsi="微软雅黑"/>
        </w:rPr>
      </w:pPr>
    </w:p>
    <w:p w:rsidR="00437E27" w:rsidRDefault="00437E27" w:rsidP="00EF1F30">
      <w:pPr>
        <w:ind w:firstLine="420"/>
        <w:rPr>
          <w:rFonts w:ascii="微软雅黑" w:eastAsia="微软雅黑" w:hAnsi="微软雅黑"/>
        </w:rPr>
      </w:pPr>
    </w:p>
    <w:p w:rsidR="00437E27" w:rsidRDefault="00437E27" w:rsidP="00EF1F30">
      <w:pPr>
        <w:ind w:firstLine="420"/>
        <w:rPr>
          <w:rFonts w:ascii="微软雅黑" w:eastAsia="微软雅黑" w:hAnsi="微软雅黑"/>
        </w:rPr>
      </w:pPr>
    </w:p>
    <w:p w:rsidR="00437E27" w:rsidRDefault="00437E27" w:rsidP="00EF1F30">
      <w:pPr>
        <w:ind w:firstLine="420"/>
        <w:rPr>
          <w:rFonts w:ascii="微软雅黑" w:eastAsia="微软雅黑" w:hAnsi="微软雅黑"/>
        </w:rPr>
      </w:pPr>
    </w:p>
    <w:p w:rsidR="00437E27" w:rsidRDefault="00437E27" w:rsidP="00EF1F30">
      <w:pPr>
        <w:ind w:firstLine="420"/>
        <w:rPr>
          <w:rFonts w:ascii="微软雅黑" w:eastAsia="微软雅黑" w:hAnsi="微软雅黑"/>
        </w:rPr>
      </w:pPr>
    </w:p>
    <w:p w:rsidR="00437E27" w:rsidRDefault="00437E27" w:rsidP="00EF1F30">
      <w:pPr>
        <w:ind w:firstLine="420"/>
        <w:rPr>
          <w:rFonts w:ascii="微软雅黑" w:eastAsia="微软雅黑" w:hAnsi="微软雅黑"/>
        </w:rPr>
      </w:pPr>
    </w:p>
    <w:p w:rsidR="00437E27" w:rsidRDefault="00437E27" w:rsidP="00EF1F30">
      <w:pPr>
        <w:ind w:firstLine="420"/>
        <w:rPr>
          <w:rFonts w:ascii="微软雅黑" w:eastAsia="微软雅黑" w:hAnsi="微软雅黑"/>
        </w:rPr>
      </w:pPr>
    </w:p>
    <w:p w:rsidR="00600DD9" w:rsidRDefault="00600DD9" w:rsidP="00EF1F30">
      <w:pPr>
        <w:ind w:firstLine="420"/>
        <w:rPr>
          <w:rFonts w:ascii="微软雅黑" w:eastAsia="微软雅黑" w:hAnsi="微软雅黑"/>
        </w:rPr>
      </w:pPr>
    </w:p>
    <w:p w:rsidR="00EF1F30" w:rsidRDefault="00497255" w:rsidP="00497255">
      <w:pPr>
        <w:pStyle w:val="3"/>
      </w:pPr>
      <w:bookmarkStart w:id="13" w:name="_Toc343076865"/>
      <w:r>
        <w:rPr>
          <w:rFonts w:hint="eastAsia"/>
        </w:rPr>
        <w:lastRenderedPageBreak/>
        <w:t>自助密码修改</w:t>
      </w:r>
      <w:bookmarkEnd w:id="13"/>
    </w:p>
    <w:p w:rsidR="00497255" w:rsidRDefault="00497255" w:rsidP="00497255"/>
    <w:p w:rsidR="00497255" w:rsidRDefault="00300483" w:rsidP="00497255">
      <w:r>
        <w:rPr>
          <w:rFonts w:hint="eastAsia"/>
        </w:rPr>
        <w:t>不提供</w:t>
      </w:r>
      <w:r>
        <w:rPr>
          <w:rFonts w:hint="eastAsia"/>
        </w:rPr>
        <w:t>.</w:t>
      </w:r>
    </w:p>
    <w:p w:rsidR="00497255" w:rsidRDefault="00497255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97129E" w:rsidRDefault="0097129E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36B1D" w:rsidRDefault="00D36B1D" w:rsidP="00497255"/>
    <w:p w:rsidR="00D70C41" w:rsidRDefault="00D70C41" w:rsidP="00497255"/>
    <w:p w:rsidR="00D70C41" w:rsidRDefault="00D70C41" w:rsidP="00497255"/>
    <w:p w:rsidR="00D70C41" w:rsidRPr="00497255" w:rsidRDefault="00D70C41" w:rsidP="00497255"/>
    <w:p w:rsidR="008B26B3" w:rsidRDefault="00660BF1" w:rsidP="00660BF1">
      <w:pPr>
        <w:pStyle w:val="2"/>
      </w:pPr>
      <w:bookmarkStart w:id="14" w:name="_Toc343076866"/>
      <w:r>
        <w:rPr>
          <w:rFonts w:hint="eastAsia"/>
        </w:rPr>
        <w:lastRenderedPageBreak/>
        <w:t>高可用测试</w:t>
      </w:r>
      <w:bookmarkEnd w:id="14"/>
    </w:p>
    <w:p w:rsidR="00750160" w:rsidRDefault="00750160" w:rsidP="00750160">
      <w:pPr>
        <w:pStyle w:val="af"/>
        <w:numPr>
          <w:ilvl w:val="0"/>
          <w:numId w:val="23"/>
        </w:numPr>
        <w:ind w:firstLineChars="0"/>
      </w:pPr>
      <w:r>
        <w:rPr>
          <w:rFonts w:hint="eastAsia"/>
        </w:rPr>
        <w:t>WAS</w:t>
      </w:r>
      <w:r>
        <w:rPr>
          <w:rFonts w:hint="eastAsia"/>
        </w:rPr>
        <w:t>对</w:t>
      </w:r>
      <w:r>
        <w:rPr>
          <w:rFonts w:hint="eastAsia"/>
        </w:rPr>
        <w:t>EAI</w:t>
      </w:r>
      <w:r>
        <w:rPr>
          <w:rFonts w:hint="eastAsia"/>
        </w:rPr>
        <w:t>的影响</w:t>
      </w:r>
    </w:p>
    <w:p w:rsidR="00750160" w:rsidRDefault="001818FD" w:rsidP="00750160">
      <w:pPr>
        <w:pStyle w:val="af"/>
        <w:numPr>
          <w:ilvl w:val="0"/>
          <w:numId w:val="23"/>
        </w:numPr>
        <w:ind w:firstLineChars="0"/>
      </w:pPr>
      <w:r>
        <w:rPr>
          <w:rFonts w:hint="eastAsia"/>
        </w:rPr>
        <w:t xml:space="preserve">TAM </w:t>
      </w:r>
      <w:r>
        <w:rPr>
          <w:rFonts w:hint="eastAsia"/>
        </w:rPr>
        <w:t>目录</w:t>
      </w:r>
      <w:r w:rsidR="00750160">
        <w:rPr>
          <w:rFonts w:hint="eastAsia"/>
        </w:rPr>
        <w:t>对</w:t>
      </w:r>
      <w:r w:rsidR="00750160">
        <w:rPr>
          <w:rFonts w:hint="eastAsia"/>
        </w:rPr>
        <w:t>EAI</w:t>
      </w:r>
      <w:r w:rsidR="00750160">
        <w:rPr>
          <w:rFonts w:hint="eastAsia"/>
        </w:rPr>
        <w:t>的影响</w:t>
      </w:r>
    </w:p>
    <w:p w:rsidR="00750160" w:rsidRDefault="007A1DBC" w:rsidP="00750160">
      <w:pPr>
        <w:pStyle w:val="af"/>
        <w:numPr>
          <w:ilvl w:val="0"/>
          <w:numId w:val="23"/>
        </w:numPr>
        <w:ind w:firstLineChars="0"/>
      </w:pPr>
      <w:r>
        <w:rPr>
          <w:rFonts w:hint="eastAsia"/>
        </w:rPr>
        <w:t xml:space="preserve">TIM </w:t>
      </w:r>
      <w:r>
        <w:rPr>
          <w:rFonts w:hint="eastAsia"/>
        </w:rPr>
        <w:t>目录</w:t>
      </w:r>
      <w:r w:rsidR="00750160">
        <w:rPr>
          <w:rFonts w:hint="eastAsia"/>
        </w:rPr>
        <w:t>对</w:t>
      </w:r>
      <w:r w:rsidR="00750160">
        <w:rPr>
          <w:rFonts w:hint="eastAsia"/>
        </w:rPr>
        <w:t>EAI</w:t>
      </w:r>
      <w:r w:rsidR="00750160">
        <w:rPr>
          <w:rFonts w:hint="eastAsia"/>
        </w:rPr>
        <w:t>的影响</w:t>
      </w:r>
    </w:p>
    <w:p w:rsidR="00750160" w:rsidRDefault="00263957" w:rsidP="00750160">
      <w:pPr>
        <w:pStyle w:val="af"/>
        <w:numPr>
          <w:ilvl w:val="0"/>
          <w:numId w:val="23"/>
        </w:numPr>
        <w:ind w:firstLineChars="0"/>
      </w:pPr>
      <w:r>
        <w:rPr>
          <w:rFonts w:hint="eastAsia"/>
        </w:rPr>
        <w:t xml:space="preserve">TIM </w:t>
      </w:r>
      <w:proofErr w:type="spellStart"/>
      <w:r>
        <w:rPr>
          <w:rFonts w:hint="eastAsia"/>
        </w:rPr>
        <w:t>WebService</w:t>
      </w:r>
      <w:proofErr w:type="spellEnd"/>
      <w:r w:rsidR="00750160">
        <w:rPr>
          <w:rFonts w:hint="eastAsia"/>
        </w:rPr>
        <w:t>对</w:t>
      </w:r>
      <w:r w:rsidR="00750160">
        <w:rPr>
          <w:rFonts w:hint="eastAsia"/>
        </w:rPr>
        <w:t>EAI</w:t>
      </w:r>
      <w:r w:rsidR="00750160">
        <w:rPr>
          <w:rFonts w:hint="eastAsia"/>
        </w:rPr>
        <w:t>的影响</w:t>
      </w:r>
    </w:p>
    <w:p w:rsidR="00750160" w:rsidRDefault="00263957" w:rsidP="00484444">
      <w:pPr>
        <w:pStyle w:val="af"/>
        <w:numPr>
          <w:ilvl w:val="0"/>
          <w:numId w:val="23"/>
        </w:numPr>
        <w:ind w:firstLineChars="0"/>
      </w:pPr>
      <w:r>
        <w:rPr>
          <w:rFonts w:hint="eastAsia"/>
        </w:rPr>
        <w:t>TIM DB</w:t>
      </w:r>
      <w:r>
        <w:rPr>
          <w:rFonts w:hint="eastAsia"/>
        </w:rPr>
        <w:t>对</w:t>
      </w:r>
      <w:r>
        <w:rPr>
          <w:rFonts w:hint="eastAsia"/>
        </w:rPr>
        <w:t>EAI</w:t>
      </w:r>
      <w:r>
        <w:rPr>
          <w:rFonts w:hint="eastAsia"/>
        </w:rPr>
        <w:t>的影响</w:t>
      </w:r>
    </w:p>
    <w:p w:rsidR="00D70C41" w:rsidRDefault="00D70C4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Default="009F26C1" w:rsidP="00D70C41"/>
    <w:p w:rsidR="009F26C1" w:rsidRPr="00D70C41" w:rsidRDefault="009F26C1" w:rsidP="00D70C41"/>
    <w:p w:rsidR="00CA0EE6" w:rsidRDefault="00356397" w:rsidP="00660BF1">
      <w:pPr>
        <w:pStyle w:val="3"/>
      </w:pPr>
      <w:bookmarkStart w:id="15" w:name="_Toc343076867"/>
      <w:r>
        <w:rPr>
          <w:rFonts w:hint="eastAsia"/>
        </w:rPr>
        <w:lastRenderedPageBreak/>
        <w:t>停止</w:t>
      </w:r>
      <w:r w:rsidR="00E51D61">
        <w:rPr>
          <w:rFonts w:hint="eastAsia"/>
        </w:rPr>
        <w:t>WAS</w:t>
      </w:r>
      <w:r>
        <w:rPr>
          <w:rFonts w:hint="eastAsia"/>
        </w:rPr>
        <w:t>应用</w:t>
      </w:r>
      <w:proofErr w:type="spellStart"/>
      <w:r>
        <w:rPr>
          <w:rFonts w:hint="eastAsia"/>
        </w:rPr>
        <w:t>eai</w:t>
      </w:r>
      <w:bookmarkEnd w:id="15"/>
      <w:proofErr w:type="spellEnd"/>
    </w:p>
    <w:p w:rsidR="00D70C41" w:rsidRDefault="00D70C41" w:rsidP="00D70C4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1"/>
        <w:gridCol w:w="2100"/>
        <w:gridCol w:w="97"/>
        <w:gridCol w:w="1291"/>
        <w:gridCol w:w="455"/>
        <w:gridCol w:w="1557"/>
        <w:gridCol w:w="1617"/>
      </w:tblGrid>
      <w:tr w:rsidR="002C7823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2C7823" w:rsidRPr="00C47C07" w:rsidRDefault="002C7823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1288" w:type="pct"/>
            <w:gridSpan w:val="2"/>
            <w:shd w:val="clear" w:color="auto" w:fill="auto"/>
          </w:tcPr>
          <w:p w:rsidR="002C7823" w:rsidRPr="00C47C07" w:rsidRDefault="002C7823" w:rsidP="002B171E">
            <w:pPr>
              <w:ind w:leftChars="30" w:left="63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57" w:type="pct"/>
            <w:shd w:val="clear" w:color="auto" w:fill="auto"/>
          </w:tcPr>
          <w:p w:rsidR="002C7823" w:rsidRPr="00C47C07" w:rsidRDefault="002C7823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测试时间</w:t>
            </w:r>
          </w:p>
        </w:tc>
        <w:tc>
          <w:tcPr>
            <w:tcW w:w="2128" w:type="pct"/>
            <w:gridSpan w:val="3"/>
            <w:shd w:val="clear" w:color="auto" w:fill="auto"/>
          </w:tcPr>
          <w:p w:rsidR="002C7823" w:rsidRPr="00C47C07" w:rsidRDefault="002C7823" w:rsidP="002B171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2012年 12月 10日  </w:t>
            </w:r>
          </w:p>
        </w:tc>
      </w:tr>
      <w:tr w:rsidR="002C7823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2C7823" w:rsidRPr="00C47C07" w:rsidRDefault="002C7823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测试主机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2C7823" w:rsidRPr="00C47C07" w:rsidRDefault="002C7823" w:rsidP="002B171E">
            <w:pPr>
              <w:rPr>
                <w:rFonts w:ascii="宋体" w:hAnsi="宋体" w:cs="Arial"/>
                <w:color w:val="000000"/>
                <w:szCs w:val="21"/>
              </w:rPr>
            </w:pPr>
            <w:r w:rsidRPr="00641A5A">
              <w:rPr>
                <w:rFonts w:ascii="宋体" w:hAnsi="宋体" w:cs="Arial" w:hint="eastAsia"/>
                <w:color w:val="000000"/>
                <w:szCs w:val="21"/>
                <w:highlight w:val="red"/>
              </w:rPr>
              <w:t>□</w:t>
            </w:r>
            <w:r>
              <w:rPr>
                <w:rFonts w:ascii="宋体" w:hAnsi="宋体" w:cs="Arial" w:hint="eastAsia"/>
                <w:color w:val="000000"/>
                <w:szCs w:val="21"/>
              </w:rPr>
              <w:t xml:space="preserve">192.168.134.145  </w:t>
            </w:r>
          </w:p>
        </w:tc>
      </w:tr>
      <w:tr w:rsidR="002C7823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2C7823" w:rsidRDefault="002C7823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场景描述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2C7823" w:rsidRDefault="002C7823" w:rsidP="007515B5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主要是用来模拟</w:t>
            </w:r>
            <w:r w:rsidR="007515B5">
              <w:rPr>
                <w:rFonts w:ascii="宋体" w:hAnsi="宋体" w:cs="Arial" w:hint="eastAsia"/>
                <w:color w:val="000000"/>
                <w:szCs w:val="21"/>
              </w:rPr>
              <w:t>WAS</w:t>
            </w:r>
            <w:r w:rsidR="008077F4">
              <w:rPr>
                <w:rFonts w:ascii="宋体" w:hAnsi="宋体" w:cs="Arial" w:hint="eastAsia"/>
                <w:color w:val="000000"/>
                <w:szCs w:val="21"/>
              </w:rPr>
              <w:t>应用</w:t>
            </w:r>
            <w:proofErr w:type="spellStart"/>
            <w:r w:rsidR="008077F4">
              <w:rPr>
                <w:rFonts w:ascii="宋体" w:hAnsi="宋体" w:cs="Arial" w:hint="eastAsia"/>
                <w:color w:val="000000"/>
                <w:szCs w:val="21"/>
              </w:rPr>
              <w:t>eaiweb</w:t>
            </w:r>
            <w:proofErr w:type="spellEnd"/>
            <w:r w:rsidR="008077F4">
              <w:rPr>
                <w:rFonts w:ascii="宋体" w:hAnsi="宋体" w:cs="Arial" w:hint="eastAsia"/>
                <w:color w:val="000000"/>
                <w:szCs w:val="21"/>
              </w:rPr>
              <w:t>被</w:t>
            </w:r>
            <w:r w:rsidR="00DD7F36">
              <w:rPr>
                <w:rFonts w:ascii="宋体" w:hAnsi="宋体" w:cs="Arial" w:hint="eastAsia"/>
                <w:color w:val="000000"/>
                <w:szCs w:val="21"/>
              </w:rPr>
              <w:t>终止</w:t>
            </w:r>
            <w:r w:rsidR="008077F4">
              <w:rPr>
                <w:rFonts w:ascii="宋体" w:hAnsi="宋体" w:cs="Arial" w:hint="eastAsia"/>
                <w:color w:val="000000"/>
                <w:szCs w:val="21"/>
              </w:rPr>
              <w:t>的情况</w:t>
            </w:r>
          </w:p>
        </w:tc>
      </w:tr>
      <w:tr w:rsidR="002C7823" w:rsidRPr="00201A35" w:rsidTr="002B171E">
        <w:trPr>
          <w:trHeight w:val="312"/>
        </w:trPr>
        <w:tc>
          <w:tcPr>
            <w:tcW w:w="827" w:type="pct"/>
            <w:vMerge w:val="restart"/>
            <w:shd w:val="clear" w:color="auto" w:fill="auto"/>
          </w:tcPr>
          <w:p w:rsidR="002C7823" w:rsidRPr="00C47C07" w:rsidRDefault="002C7823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测试步骤</w:t>
            </w:r>
          </w:p>
        </w:tc>
        <w:tc>
          <w:tcPr>
            <w:tcW w:w="4173" w:type="pct"/>
            <w:gridSpan w:val="6"/>
            <w:vMerge w:val="restart"/>
            <w:shd w:val="clear" w:color="auto" w:fill="auto"/>
          </w:tcPr>
          <w:p w:rsidR="002A7389" w:rsidRPr="00201A35" w:rsidRDefault="00F6604F" w:rsidP="002A7389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访问</w:t>
            </w:r>
            <w:r w:rsidR="002C7823">
              <w:rPr>
                <w:rFonts w:hint="eastAsia"/>
              </w:rPr>
              <w:t>http://</w:t>
            </w:r>
            <w:r w:rsidR="002C7823">
              <w:t>192.168.134.145/</w:t>
            </w:r>
            <w:r w:rsidR="002A7389" w:rsidRPr="00201A35">
              <w:rPr>
                <w:rFonts w:ascii="宋体" w:hAnsi="宋体" w:cs="Arial Unicode MS"/>
                <w:color w:val="000000"/>
                <w:szCs w:val="21"/>
              </w:rPr>
              <w:t xml:space="preserve"> </w:t>
            </w:r>
          </w:p>
          <w:p w:rsidR="002C7823" w:rsidRPr="00201A35" w:rsidRDefault="002C7823" w:rsidP="002A7389">
            <w:pPr>
              <w:widowControl/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2C7823" w:rsidRPr="00C47C07" w:rsidTr="002B171E">
        <w:trPr>
          <w:trHeight w:val="312"/>
        </w:trPr>
        <w:tc>
          <w:tcPr>
            <w:tcW w:w="827" w:type="pct"/>
            <w:vMerge/>
            <w:shd w:val="clear" w:color="auto" w:fill="auto"/>
          </w:tcPr>
          <w:p w:rsidR="002C7823" w:rsidRPr="00C47C07" w:rsidRDefault="002C7823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4173" w:type="pct"/>
            <w:gridSpan w:val="6"/>
            <w:vMerge/>
            <w:shd w:val="clear" w:color="auto" w:fill="auto"/>
          </w:tcPr>
          <w:p w:rsidR="002C7823" w:rsidRPr="00C47C07" w:rsidRDefault="002C7823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2C7823" w:rsidRPr="00C47C07" w:rsidTr="002B171E">
        <w:trPr>
          <w:trHeight w:val="173"/>
        </w:trPr>
        <w:tc>
          <w:tcPr>
            <w:tcW w:w="827" w:type="pct"/>
            <w:tcBorders>
              <w:bottom w:val="single" w:sz="4" w:space="0" w:color="000000"/>
            </w:tcBorders>
            <w:shd w:val="clear" w:color="auto" w:fill="auto"/>
          </w:tcPr>
          <w:p w:rsidR="002C7823" w:rsidRPr="00C47C07" w:rsidRDefault="002C7823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编号</w:t>
            </w:r>
          </w:p>
        </w:tc>
        <w:tc>
          <w:tcPr>
            <w:tcW w:w="1231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C7823" w:rsidRPr="00C47C07" w:rsidRDefault="002C7823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测试项目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2C7823" w:rsidRPr="00C47C07" w:rsidRDefault="002C7823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预期结果</w:t>
            </w:r>
          </w:p>
        </w:tc>
        <w:tc>
          <w:tcPr>
            <w:tcW w:w="913" w:type="pct"/>
            <w:tcBorders>
              <w:bottom w:val="single" w:sz="4" w:space="0" w:color="000000"/>
            </w:tcBorders>
            <w:shd w:val="clear" w:color="auto" w:fill="auto"/>
          </w:tcPr>
          <w:p w:rsidR="002C7823" w:rsidRPr="00C47C07" w:rsidRDefault="002C7823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测试结果</w:t>
            </w:r>
          </w:p>
        </w:tc>
        <w:tc>
          <w:tcPr>
            <w:tcW w:w="948" w:type="pct"/>
            <w:tcBorders>
              <w:bottom w:val="single" w:sz="4" w:space="0" w:color="000000"/>
            </w:tcBorders>
            <w:shd w:val="clear" w:color="auto" w:fill="auto"/>
          </w:tcPr>
          <w:p w:rsidR="002C7823" w:rsidRPr="00C47C07" w:rsidRDefault="002C7823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问题描述</w:t>
            </w:r>
          </w:p>
        </w:tc>
      </w:tr>
      <w:tr w:rsidR="002C7823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2C7823" w:rsidRDefault="002C7823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1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2C7823" w:rsidRPr="00292C63" w:rsidRDefault="006E6578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通过</w:t>
            </w:r>
            <w:proofErr w:type="spellStart"/>
            <w:r>
              <w:rPr>
                <w:rFonts w:ascii="宋体" w:hAnsi="宋体" w:cs="Arial"/>
                <w:color w:val="000000"/>
                <w:szCs w:val="21"/>
              </w:rPr>
              <w:t>webseal</w:t>
            </w:r>
            <w:proofErr w:type="spellEnd"/>
            <w:r>
              <w:rPr>
                <w:rFonts w:ascii="宋体" w:hAnsi="宋体" w:cs="Arial"/>
                <w:color w:val="000000"/>
                <w:szCs w:val="21"/>
              </w:rPr>
              <w:t xml:space="preserve"> 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访问</w:t>
            </w:r>
            <w:proofErr w:type="spellStart"/>
            <w:r>
              <w:rPr>
                <w:rFonts w:ascii="宋体" w:hAnsi="宋体" w:cs="Arial" w:hint="eastAsia"/>
                <w:color w:val="000000"/>
                <w:szCs w:val="21"/>
              </w:rPr>
              <w:t>eaiweb</w:t>
            </w:r>
            <w:proofErr w:type="spellEnd"/>
            <w:r>
              <w:rPr>
                <w:rFonts w:ascii="宋体" w:hAnsi="宋体" w:cs="Arial" w:hint="eastAsia"/>
                <w:color w:val="000000"/>
                <w:szCs w:val="21"/>
              </w:rPr>
              <w:t>被终止的</w:t>
            </w:r>
            <w:proofErr w:type="spellStart"/>
            <w:r>
              <w:rPr>
                <w:rFonts w:ascii="宋体" w:hAnsi="宋体" w:cs="Arial" w:hint="eastAsia"/>
                <w:color w:val="000000"/>
                <w:szCs w:val="21"/>
              </w:rPr>
              <w:t>url</w:t>
            </w:r>
            <w:proofErr w:type="spellEnd"/>
            <w:r>
              <w:rPr>
                <w:rFonts w:ascii="宋体" w:hAnsi="宋体" w:cs="Arial" w:hint="eastAsia"/>
                <w:color w:val="000000"/>
                <w:szCs w:val="21"/>
              </w:rPr>
              <w:t>链接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2C7823" w:rsidRPr="00292C63" w:rsidRDefault="002C7823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</w:t>
            </w:r>
            <w:r w:rsidR="009C3292">
              <w:rPr>
                <w:rFonts w:ascii="宋体" w:hAnsi="宋体" w:cs="Arial Unicode MS" w:hint="eastAsia"/>
                <w:color w:val="000000"/>
                <w:szCs w:val="21"/>
              </w:rPr>
              <w:t>应用访问错误</w:t>
            </w:r>
          </w:p>
        </w:tc>
        <w:tc>
          <w:tcPr>
            <w:tcW w:w="913" w:type="pct"/>
            <w:shd w:val="clear" w:color="auto" w:fill="auto"/>
          </w:tcPr>
          <w:p w:rsidR="002C7823" w:rsidRPr="0037163E" w:rsidRDefault="0030431C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提示应用访问错误</w:t>
            </w:r>
          </w:p>
        </w:tc>
        <w:tc>
          <w:tcPr>
            <w:tcW w:w="948" w:type="pct"/>
            <w:shd w:val="clear" w:color="auto" w:fill="auto"/>
          </w:tcPr>
          <w:p w:rsidR="002C7823" w:rsidRPr="00C47C07" w:rsidRDefault="002C7823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2C7823" w:rsidRPr="00C47C07" w:rsidTr="002B171E">
        <w:trPr>
          <w:trHeight w:val="2031"/>
        </w:trPr>
        <w:tc>
          <w:tcPr>
            <w:tcW w:w="5000" w:type="pct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2C7823" w:rsidRDefault="002C7823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意见建议：</w:t>
            </w:r>
            <w:r>
              <w:rPr>
                <w:rFonts w:ascii="宋体" w:hAnsi="宋体" w:cs="Arial Unicode MS"/>
                <w:color w:val="000000"/>
                <w:szCs w:val="21"/>
              </w:rPr>
              <w:tab/>
            </w:r>
          </w:p>
          <w:p w:rsidR="002C7823" w:rsidRDefault="002C7823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</w:p>
          <w:p w:rsidR="002C7823" w:rsidRDefault="002C7823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2C7823" w:rsidRPr="00A56349" w:rsidRDefault="002C7823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2C7823" w:rsidRDefault="002C7823" w:rsidP="002B171E"/>
          <w:p w:rsidR="002C7823" w:rsidRPr="00C47C07" w:rsidRDefault="002C7823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 w:rsidRPr="001F4012">
              <w:rPr>
                <w:rFonts w:ascii="宋体" w:hAnsi="宋体" w:cs="Arial Unicode MS" w:hint="eastAsia"/>
                <w:color w:val="000000"/>
                <w:szCs w:val="21"/>
              </w:rPr>
              <w:t xml:space="preserve">测试人签字： </w:t>
            </w:r>
            <w:r w:rsidRPr="001077B6">
              <w:rPr>
                <w:rFonts w:hint="eastAsia"/>
                <w:u w:val="single"/>
              </w:rPr>
              <w:t xml:space="preserve">            </w:t>
            </w:r>
          </w:p>
        </w:tc>
      </w:tr>
    </w:tbl>
    <w:p w:rsidR="002C7823" w:rsidRPr="002C7823" w:rsidRDefault="002C7823" w:rsidP="00D70C41"/>
    <w:p w:rsidR="002C7823" w:rsidRPr="00D70C41" w:rsidRDefault="002C7823" w:rsidP="00D70C41"/>
    <w:p w:rsidR="008B26B3" w:rsidRDefault="008B26B3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A74784" w:rsidRDefault="00A74784" w:rsidP="00CA0EE6">
      <w:pPr>
        <w:ind w:firstLine="420"/>
        <w:rPr>
          <w:rFonts w:ascii="微软雅黑" w:eastAsia="微软雅黑" w:hAnsi="微软雅黑"/>
        </w:rPr>
      </w:pPr>
    </w:p>
    <w:p w:rsidR="00CA0EE6" w:rsidRDefault="00586C1A" w:rsidP="00660BF1">
      <w:pPr>
        <w:pStyle w:val="3"/>
      </w:pPr>
      <w:bookmarkStart w:id="16" w:name="_Toc343076868"/>
      <w:r>
        <w:rPr>
          <w:rFonts w:hint="eastAsia"/>
        </w:rPr>
        <w:lastRenderedPageBreak/>
        <w:t>停止</w:t>
      </w:r>
      <w:r>
        <w:rPr>
          <w:rFonts w:hint="eastAsia"/>
        </w:rPr>
        <w:t>TAM LDAP</w:t>
      </w:r>
      <w:r>
        <w:rPr>
          <w:rFonts w:hint="eastAsia"/>
        </w:rPr>
        <w:t>目录</w:t>
      </w:r>
      <w:bookmarkEnd w:id="16"/>
    </w:p>
    <w:p w:rsidR="00D70C41" w:rsidRDefault="00D70C41" w:rsidP="00D70C4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1"/>
        <w:gridCol w:w="2100"/>
        <w:gridCol w:w="97"/>
        <w:gridCol w:w="1291"/>
        <w:gridCol w:w="455"/>
        <w:gridCol w:w="1557"/>
        <w:gridCol w:w="1617"/>
      </w:tblGrid>
      <w:tr w:rsidR="00756152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756152" w:rsidRPr="00C47C07" w:rsidRDefault="00756152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1288" w:type="pct"/>
            <w:gridSpan w:val="2"/>
            <w:shd w:val="clear" w:color="auto" w:fill="auto"/>
          </w:tcPr>
          <w:p w:rsidR="00756152" w:rsidRPr="00C47C07" w:rsidRDefault="00756152" w:rsidP="002B171E">
            <w:pPr>
              <w:ind w:leftChars="30" w:left="63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57" w:type="pct"/>
            <w:shd w:val="clear" w:color="auto" w:fill="auto"/>
          </w:tcPr>
          <w:p w:rsidR="00756152" w:rsidRPr="00C47C07" w:rsidRDefault="00756152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测试时间</w:t>
            </w:r>
          </w:p>
        </w:tc>
        <w:tc>
          <w:tcPr>
            <w:tcW w:w="2128" w:type="pct"/>
            <w:gridSpan w:val="3"/>
            <w:shd w:val="clear" w:color="auto" w:fill="auto"/>
          </w:tcPr>
          <w:p w:rsidR="00756152" w:rsidRPr="00C47C07" w:rsidRDefault="00756152" w:rsidP="002B171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2012年 12月 10日  </w:t>
            </w:r>
          </w:p>
        </w:tc>
      </w:tr>
      <w:tr w:rsidR="00756152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756152" w:rsidRPr="00C47C07" w:rsidRDefault="00756152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测试主机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756152" w:rsidRPr="00C47C07" w:rsidRDefault="00756152" w:rsidP="002B171E">
            <w:pPr>
              <w:rPr>
                <w:rFonts w:ascii="宋体" w:hAnsi="宋体" w:cs="Arial"/>
                <w:color w:val="000000"/>
                <w:szCs w:val="21"/>
              </w:rPr>
            </w:pPr>
            <w:r w:rsidRPr="00641A5A">
              <w:rPr>
                <w:rFonts w:ascii="宋体" w:hAnsi="宋体" w:cs="Arial" w:hint="eastAsia"/>
                <w:color w:val="000000"/>
                <w:szCs w:val="21"/>
                <w:highlight w:val="red"/>
              </w:rPr>
              <w:t>□</w:t>
            </w:r>
            <w:r>
              <w:rPr>
                <w:rFonts w:ascii="宋体" w:hAnsi="宋体" w:cs="Arial" w:hint="eastAsia"/>
                <w:color w:val="000000"/>
                <w:szCs w:val="21"/>
              </w:rPr>
              <w:t xml:space="preserve">192.168.134.145  </w:t>
            </w:r>
          </w:p>
        </w:tc>
      </w:tr>
      <w:tr w:rsidR="00756152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756152" w:rsidRDefault="00756152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场景描述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756152" w:rsidRDefault="00756152" w:rsidP="00A05158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主要是用来模拟</w:t>
            </w:r>
            <w:r w:rsidR="00A05158">
              <w:rPr>
                <w:rFonts w:ascii="宋体" w:hAnsi="宋体" w:cs="Arial" w:hint="eastAsia"/>
                <w:color w:val="000000"/>
                <w:szCs w:val="21"/>
              </w:rPr>
              <w:t>TAM LDAP被</w:t>
            </w:r>
            <w:r w:rsidR="000B20CF">
              <w:rPr>
                <w:rFonts w:ascii="宋体" w:hAnsi="宋体" w:cs="Arial" w:hint="eastAsia"/>
                <w:color w:val="000000"/>
                <w:szCs w:val="21"/>
              </w:rPr>
              <w:t>终止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的情况</w:t>
            </w:r>
          </w:p>
        </w:tc>
      </w:tr>
      <w:tr w:rsidR="00756152" w:rsidRPr="00201A35" w:rsidTr="002B171E">
        <w:trPr>
          <w:trHeight w:val="312"/>
        </w:trPr>
        <w:tc>
          <w:tcPr>
            <w:tcW w:w="827" w:type="pct"/>
            <w:vMerge w:val="restart"/>
            <w:shd w:val="clear" w:color="auto" w:fill="auto"/>
          </w:tcPr>
          <w:p w:rsidR="00756152" w:rsidRPr="00C47C07" w:rsidRDefault="00756152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测试步骤</w:t>
            </w:r>
          </w:p>
        </w:tc>
        <w:tc>
          <w:tcPr>
            <w:tcW w:w="4173" w:type="pct"/>
            <w:gridSpan w:val="6"/>
            <w:vMerge w:val="restart"/>
            <w:shd w:val="clear" w:color="auto" w:fill="auto"/>
          </w:tcPr>
          <w:p w:rsidR="005272B7" w:rsidRPr="00431C2A" w:rsidRDefault="005272B7" w:rsidP="005272B7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http://</w:t>
            </w:r>
            <w:r>
              <w:t>192.168.134.145/</w:t>
            </w:r>
          </w:p>
          <w:p w:rsidR="005272B7" w:rsidRDefault="005272B7" w:rsidP="005272B7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 xml:space="preserve">使用 </w:t>
            </w:r>
            <w:r>
              <w:rPr>
                <w:rFonts w:hint="eastAsia"/>
              </w:rPr>
              <w:t>j</w:t>
            </w:r>
            <w:r>
              <w:t>ptk0001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，密码</w:t>
            </w:r>
            <w:r>
              <w:t>: passw0rd</w:t>
            </w:r>
          </w:p>
          <w:p w:rsidR="00756152" w:rsidRPr="00201A35" w:rsidRDefault="005272B7" w:rsidP="005272B7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  <w:p w:rsidR="00756152" w:rsidRPr="00201A35" w:rsidRDefault="00756152" w:rsidP="002B171E">
            <w:pPr>
              <w:widowControl/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756152" w:rsidRPr="00C47C07" w:rsidTr="002B171E">
        <w:trPr>
          <w:trHeight w:val="312"/>
        </w:trPr>
        <w:tc>
          <w:tcPr>
            <w:tcW w:w="827" w:type="pct"/>
            <w:vMerge/>
            <w:shd w:val="clear" w:color="auto" w:fill="auto"/>
          </w:tcPr>
          <w:p w:rsidR="00756152" w:rsidRPr="00C47C07" w:rsidRDefault="00756152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4173" w:type="pct"/>
            <w:gridSpan w:val="6"/>
            <w:vMerge/>
            <w:shd w:val="clear" w:color="auto" w:fill="auto"/>
          </w:tcPr>
          <w:p w:rsidR="00756152" w:rsidRPr="00C47C07" w:rsidRDefault="00756152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756152" w:rsidRPr="00C47C07" w:rsidTr="002B171E">
        <w:trPr>
          <w:trHeight w:val="173"/>
        </w:trPr>
        <w:tc>
          <w:tcPr>
            <w:tcW w:w="827" w:type="pct"/>
            <w:tcBorders>
              <w:bottom w:val="single" w:sz="4" w:space="0" w:color="000000"/>
            </w:tcBorders>
            <w:shd w:val="clear" w:color="auto" w:fill="auto"/>
          </w:tcPr>
          <w:p w:rsidR="00756152" w:rsidRPr="00C47C07" w:rsidRDefault="00756152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编号</w:t>
            </w:r>
          </w:p>
        </w:tc>
        <w:tc>
          <w:tcPr>
            <w:tcW w:w="1231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56152" w:rsidRPr="00C47C07" w:rsidRDefault="00756152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测试项目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756152" w:rsidRPr="00C47C07" w:rsidRDefault="00756152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预期结果</w:t>
            </w:r>
          </w:p>
        </w:tc>
        <w:tc>
          <w:tcPr>
            <w:tcW w:w="913" w:type="pct"/>
            <w:tcBorders>
              <w:bottom w:val="single" w:sz="4" w:space="0" w:color="000000"/>
            </w:tcBorders>
            <w:shd w:val="clear" w:color="auto" w:fill="auto"/>
          </w:tcPr>
          <w:p w:rsidR="00756152" w:rsidRPr="00C47C07" w:rsidRDefault="00756152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测试结果</w:t>
            </w:r>
          </w:p>
        </w:tc>
        <w:tc>
          <w:tcPr>
            <w:tcW w:w="948" w:type="pct"/>
            <w:tcBorders>
              <w:bottom w:val="single" w:sz="4" w:space="0" w:color="000000"/>
            </w:tcBorders>
            <w:shd w:val="clear" w:color="auto" w:fill="auto"/>
          </w:tcPr>
          <w:p w:rsidR="00756152" w:rsidRPr="00C47C07" w:rsidRDefault="00756152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问题描述</w:t>
            </w:r>
          </w:p>
        </w:tc>
      </w:tr>
      <w:tr w:rsidR="00194B1A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194B1A" w:rsidRDefault="00194B1A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1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194B1A" w:rsidRPr="00292C63" w:rsidRDefault="00194B1A" w:rsidP="00D855A2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访问登录界面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194B1A" w:rsidRPr="00292C63" w:rsidRDefault="00194B1A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proofErr w:type="gramStart"/>
            <w:r>
              <w:rPr>
                <w:rFonts w:ascii="宋体" w:hAnsi="宋体" w:cs="Arial Unicode MS" w:hint="eastAsia"/>
                <w:color w:val="000000"/>
                <w:szCs w:val="21"/>
              </w:rPr>
              <w:t>正常访问</w:t>
            </w:r>
            <w:proofErr w:type="gramEnd"/>
          </w:p>
        </w:tc>
        <w:tc>
          <w:tcPr>
            <w:tcW w:w="913" w:type="pct"/>
            <w:shd w:val="clear" w:color="auto" w:fill="auto"/>
          </w:tcPr>
          <w:p w:rsidR="00194B1A" w:rsidRPr="0037163E" w:rsidRDefault="00194B1A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proofErr w:type="gramStart"/>
            <w:r>
              <w:rPr>
                <w:rFonts w:ascii="宋体" w:hAnsi="宋体" w:cs="Arial Unicode MS" w:hint="eastAsia"/>
                <w:color w:val="000000"/>
                <w:szCs w:val="21"/>
              </w:rPr>
              <w:t>正常访问</w:t>
            </w:r>
            <w:proofErr w:type="gramEnd"/>
          </w:p>
        </w:tc>
        <w:tc>
          <w:tcPr>
            <w:tcW w:w="948" w:type="pct"/>
            <w:shd w:val="clear" w:color="auto" w:fill="auto"/>
          </w:tcPr>
          <w:p w:rsidR="00194B1A" w:rsidRPr="00C47C07" w:rsidRDefault="00194B1A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756152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756152" w:rsidRDefault="00194B1A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2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756152" w:rsidRPr="00292C63" w:rsidRDefault="00292A52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正常用户</w:t>
            </w:r>
            <w:r w:rsidR="004B4FD8" w:rsidRPr="004B4FD8">
              <w:rPr>
                <w:rFonts w:ascii="宋体" w:hAnsi="宋体" w:cs="Arial"/>
                <w:color w:val="000000"/>
                <w:szCs w:val="21"/>
              </w:rPr>
              <w:t>jptk0001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756152" w:rsidRPr="00292C63" w:rsidRDefault="00FB66B6" w:rsidP="00FB66B6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</w:t>
            </w:r>
            <w:r w:rsidR="00D630A8">
              <w:rPr>
                <w:rFonts w:ascii="宋体" w:hAnsi="宋体" w:cs="Arial Unicode MS" w:hint="eastAsia"/>
                <w:color w:val="000000"/>
                <w:szCs w:val="21"/>
              </w:rPr>
              <w:t>认证失败</w:t>
            </w:r>
          </w:p>
        </w:tc>
        <w:tc>
          <w:tcPr>
            <w:tcW w:w="913" w:type="pct"/>
            <w:shd w:val="clear" w:color="auto" w:fill="auto"/>
          </w:tcPr>
          <w:p w:rsidR="00756152" w:rsidRPr="0037163E" w:rsidRDefault="00D50663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提示认证失败</w:t>
            </w:r>
          </w:p>
        </w:tc>
        <w:tc>
          <w:tcPr>
            <w:tcW w:w="948" w:type="pct"/>
            <w:shd w:val="clear" w:color="auto" w:fill="auto"/>
          </w:tcPr>
          <w:p w:rsidR="00756152" w:rsidRPr="00C47C07" w:rsidRDefault="00756152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756152" w:rsidRPr="00C47C07" w:rsidTr="002B171E">
        <w:trPr>
          <w:trHeight w:val="2031"/>
        </w:trPr>
        <w:tc>
          <w:tcPr>
            <w:tcW w:w="5000" w:type="pct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56152" w:rsidRDefault="00756152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意见建议：</w:t>
            </w:r>
            <w:r>
              <w:rPr>
                <w:rFonts w:ascii="宋体" w:hAnsi="宋体" w:cs="Arial Unicode MS"/>
                <w:color w:val="000000"/>
                <w:szCs w:val="21"/>
              </w:rPr>
              <w:tab/>
            </w:r>
          </w:p>
          <w:p w:rsidR="00756152" w:rsidRDefault="00756152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</w:p>
          <w:p w:rsidR="00756152" w:rsidRDefault="00756152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756152" w:rsidRPr="00A56349" w:rsidRDefault="00756152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756152" w:rsidRDefault="00756152" w:rsidP="002B171E"/>
          <w:p w:rsidR="00756152" w:rsidRPr="00C47C07" w:rsidRDefault="00756152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 w:rsidRPr="001F4012">
              <w:rPr>
                <w:rFonts w:ascii="宋体" w:hAnsi="宋体" w:cs="Arial Unicode MS" w:hint="eastAsia"/>
                <w:color w:val="000000"/>
                <w:szCs w:val="21"/>
              </w:rPr>
              <w:t xml:space="preserve">测试人签字： </w:t>
            </w:r>
            <w:r w:rsidRPr="001077B6">
              <w:rPr>
                <w:rFonts w:hint="eastAsia"/>
                <w:u w:val="single"/>
              </w:rPr>
              <w:t xml:space="preserve">            </w:t>
            </w:r>
          </w:p>
        </w:tc>
      </w:tr>
    </w:tbl>
    <w:p w:rsidR="00756152" w:rsidRDefault="00756152" w:rsidP="00D70C41"/>
    <w:p w:rsidR="00756152" w:rsidRPr="00D70C41" w:rsidRDefault="00756152" w:rsidP="00D70C41"/>
    <w:p w:rsidR="00CA0EE6" w:rsidRDefault="00CA0EE6" w:rsidP="00CA0EE6">
      <w:pPr>
        <w:ind w:firstLine="420"/>
        <w:rPr>
          <w:rFonts w:ascii="微软雅黑" w:eastAsia="微软雅黑" w:hAnsi="微软雅黑"/>
        </w:rPr>
      </w:pPr>
    </w:p>
    <w:p w:rsidR="00DD2F12" w:rsidRDefault="00DD2F12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193CF6" w:rsidRDefault="00193CF6" w:rsidP="00CA0EE6">
      <w:pPr>
        <w:ind w:firstLine="420"/>
        <w:rPr>
          <w:rFonts w:ascii="微软雅黑" w:eastAsia="微软雅黑" w:hAnsi="微软雅黑"/>
        </w:rPr>
      </w:pPr>
    </w:p>
    <w:p w:rsidR="00CB7ECD" w:rsidRDefault="00CB7ECD" w:rsidP="00CA0EE6">
      <w:pPr>
        <w:ind w:firstLine="420"/>
        <w:rPr>
          <w:rFonts w:ascii="微软雅黑" w:eastAsia="微软雅黑" w:hAnsi="微软雅黑"/>
        </w:rPr>
      </w:pPr>
    </w:p>
    <w:p w:rsidR="00CB7ECD" w:rsidRDefault="00CB7ECD" w:rsidP="00CA0EE6">
      <w:pPr>
        <w:ind w:firstLine="420"/>
        <w:rPr>
          <w:rFonts w:ascii="微软雅黑" w:eastAsia="微软雅黑" w:hAnsi="微软雅黑"/>
        </w:rPr>
      </w:pPr>
    </w:p>
    <w:p w:rsidR="00CB7ECD" w:rsidRDefault="00CB7ECD" w:rsidP="00CA0EE6">
      <w:pPr>
        <w:ind w:firstLine="420"/>
        <w:rPr>
          <w:rFonts w:ascii="微软雅黑" w:eastAsia="微软雅黑" w:hAnsi="微软雅黑"/>
        </w:rPr>
      </w:pPr>
    </w:p>
    <w:p w:rsidR="00CB7ECD" w:rsidRDefault="00CB7ECD" w:rsidP="00CA0EE6">
      <w:pPr>
        <w:ind w:firstLine="420"/>
        <w:rPr>
          <w:rFonts w:ascii="微软雅黑" w:eastAsia="微软雅黑" w:hAnsi="微软雅黑"/>
        </w:rPr>
      </w:pPr>
    </w:p>
    <w:p w:rsidR="00CB7ECD" w:rsidRDefault="00CB7ECD" w:rsidP="00CA0EE6">
      <w:pPr>
        <w:ind w:firstLine="420"/>
        <w:rPr>
          <w:rFonts w:ascii="微软雅黑" w:eastAsia="微软雅黑" w:hAnsi="微软雅黑"/>
        </w:rPr>
      </w:pPr>
    </w:p>
    <w:p w:rsidR="00CA0EE6" w:rsidRDefault="00E36894" w:rsidP="00660BF1">
      <w:pPr>
        <w:pStyle w:val="3"/>
      </w:pPr>
      <w:bookmarkStart w:id="17" w:name="_Toc343076869"/>
      <w:r>
        <w:rPr>
          <w:rFonts w:hint="eastAsia"/>
        </w:rPr>
        <w:lastRenderedPageBreak/>
        <w:t>停止</w:t>
      </w:r>
      <w:r>
        <w:rPr>
          <w:rFonts w:hint="eastAsia"/>
        </w:rPr>
        <w:t xml:space="preserve">TIM LDAP </w:t>
      </w:r>
      <w:r>
        <w:rPr>
          <w:rFonts w:hint="eastAsia"/>
        </w:rPr>
        <w:t>目录</w:t>
      </w:r>
      <w:bookmarkEnd w:id="17"/>
    </w:p>
    <w:p w:rsidR="00D70C41" w:rsidRDefault="00D70C41" w:rsidP="00D70C4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1"/>
        <w:gridCol w:w="2100"/>
        <w:gridCol w:w="97"/>
        <w:gridCol w:w="1291"/>
        <w:gridCol w:w="455"/>
        <w:gridCol w:w="1557"/>
        <w:gridCol w:w="1617"/>
      </w:tblGrid>
      <w:tr w:rsidR="007B6A29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7B6A29" w:rsidRPr="00C47C07" w:rsidRDefault="007B6A29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1288" w:type="pct"/>
            <w:gridSpan w:val="2"/>
            <w:shd w:val="clear" w:color="auto" w:fill="auto"/>
          </w:tcPr>
          <w:p w:rsidR="007B6A29" w:rsidRPr="00C47C07" w:rsidRDefault="007B6A29" w:rsidP="002B171E">
            <w:pPr>
              <w:ind w:leftChars="30" w:left="63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57" w:type="pct"/>
            <w:shd w:val="clear" w:color="auto" w:fill="auto"/>
          </w:tcPr>
          <w:p w:rsidR="007B6A29" w:rsidRPr="00C47C07" w:rsidRDefault="007B6A29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测试时间</w:t>
            </w:r>
          </w:p>
        </w:tc>
        <w:tc>
          <w:tcPr>
            <w:tcW w:w="2128" w:type="pct"/>
            <w:gridSpan w:val="3"/>
            <w:shd w:val="clear" w:color="auto" w:fill="auto"/>
          </w:tcPr>
          <w:p w:rsidR="007B6A29" w:rsidRPr="00C47C07" w:rsidRDefault="007B6A29" w:rsidP="002B171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2012年 12月 10日  </w:t>
            </w:r>
          </w:p>
        </w:tc>
      </w:tr>
      <w:tr w:rsidR="007B6A29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7B6A29" w:rsidRPr="00C47C07" w:rsidRDefault="007B6A29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测试主机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7B6A29" w:rsidRPr="00C47C07" w:rsidRDefault="007B6A29" w:rsidP="002B171E">
            <w:pPr>
              <w:rPr>
                <w:rFonts w:ascii="宋体" w:hAnsi="宋体" w:cs="Arial"/>
                <w:color w:val="000000"/>
                <w:szCs w:val="21"/>
              </w:rPr>
            </w:pPr>
            <w:r w:rsidRPr="00641A5A">
              <w:rPr>
                <w:rFonts w:ascii="宋体" w:hAnsi="宋体" w:cs="Arial" w:hint="eastAsia"/>
                <w:color w:val="000000"/>
                <w:szCs w:val="21"/>
                <w:highlight w:val="red"/>
              </w:rPr>
              <w:t>□</w:t>
            </w:r>
            <w:r>
              <w:rPr>
                <w:rFonts w:ascii="宋体" w:hAnsi="宋体" w:cs="Arial" w:hint="eastAsia"/>
                <w:color w:val="000000"/>
                <w:szCs w:val="21"/>
              </w:rPr>
              <w:t xml:space="preserve">192.168.134.145  </w:t>
            </w:r>
          </w:p>
        </w:tc>
      </w:tr>
      <w:tr w:rsidR="007B6A29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7B6A29" w:rsidRDefault="007B6A29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场景描述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7B6A29" w:rsidRDefault="007B6A29" w:rsidP="002B171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主要是用来模拟T</w:t>
            </w:r>
            <w:r w:rsidR="000F0249">
              <w:rPr>
                <w:rFonts w:ascii="宋体" w:hAnsi="宋体" w:cs="Arial" w:hint="eastAsia"/>
                <w:color w:val="000000"/>
                <w:szCs w:val="21"/>
              </w:rPr>
              <w:t>I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M LDAP被终止的情况</w:t>
            </w:r>
          </w:p>
        </w:tc>
      </w:tr>
      <w:tr w:rsidR="007B6A29" w:rsidRPr="00201A35" w:rsidTr="002B171E">
        <w:trPr>
          <w:trHeight w:val="312"/>
        </w:trPr>
        <w:tc>
          <w:tcPr>
            <w:tcW w:w="827" w:type="pct"/>
            <w:vMerge w:val="restart"/>
            <w:shd w:val="clear" w:color="auto" w:fill="auto"/>
          </w:tcPr>
          <w:p w:rsidR="007B6A29" w:rsidRPr="00C47C07" w:rsidRDefault="007B6A29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测试步骤</w:t>
            </w:r>
          </w:p>
        </w:tc>
        <w:tc>
          <w:tcPr>
            <w:tcW w:w="4173" w:type="pct"/>
            <w:gridSpan w:val="6"/>
            <w:vMerge w:val="restart"/>
            <w:shd w:val="clear" w:color="auto" w:fill="auto"/>
          </w:tcPr>
          <w:p w:rsidR="007B6A29" w:rsidRPr="00431C2A" w:rsidRDefault="007B6A29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http://</w:t>
            </w:r>
            <w:r>
              <w:t>192.168.134.145/</w:t>
            </w:r>
          </w:p>
          <w:p w:rsidR="007B6A29" w:rsidRDefault="007B6A29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 xml:space="preserve">使用 </w:t>
            </w:r>
            <w:r>
              <w:rPr>
                <w:rFonts w:hint="eastAsia"/>
              </w:rPr>
              <w:t>j</w:t>
            </w:r>
            <w:r>
              <w:t>ptk0001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，密码</w:t>
            </w:r>
            <w:r>
              <w:t>: passw0rd</w:t>
            </w:r>
          </w:p>
          <w:p w:rsidR="007B6A29" w:rsidRPr="00201A35" w:rsidRDefault="007B6A29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  <w:p w:rsidR="006A2026" w:rsidRDefault="006A2026" w:rsidP="006A2026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 xml:space="preserve">使用 </w:t>
            </w:r>
            <w:r>
              <w:rPr>
                <w:rFonts w:hint="eastAsia"/>
              </w:rPr>
              <w:t>j</w:t>
            </w:r>
            <w:r w:rsidR="0029732E">
              <w:t>ptk0004</w:t>
            </w:r>
            <w:r>
              <w:rPr>
                <w:rFonts w:hint="eastAsia"/>
              </w:rPr>
              <w:t>，密码</w:t>
            </w:r>
            <w:r>
              <w:t>: passw0rd</w:t>
            </w:r>
          </w:p>
          <w:p w:rsidR="006A2026" w:rsidRDefault="006A2026" w:rsidP="006A2026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  <w:p w:rsidR="006A2026" w:rsidRPr="00201A35" w:rsidRDefault="006A2026" w:rsidP="006A2026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输入新密码修改</w:t>
            </w:r>
          </w:p>
          <w:p w:rsidR="00475154" w:rsidRDefault="00475154" w:rsidP="00475154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  <w:p w:rsidR="007B6A29" w:rsidRPr="00201A35" w:rsidRDefault="007B6A29" w:rsidP="002B171E">
            <w:pPr>
              <w:widowControl/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7B6A29" w:rsidRPr="00C47C07" w:rsidTr="002B171E">
        <w:trPr>
          <w:trHeight w:val="312"/>
        </w:trPr>
        <w:tc>
          <w:tcPr>
            <w:tcW w:w="827" w:type="pct"/>
            <w:vMerge/>
            <w:shd w:val="clear" w:color="auto" w:fill="auto"/>
          </w:tcPr>
          <w:p w:rsidR="007B6A29" w:rsidRPr="00C47C07" w:rsidRDefault="007B6A29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4173" w:type="pct"/>
            <w:gridSpan w:val="6"/>
            <w:vMerge/>
            <w:shd w:val="clear" w:color="auto" w:fill="auto"/>
          </w:tcPr>
          <w:p w:rsidR="007B6A29" w:rsidRPr="00C47C07" w:rsidRDefault="007B6A2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7B6A29" w:rsidRPr="00C47C07" w:rsidTr="002B171E">
        <w:trPr>
          <w:trHeight w:val="173"/>
        </w:trPr>
        <w:tc>
          <w:tcPr>
            <w:tcW w:w="827" w:type="pct"/>
            <w:tcBorders>
              <w:bottom w:val="single" w:sz="4" w:space="0" w:color="000000"/>
            </w:tcBorders>
            <w:shd w:val="clear" w:color="auto" w:fill="auto"/>
          </w:tcPr>
          <w:p w:rsidR="007B6A29" w:rsidRPr="00C47C07" w:rsidRDefault="007B6A29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编号</w:t>
            </w:r>
          </w:p>
        </w:tc>
        <w:tc>
          <w:tcPr>
            <w:tcW w:w="1231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B6A29" w:rsidRPr="00C47C07" w:rsidRDefault="007B6A29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测试项目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7B6A29" w:rsidRPr="00C47C07" w:rsidRDefault="007B6A29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预期结果</w:t>
            </w:r>
          </w:p>
        </w:tc>
        <w:tc>
          <w:tcPr>
            <w:tcW w:w="913" w:type="pct"/>
            <w:tcBorders>
              <w:bottom w:val="single" w:sz="4" w:space="0" w:color="000000"/>
            </w:tcBorders>
            <w:shd w:val="clear" w:color="auto" w:fill="auto"/>
          </w:tcPr>
          <w:p w:rsidR="007B6A29" w:rsidRPr="00C47C07" w:rsidRDefault="007B6A29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测试结果</w:t>
            </w:r>
          </w:p>
        </w:tc>
        <w:tc>
          <w:tcPr>
            <w:tcW w:w="948" w:type="pct"/>
            <w:tcBorders>
              <w:bottom w:val="single" w:sz="4" w:space="0" w:color="000000"/>
            </w:tcBorders>
            <w:shd w:val="clear" w:color="auto" w:fill="auto"/>
          </w:tcPr>
          <w:p w:rsidR="007B6A29" w:rsidRPr="00C47C07" w:rsidRDefault="007B6A29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问题描述</w:t>
            </w:r>
          </w:p>
        </w:tc>
      </w:tr>
      <w:tr w:rsidR="007B6A29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7B6A29" w:rsidRDefault="007B6A29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1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7B6A29" w:rsidRPr="00292C63" w:rsidRDefault="007B6A2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访问登录界面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7B6A29" w:rsidRPr="00292C63" w:rsidRDefault="007B6A2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proofErr w:type="gramStart"/>
            <w:r>
              <w:rPr>
                <w:rFonts w:ascii="宋体" w:hAnsi="宋体" w:cs="Arial Unicode MS" w:hint="eastAsia"/>
                <w:color w:val="000000"/>
                <w:szCs w:val="21"/>
              </w:rPr>
              <w:t>正常访问</w:t>
            </w:r>
            <w:proofErr w:type="gramEnd"/>
          </w:p>
        </w:tc>
        <w:tc>
          <w:tcPr>
            <w:tcW w:w="913" w:type="pct"/>
            <w:shd w:val="clear" w:color="auto" w:fill="auto"/>
          </w:tcPr>
          <w:p w:rsidR="007B6A29" w:rsidRPr="0037163E" w:rsidRDefault="007B6A2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proofErr w:type="gramStart"/>
            <w:r>
              <w:rPr>
                <w:rFonts w:ascii="宋体" w:hAnsi="宋体" w:cs="Arial Unicode MS" w:hint="eastAsia"/>
                <w:color w:val="000000"/>
                <w:szCs w:val="21"/>
              </w:rPr>
              <w:t>正常访问</w:t>
            </w:r>
            <w:proofErr w:type="gramEnd"/>
          </w:p>
        </w:tc>
        <w:tc>
          <w:tcPr>
            <w:tcW w:w="948" w:type="pct"/>
            <w:shd w:val="clear" w:color="auto" w:fill="auto"/>
          </w:tcPr>
          <w:p w:rsidR="007B6A29" w:rsidRPr="00C47C07" w:rsidRDefault="007B6A2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924FF1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924FF1" w:rsidRDefault="00924FF1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2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924FF1" w:rsidRPr="00292C63" w:rsidRDefault="00924FF1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正常用户</w:t>
            </w:r>
            <w:r w:rsidRPr="004B4FD8">
              <w:rPr>
                <w:rFonts w:ascii="宋体" w:hAnsi="宋体" w:cs="Arial"/>
                <w:color w:val="000000"/>
                <w:szCs w:val="21"/>
              </w:rPr>
              <w:t>jptk0001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924FF1" w:rsidRPr="00292C63" w:rsidRDefault="00924FF1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登录认证成功</w:t>
            </w:r>
          </w:p>
        </w:tc>
        <w:tc>
          <w:tcPr>
            <w:tcW w:w="913" w:type="pct"/>
            <w:shd w:val="clear" w:color="auto" w:fill="auto"/>
          </w:tcPr>
          <w:p w:rsidR="00924FF1" w:rsidRPr="0037163E" w:rsidRDefault="00924FF1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登录认证成功</w:t>
            </w:r>
          </w:p>
        </w:tc>
        <w:tc>
          <w:tcPr>
            <w:tcW w:w="948" w:type="pct"/>
            <w:shd w:val="clear" w:color="auto" w:fill="auto"/>
          </w:tcPr>
          <w:p w:rsidR="00924FF1" w:rsidRPr="00C47C07" w:rsidRDefault="00924FF1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7B6A29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7B6A29" w:rsidRDefault="00924FF1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3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7B6A29" w:rsidRPr="00292C63" w:rsidRDefault="00EE7B68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用户密码被强制要求更改的账户</w:t>
            </w:r>
            <w:r w:rsidRPr="00322443">
              <w:t>jptk0004</w:t>
            </w:r>
            <w:r>
              <w:rPr>
                <w:rFonts w:hint="eastAsia"/>
              </w:rPr>
              <w:t>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7B6A29" w:rsidRPr="00292C63" w:rsidRDefault="00934FB9" w:rsidP="00E24D27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认证通过，跳到修改密码界面</w:t>
            </w:r>
            <w:r w:rsidR="006A2026">
              <w:rPr>
                <w:rFonts w:ascii="宋体" w:hAnsi="宋体" w:cs="Arial Unicode MS" w:hint="eastAsia"/>
                <w:color w:val="000000"/>
                <w:szCs w:val="21"/>
              </w:rPr>
              <w:t>，提交</w:t>
            </w:r>
            <w:r w:rsidR="00DC3DD7">
              <w:rPr>
                <w:rFonts w:ascii="宋体" w:hAnsi="宋体" w:cs="Arial Unicode MS" w:hint="eastAsia"/>
                <w:color w:val="000000"/>
                <w:szCs w:val="21"/>
              </w:rPr>
              <w:t>修改密码提示失败</w:t>
            </w:r>
          </w:p>
        </w:tc>
        <w:tc>
          <w:tcPr>
            <w:tcW w:w="913" w:type="pct"/>
            <w:shd w:val="clear" w:color="auto" w:fill="auto"/>
          </w:tcPr>
          <w:p w:rsidR="007B6A29" w:rsidRPr="0037163E" w:rsidRDefault="00DC3DD7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认证通过，跳到修改密码界面，提交修改密码提示失败</w:t>
            </w:r>
          </w:p>
        </w:tc>
        <w:tc>
          <w:tcPr>
            <w:tcW w:w="948" w:type="pct"/>
            <w:shd w:val="clear" w:color="auto" w:fill="auto"/>
          </w:tcPr>
          <w:p w:rsidR="007B6A29" w:rsidRPr="00C47C07" w:rsidRDefault="007B6A2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7B6A29" w:rsidRPr="00C47C07" w:rsidTr="002B171E">
        <w:trPr>
          <w:trHeight w:val="2031"/>
        </w:trPr>
        <w:tc>
          <w:tcPr>
            <w:tcW w:w="5000" w:type="pct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B6A29" w:rsidRDefault="007B6A29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意见建议：</w:t>
            </w:r>
            <w:r>
              <w:rPr>
                <w:rFonts w:ascii="宋体" w:hAnsi="宋体" w:cs="Arial Unicode MS"/>
                <w:color w:val="000000"/>
                <w:szCs w:val="21"/>
              </w:rPr>
              <w:tab/>
            </w:r>
          </w:p>
          <w:p w:rsidR="007B6A29" w:rsidRDefault="007B6A29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</w:p>
          <w:p w:rsidR="007B6A29" w:rsidRDefault="007B6A2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7B6A29" w:rsidRPr="00A56349" w:rsidRDefault="007B6A2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7B6A29" w:rsidRDefault="007B6A29" w:rsidP="002B171E"/>
          <w:p w:rsidR="007B6A29" w:rsidRPr="00C47C07" w:rsidRDefault="007B6A29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 w:rsidRPr="001F4012">
              <w:rPr>
                <w:rFonts w:ascii="宋体" w:hAnsi="宋体" w:cs="Arial Unicode MS" w:hint="eastAsia"/>
                <w:color w:val="000000"/>
                <w:szCs w:val="21"/>
              </w:rPr>
              <w:t xml:space="preserve">测试人签字： </w:t>
            </w:r>
            <w:r w:rsidRPr="001077B6">
              <w:rPr>
                <w:rFonts w:hint="eastAsia"/>
                <w:u w:val="single"/>
              </w:rPr>
              <w:t xml:space="preserve">            </w:t>
            </w:r>
          </w:p>
        </w:tc>
      </w:tr>
    </w:tbl>
    <w:p w:rsidR="007B6A29" w:rsidRPr="007B6A29" w:rsidRDefault="007B6A29" w:rsidP="00D70C41"/>
    <w:p w:rsidR="007B6A29" w:rsidRPr="00D70C41" w:rsidRDefault="007B6A29" w:rsidP="00D70C41"/>
    <w:p w:rsidR="00CA0EE6" w:rsidRDefault="00CA0EE6" w:rsidP="00CA0EE6">
      <w:pPr>
        <w:ind w:firstLine="420"/>
        <w:rPr>
          <w:rFonts w:ascii="微软雅黑" w:eastAsia="微软雅黑" w:hAnsi="微软雅黑"/>
        </w:rPr>
      </w:pPr>
    </w:p>
    <w:p w:rsidR="00903022" w:rsidRDefault="00903022" w:rsidP="00CA0EE6">
      <w:pPr>
        <w:ind w:firstLine="420"/>
        <w:rPr>
          <w:rFonts w:ascii="微软雅黑" w:eastAsia="微软雅黑" w:hAnsi="微软雅黑"/>
        </w:rPr>
      </w:pPr>
    </w:p>
    <w:p w:rsidR="00903022" w:rsidRDefault="00903022" w:rsidP="00CA0EE6">
      <w:pPr>
        <w:ind w:firstLine="420"/>
        <w:rPr>
          <w:rFonts w:ascii="微软雅黑" w:eastAsia="微软雅黑" w:hAnsi="微软雅黑"/>
        </w:rPr>
      </w:pPr>
    </w:p>
    <w:p w:rsidR="00903022" w:rsidRDefault="00903022" w:rsidP="00CA0EE6">
      <w:pPr>
        <w:ind w:firstLine="420"/>
        <w:rPr>
          <w:rFonts w:ascii="微软雅黑" w:eastAsia="微软雅黑" w:hAnsi="微软雅黑"/>
        </w:rPr>
      </w:pPr>
    </w:p>
    <w:p w:rsidR="00903022" w:rsidRDefault="00903022" w:rsidP="00CA0EE6">
      <w:pPr>
        <w:ind w:firstLine="420"/>
        <w:rPr>
          <w:rFonts w:ascii="微软雅黑" w:eastAsia="微软雅黑" w:hAnsi="微软雅黑"/>
        </w:rPr>
      </w:pPr>
    </w:p>
    <w:p w:rsidR="00903022" w:rsidRDefault="00903022" w:rsidP="00CA0EE6">
      <w:pPr>
        <w:ind w:firstLine="420"/>
        <w:rPr>
          <w:rFonts w:ascii="微软雅黑" w:eastAsia="微软雅黑" w:hAnsi="微软雅黑"/>
        </w:rPr>
      </w:pPr>
    </w:p>
    <w:p w:rsidR="00903022" w:rsidRDefault="00903022" w:rsidP="00CA0EE6">
      <w:pPr>
        <w:ind w:firstLine="420"/>
        <w:rPr>
          <w:rFonts w:ascii="微软雅黑" w:eastAsia="微软雅黑" w:hAnsi="微软雅黑"/>
        </w:rPr>
      </w:pPr>
    </w:p>
    <w:p w:rsidR="00903022" w:rsidRDefault="00903022" w:rsidP="00CA0EE6">
      <w:pPr>
        <w:ind w:firstLine="420"/>
        <w:rPr>
          <w:rFonts w:ascii="微软雅黑" w:eastAsia="微软雅黑" w:hAnsi="微软雅黑"/>
        </w:rPr>
      </w:pPr>
    </w:p>
    <w:p w:rsidR="00903022" w:rsidRDefault="00903022" w:rsidP="00CA0EE6">
      <w:pPr>
        <w:ind w:firstLine="420"/>
        <w:rPr>
          <w:rFonts w:ascii="微软雅黑" w:eastAsia="微软雅黑" w:hAnsi="微软雅黑"/>
        </w:rPr>
      </w:pPr>
    </w:p>
    <w:p w:rsidR="00903022" w:rsidRDefault="00903022" w:rsidP="00CA0EE6">
      <w:pPr>
        <w:ind w:firstLine="420"/>
        <w:rPr>
          <w:rFonts w:ascii="微软雅黑" w:eastAsia="微软雅黑" w:hAnsi="微软雅黑"/>
        </w:rPr>
      </w:pPr>
    </w:p>
    <w:p w:rsidR="00903022" w:rsidRDefault="00903022" w:rsidP="00CA0EE6">
      <w:pPr>
        <w:ind w:firstLine="420"/>
        <w:rPr>
          <w:rFonts w:ascii="微软雅黑" w:eastAsia="微软雅黑" w:hAnsi="微软雅黑"/>
        </w:rPr>
      </w:pPr>
    </w:p>
    <w:p w:rsidR="00DD2F12" w:rsidRDefault="00DD2F12" w:rsidP="00CA0EE6">
      <w:pPr>
        <w:ind w:firstLine="420"/>
        <w:rPr>
          <w:rFonts w:ascii="微软雅黑" w:eastAsia="微软雅黑" w:hAnsi="微软雅黑"/>
        </w:rPr>
      </w:pPr>
    </w:p>
    <w:p w:rsidR="00CA0EE6" w:rsidRDefault="00C7561A" w:rsidP="00660BF1">
      <w:pPr>
        <w:pStyle w:val="3"/>
      </w:pPr>
      <w:bookmarkStart w:id="18" w:name="_Toc343076870"/>
      <w:r>
        <w:rPr>
          <w:rFonts w:hint="eastAsia"/>
        </w:rPr>
        <w:lastRenderedPageBreak/>
        <w:t>停止</w:t>
      </w:r>
      <w:r>
        <w:rPr>
          <w:rFonts w:hint="eastAsia"/>
        </w:rPr>
        <w:t xml:space="preserve">TIM </w:t>
      </w:r>
      <w:proofErr w:type="spellStart"/>
      <w:r>
        <w:rPr>
          <w:rFonts w:hint="eastAsia"/>
        </w:rPr>
        <w:t>WebService</w:t>
      </w:r>
      <w:bookmarkEnd w:id="18"/>
      <w:proofErr w:type="spellEnd"/>
    </w:p>
    <w:p w:rsidR="00D70C41" w:rsidRDefault="00D70C41" w:rsidP="00D70C4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1"/>
        <w:gridCol w:w="2100"/>
        <w:gridCol w:w="97"/>
        <w:gridCol w:w="1291"/>
        <w:gridCol w:w="455"/>
        <w:gridCol w:w="1557"/>
        <w:gridCol w:w="1617"/>
      </w:tblGrid>
      <w:tr w:rsidR="00B017BD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B017BD" w:rsidRPr="00C47C07" w:rsidRDefault="00B017BD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1288" w:type="pct"/>
            <w:gridSpan w:val="2"/>
            <w:shd w:val="clear" w:color="auto" w:fill="auto"/>
          </w:tcPr>
          <w:p w:rsidR="00B017BD" w:rsidRPr="00C47C07" w:rsidRDefault="00B017BD" w:rsidP="002B171E">
            <w:pPr>
              <w:ind w:leftChars="30" w:left="63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57" w:type="pct"/>
            <w:shd w:val="clear" w:color="auto" w:fill="auto"/>
          </w:tcPr>
          <w:p w:rsidR="00B017BD" w:rsidRPr="00C47C07" w:rsidRDefault="00B017BD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测试时间</w:t>
            </w:r>
          </w:p>
        </w:tc>
        <w:tc>
          <w:tcPr>
            <w:tcW w:w="2128" w:type="pct"/>
            <w:gridSpan w:val="3"/>
            <w:shd w:val="clear" w:color="auto" w:fill="auto"/>
          </w:tcPr>
          <w:p w:rsidR="00B017BD" w:rsidRPr="00C47C07" w:rsidRDefault="00B017BD" w:rsidP="002B171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2012年 12月 10日  </w:t>
            </w:r>
          </w:p>
        </w:tc>
      </w:tr>
      <w:tr w:rsidR="00B017BD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B017BD" w:rsidRPr="00C47C07" w:rsidRDefault="00B017BD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测试主机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B017BD" w:rsidRPr="00C47C07" w:rsidRDefault="00B017BD" w:rsidP="002B171E">
            <w:pPr>
              <w:rPr>
                <w:rFonts w:ascii="宋体" w:hAnsi="宋体" w:cs="Arial"/>
                <w:color w:val="000000"/>
                <w:szCs w:val="21"/>
              </w:rPr>
            </w:pPr>
            <w:r w:rsidRPr="00641A5A">
              <w:rPr>
                <w:rFonts w:ascii="宋体" w:hAnsi="宋体" w:cs="Arial" w:hint="eastAsia"/>
                <w:color w:val="000000"/>
                <w:szCs w:val="21"/>
                <w:highlight w:val="red"/>
              </w:rPr>
              <w:t>□</w:t>
            </w:r>
            <w:r>
              <w:rPr>
                <w:rFonts w:ascii="宋体" w:hAnsi="宋体" w:cs="Arial" w:hint="eastAsia"/>
                <w:color w:val="000000"/>
                <w:szCs w:val="21"/>
              </w:rPr>
              <w:t xml:space="preserve">192.168.134.145  </w:t>
            </w:r>
          </w:p>
        </w:tc>
      </w:tr>
      <w:tr w:rsidR="00B017BD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B017BD" w:rsidRDefault="00B017BD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场景描述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B017BD" w:rsidRDefault="00B017BD" w:rsidP="00B64CAC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主要是用来模拟TIM </w:t>
            </w:r>
            <w:proofErr w:type="spellStart"/>
            <w:r w:rsidR="00B64CAC">
              <w:rPr>
                <w:rFonts w:ascii="宋体" w:hAnsi="宋体" w:cs="Arial" w:hint="eastAsia"/>
                <w:color w:val="000000"/>
                <w:szCs w:val="21"/>
              </w:rPr>
              <w:t>Webservice</w:t>
            </w:r>
            <w:proofErr w:type="spellEnd"/>
            <w:r>
              <w:rPr>
                <w:rFonts w:ascii="宋体" w:hAnsi="宋体" w:cs="Arial" w:hint="eastAsia"/>
                <w:color w:val="000000"/>
                <w:szCs w:val="21"/>
              </w:rPr>
              <w:t>被终止的情况</w:t>
            </w:r>
          </w:p>
        </w:tc>
      </w:tr>
      <w:tr w:rsidR="00B017BD" w:rsidRPr="00201A35" w:rsidTr="002B171E">
        <w:trPr>
          <w:trHeight w:val="312"/>
        </w:trPr>
        <w:tc>
          <w:tcPr>
            <w:tcW w:w="827" w:type="pct"/>
            <w:vMerge w:val="restart"/>
            <w:shd w:val="clear" w:color="auto" w:fill="auto"/>
          </w:tcPr>
          <w:p w:rsidR="00B017BD" w:rsidRPr="00C47C07" w:rsidRDefault="00B017BD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测试步骤</w:t>
            </w:r>
          </w:p>
        </w:tc>
        <w:tc>
          <w:tcPr>
            <w:tcW w:w="4173" w:type="pct"/>
            <w:gridSpan w:val="6"/>
            <w:vMerge w:val="restart"/>
            <w:shd w:val="clear" w:color="auto" w:fill="auto"/>
          </w:tcPr>
          <w:p w:rsidR="00B017BD" w:rsidRPr="00431C2A" w:rsidRDefault="00B017BD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http://</w:t>
            </w:r>
            <w:r>
              <w:t>192.168.134.145/</w:t>
            </w:r>
          </w:p>
          <w:p w:rsidR="00B017BD" w:rsidRDefault="00B017BD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 xml:space="preserve">使用 </w:t>
            </w:r>
            <w:r>
              <w:rPr>
                <w:rFonts w:hint="eastAsia"/>
              </w:rPr>
              <w:t>j</w:t>
            </w:r>
            <w:r>
              <w:t>ptk0001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，密码</w:t>
            </w:r>
            <w:r>
              <w:t>: passw0rd</w:t>
            </w:r>
          </w:p>
          <w:p w:rsidR="00B017BD" w:rsidRPr="00201A35" w:rsidRDefault="00B017BD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  <w:p w:rsidR="00B017BD" w:rsidRDefault="00B017BD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 xml:space="preserve">使用 </w:t>
            </w:r>
            <w:r>
              <w:rPr>
                <w:rFonts w:hint="eastAsia"/>
              </w:rPr>
              <w:t>j</w:t>
            </w:r>
            <w:r>
              <w:t>ptk0004</w:t>
            </w:r>
            <w:r>
              <w:rPr>
                <w:rFonts w:hint="eastAsia"/>
              </w:rPr>
              <w:t>，密码</w:t>
            </w:r>
            <w:r>
              <w:t>: passw0rd</w:t>
            </w:r>
          </w:p>
          <w:p w:rsidR="00B017BD" w:rsidRDefault="00B017BD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  <w:p w:rsidR="00B017BD" w:rsidRPr="00201A35" w:rsidRDefault="00B017BD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输入新密码修改</w:t>
            </w:r>
          </w:p>
          <w:p w:rsidR="00B017BD" w:rsidRDefault="00B017BD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  <w:p w:rsidR="00B017BD" w:rsidRPr="00201A35" w:rsidRDefault="00B017BD" w:rsidP="002B171E">
            <w:pPr>
              <w:widowControl/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B017BD" w:rsidRPr="00C47C07" w:rsidTr="002B171E">
        <w:trPr>
          <w:trHeight w:val="312"/>
        </w:trPr>
        <w:tc>
          <w:tcPr>
            <w:tcW w:w="827" w:type="pct"/>
            <w:vMerge/>
            <w:shd w:val="clear" w:color="auto" w:fill="auto"/>
          </w:tcPr>
          <w:p w:rsidR="00B017BD" w:rsidRPr="00C47C07" w:rsidRDefault="00B017BD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4173" w:type="pct"/>
            <w:gridSpan w:val="6"/>
            <w:vMerge/>
            <w:shd w:val="clear" w:color="auto" w:fill="auto"/>
          </w:tcPr>
          <w:p w:rsidR="00B017BD" w:rsidRPr="00C47C07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B017BD" w:rsidRPr="00C47C07" w:rsidTr="002B171E">
        <w:trPr>
          <w:trHeight w:val="173"/>
        </w:trPr>
        <w:tc>
          <w:tcPr>
            <w:tcW w:w="827" w:type="pct"/>
            <w:tcBorders>
              <w:bottom w:val="single" w:sz="4" w:space="0" w:color="000000"/>
            </w:tcBorders>
            <w:shd w:val="clear" w:color="auto" w:fill="auto"/>
          </w:tcPr>
          <w:p w:rsidR="00B017BD" w:rsidRPr="00C47C07" w:rsidRDefault="00B017BD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编号</w:t>
            </w:r>
          </w:p>
        </w:tc>
        <w:tc>
          <w:tcPr>
            <w:tcW w:w="1231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017BD" w:rsidRPr="00C47C07" w:rsidRDefault="00B017BD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测试项目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017BD" w:rsidRPr="00C47C07" w:rsidRDefault="00B017BD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预期结果</w:t>
            </w:r>
          </w:p>
        </w:tc>
        <w:tc>
          <w:tcPr>
            <w:tcW w:w="913" w:type="pct"/>
            <w:tcBorders>
              <w:bottom w:val="single" w:sz="4" w:space="0" w:color="000000"/>
            </w:tcBorders>
            <w:shd w:val="clear" w:color="auto" w:fill="auto"/>
          </w:tcPr>
          <w:p w:rsidR="00B017BD" w:rsidRPr="00C47C07" w:rsidRDefault="00B017BD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测试结果</w:t>
            </w:r>
          </w:p>
        </w:tc>
        <w:tc>
          <w:tcPr>
            <w:tcW w:w="948" w:type="pct"/>
            <w:tcBorders>
              <w:bottom w:val="single" w:sz="4" w:space="0" w:color="000000"/>
            </w:tcBorders>
            <w:shd w:val="clear" w:color="auto" w:fill="auto"/>
          </w:tcPr>
          <w:p w:rsidR="00B017BD" w:rsidRPr="00C47C07" w:rsidRDefault="00B017BD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问题描述</w:t>
            </w:r>
          </w:p>
        </w:tc>
      </w:tr>
      <w:tr w:rsidR="00B017BD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B017BD" w:rsidRDefault="00B017BD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1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B017BD" w:rsidRPr="00292C63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访问登录界面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B017BD" w:rsidRPr="00292C63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proofErr w:type="gramStart"/>
            <w:r>
              <w:rPr>
                <w:rFonts w:ascii="宋体" w:hAnsi="宋体" w:cs="Arial Unicode MS" w:hint="eastAsia"/>
                <w:color w:val="000000"/>
                <w:szCs w:val="21"/>
              </w:rPr>
              <w:t>正常访问</w:t>
            </w:r>
            <w:proofErr w:type="gramEnd"/>
          </w:p>
        </w:tc>
        <w:tc>
          <w:tcPr>
            <w:tcW w:w="913" w:type="pct"/>
            <w:shd w:val="clear" w:color="auto" w:fill="auto"/>
          </w:tcPr>
          <w:p w:rsidR="00B017BD" w:rsidRPr="0037163E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proofErr w:type="gramStart"/>
            <w:r>
              <w:rPr>
                <w:rFonts w:ascii="宋体" w:hAnsi="宋体" w:cs="Arial Unicode MS" w:hint="eastAsia"/>
                <w:color w:val="000000"/>
                <w:szCs w:val="21"/>
              </w:rPr>
              <w:t>正常访问</w:t>
            </w:r>
            <w:proofErr w:type="gramEnd"/>
          </w:p>
        </w:tc>
        <w:tc>
          <w:tcPr>
            <w:tcW w:w="948" w:type="pct"/>
            <w:shd w:val="clear" w:color="auto" w:fill="auto"/>
          </w:tcPr>
          <w:p w:rsidR="00B017BD" w:rsidRPr="00C47C07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B017BD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B017BD" w:rsidRDefault="00B017BD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2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B017BD" w:rsidRPr="00292C63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正常用户</w:t>
            </w:r>
            <w:r w:rsidRPr="004B4FD8">
              <w:rPr>
                <w:rFonts w:ascii="宋体" w:hAnsi="宋体" w:cs="Arial"/>
                <w:color w:val="000000"/>
                <w:szCs w:val="21"/>
              </w:rPr>
              <w:t>jptk0001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B017BD" w:rsidRPr="00292C63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登录认证成功</w:t>
            </w:r>
          </w:p>
        </w:tc>
        <w:tc>
          <w:tcPr>
            <w:tcW w:w="913" w:type="pct"/>
            <w:shd w:val="clear" w:color="auto" w:fill="auto"/>
          </w:tcPr>
          <w:p w:rsidR="00B017BD" w:rsidRPr="0037163E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登录认证成功</w:t>
            </w:r>
          </w:p>
        </w:tc>
        <w:tc>
          <w:tcPr>
            <w:tcW w:w="948" w:type="pct"/>
            <w:shd w:val="clear" w:color="auto" w:fill="auto"/>
          </w:tcPr>
          <w:p w:rsidR="00B017BD" w:rsidRPr="00C47C07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B017BD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B017BD" w:rsidRDefault="00B017BD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3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B017BD" w:rsidRPr="00292C63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用户密码被强制要求更改的账户</w:t>
            </w:r>
            <w:r w:rsidRPr="00322443">
              <w:t>jptk0004</w:t>
            </w:r>
            <w:r>
              <w:rPr>
                <w:rFonts w:hint="eastAsia"/>
              </w:rPr>
              <w:t>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B017BD" w:rsidRPr="00292C63" w:rsidRDefault="00B017BD" w:rsidP="00B64CAC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认证通过，跳到修改密码界面，提交修改密码提示</w:t>
            </w:r>
            <w:r w:rsidR="00B64CAC">
              <w:rPr>
                <w:rFonts w:ascii="宋体" w:hAnsi="宋体" w:cs="Arial Unicode MS" w:hint="eastAsia"/>
                <w:color w:val="000000"/>
                <w:szCs w:val="21"/>
              </w:rPr>
              <w:t>修改密码失败</w:t>
            </w:r>
          </w:p>
        </w:tc>
        <w:tc>
          <w:tcPr>
            <w:tcW w:w="913" w:type="pct"/>
            <w:shd w:val="clear" w:color="auto" w:fill="auto"/>
          </w:tcPr>
          <w:p w:rsidR="00B017BD" w:rsidRPr="0037163E" w:rsidRDefault="0025523B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认证通过，跳到修改密码界面，提交修改密码提示修改密码失败</w:t>
            </w:r>
          </w:p>
        </w:tc>
        <w:tc>
          <w:tcPr>
            <w:tcW w:w="948" w:type="pct"/>
            <w:shd w:val="clear" w:color="auto" w:fill="auto"/>
          </w:tcPr>
          <w:p w:rsidR="00B017BD" w:rsidRPr="00C47C07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B017BD" w:rsidRPr="00C47C07" w:rsidTr="002B171E">
        <w:trPr>
          <w:trHeight w:val="2031"/>
        </w:trPr>
        <w:tc>
          <w:tcPr>
            <w:tcW w:w="5000" w:type="pct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B017BD" w:rsidRDefault="00B017BD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意见建议：</w:t>
            </w:r>
            <w:r>
              <w:rPr>
                <w:rFonts w:ascii="宋体" w:hAnsi="宋体" w:cs="Arial Unicode MS"/>
                <w:color w:val="000000"/>
                <w:szCs w:val="21"/>
              </w:rPr>
              <w:tab/>
            </w:r>
          </w:p>
          <w:p w:rsidR="00B017BD" w:rsidRDefault="00B017BD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</w:p>
          <w:p w:rsidR="00B017BD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B017BD" w:rsidRPr="00A56349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B017BD" w:rsidRDefault="00B017BD" w:rsidP="002B171E"/>
          <w:p w:rsidR="00B017BD" w:rsidRPr="00C47C07" w:rsidRDefault="00B017BD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 w:rsidRPr="001F4012">
              <w:rPr>
                <w:rFonts w:ascii="宋体" w:hAnsi="宋体" w:cs="Arial Unicode MS" w:hint="eastAsia"/>
                <w:color w:val="000000"/>
                <w:szCs w:val="21"/>
              </w:rPr>
              <w:t xml:space="preserve">测试人签字： </w:t>
            </w:r>
            <w:r w:rsidRPr="001077B6">
              <w:rPr>
                <w:rFonts w:hint="eastAsia"/>
                <w:u w:val="single"/>
              </w:rPr>
              <w:t xml:space="preserve">            </w:t>
            </w:r>
          </w:p>
        </w:tc>
      </w:tr>
    </w:tbl>
    <w:p w:rsidR="00B017BD" w:rsidRPr="00B017BD" w:rsidRDefault="00B017BD" w:rsidP="00D70C41"/>
    <w:p w:rsidR="00B017BD" w:rsidRPr="00D70C41" w:rsidRDefault="00B017BD" w:rsidP="00D70C41"/>
    <w:p w:rsidR="00CA0EE6" w:rsidRDefault="00CA0EE6" w:rsidP="00CA0EE6">
      <w:pPr>
        <w:ind w:firstLine="420"/>
        <w:rPr>
          <w:rFonts w:ascii="微软雅黑" w:eastAsia="微软雅黑" w:hAnsi="微软雅黑"/>
        </w:rPr>
      </w:pPr>
    </w:p>
    <w:p w:rsidR="00AE1C65" w:rsidRDefault="00AE1C65" w:rsidP="00CA0EE6">
      <w:pPr>
        <w:ind w:firstLine="420"/>
        <w:rPr>
          <w:rFonts w:ascii="微软雅黑" w:eastAsia="微软雅黑" w:hAnsi="微软雅黑"/>
        </w:rPr>
      </w:pPr>
    </w:p>
    <w:p w:rsidR="00AE1C65" w:rsidRDefault="00AE1C65" w:rsidP="00CA0EE6">
      <w:pPr>
        <w:ind w:firstLine="420"/>
        <w:rPr>
          <w:rFonts w:ascii="微软雅黑" w:eastAsia="微软雅黑" w:hAnsi="微软雅黑"/>
        </w:rPr>
      </w:pPr>
    </w:p>
    <w:p w:rsidR="00AE1C65" w:rsidRDefault="00AE1C65" w:rsidP="00CA0EE6">
      <w:pPr>
        <w:ind w:firstLine="420"/>
        <w:rPr>
          <w:rFonts w:ascii="微软雅黑" w:eastAsia="微软雅黑" w:hAnsi="微软雅黑"/>
        </w:rPr>
      </w:pPr>
    </w:p>
    <w:p w:rsidR="00AE1C65" w:rsidRDefault="00AE1C65" w:rsidP="00CA0EE6">
      <w:pPr>
        <w:ind w:firstLine="420"/>
        <w:rPr>
          <w:rFonts w:ascii="微软雅黑" w:eastAsia="微软雅黑" w:hAnsi="微软雅黑"/>
        </w:rPr>
      </w:pPr>
    </w:p>
    <w:p w:rsidR="00AE1C65" w:rsidRDefault="00AE1C65" w:rsidP="00CA0EE6">
      <w:pPr>
        <w:ind w:firstLine="420"/>
        <w:rPr>
          <w:rFonts w:ascii="微软雅黑" w:eastAsia="微软雅黑" w:hAnsi="微软雅黑"/>
        </w:rPr>
      </w:pPr>
    </w:p>
    <w:p w:rsidR="00AE1C65" w:rsidRDefault="00AE1C65" w:rsidP="00CA0EE6">
      <w:pPr>
        <w:ind w:firstLine="420"/>
        <w:rPr>
          <w:rFonts w:ascii="微软雅黑" w:eastAsia="微软雅黑" w:hAnsi="微软雅黑"/>
        </w:rPr>
      </w:pPr>
    </w:p>
    <w:p w:rsidR="00AE1C65" w:rsidRDefault="00AE1C65" w:rsidP="00CA0EE6">
      <w:pPr>
        <w:ind w:firstLine="420"/>
        <w:rPr>
          <w:rFonts w:ascii="微软雅黑" w:eastAsia="微软雅黑" w:hAnsi="微软雅黑"/>
        </w:rPr>
      </w:pPr>
    </w:p>
    <w:p w:rsidR="00AE1C65" w:rsidRDefault="00AE1C65" w:rsidP="00CA0EE6">
      <w:pPr>
        <w:ind w:firstLine="420"/>
        <w:rPr>
          <w:rFonts w:ascii="微软雅黑" w:eastAsia="微软雅黑" w:hAnsi="微软雅黑"/>
        </w:rPr>
      </w:pPr>
    </w:p>
    <w:p w:rsidR="00AE1C65" w:rsidRDefault="00AE1C65" w:rsidP="00CA0EE6">
      <w:pPr>
        <w:ind w:firstLine="420"/>
        <w:rPr>
          <w:rFonts w:ascii="微软雅黑" w:eastAsia="微软雅黑" w:hAnsi="微软雅黑"/>
        </w:rPr>
      </w:pPr>
    </w:p>
    <w:p w:rsidR="00DD2F12" w:rsidRDefault="00DD2F12" w:rsidP="00CA0EE6">
      <w:pPr>
        <w:ind w:firstLine="420"/>
        <w:rPr>
          <w:rFonts w:ascii="微软雅黑" w:eastAsia="微软雅黑" w:hAnsi="微软雅黑"/>
        </w:rPr>
      </w:pPr>
    </w:p>
    <w:p w:rsidR="00CA0EE6" w:rsidRDefault="000E6BD9" w:rsidP="00660BF1">
      <w:pPr>
        <w:pStyle w:val="3"/>
      </w:pPr>
      <w:bookmarkStart w:id="19" w:name="_Toc343076871"/>
      <w:r>
        <w:rPr>
          <w:rFonts w:hint="eastAsia"/>
        </w:rPr>
        <w:lastRenderedPageBreak/>
        <w:t>停止</w:t>
      </w:r>
      <w:r>
        <w:rPr>
          <w:rFonts w:hint="eastAsia"/>
        </w:rPr>
        <w:t>TIM DB</w:t>
      </w:r>
      <w:bookmarkEnd w:id="19"/>
    </w:p>
    <w:p w:rsidR="00D70C41" w:rsidRDefault="00D70C41" w:rsidP="00D70C4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1"/>
        <w:gridCol w:w="2100"/>
        <w:gridCol w:w="97"/>
        <w:gridCol w:w="1291"/>
        <w:gridCol w:w="455"/>
        <w:gridCol w:w="1557"/>
        <w:gridCol w:w="1617"/>
      </w:tblGrid>
      <w:tr w:rsidR="00AE1C65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AE1C65" w:rsidRPr="00C47C07" w:rsidRDefault="00AE1C65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1288" w:type="pct"/>
            <w:gridSpan w:val="2"/>
            <w:shd w:val="clear" w:color="auto" w:fill="auto"/>
          </w:tcPr>
          <w:p w:rsidR="00AE1C65" w:rsidRPr="00C47C07" w:rsidRDefault="00AE1C65" w:rsidP="002B171E">
            <w:pPr>
              <w:ind w:leftChars="30" w:left="63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57" w:type="pct"/>
            <w:shd w:val="clear" w:color="auto" w:fill="auto"/>
          </w:tcPr>
          <w:p w:rsidR="00AE1C65" w:rsidRPr="00C47C07" w:rsidRDefault="00AE1C65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测试时间</w:t>
            </w:r>
          </w:p>
        </w:tc>
        <w:tc>
          <w:tcPr>
            <w:tcW w:w="2128" w:type="pct"/>
            <w:gridSpan w:val="3"/>
            <w:shd w:val="clear" w:color="auto" w:fill="auto"/>
          </w:tcPr>
          <w:p w:rsidR="00AE1C65" w:rsidRPr="00C47C07" w:rsidRDefault="00AE1C65" w:rsidP="002B171E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2012年 12月 10日  </w:t>
            </w:r>
          </w:p>
        </w:tc>
      </w:tr>
      <w:tr w:rsidR="00AE1C65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AE1C65" w:rsidRPr="00C47C07" w:rsidRDefault="00AE1C65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测试主机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AE1C65" w:rsidRPr="00C47C07" w:rsidRDefault="00AE1C65" w:rsidP="002B171E">
            <w:pPr>
              <w:rPr>
                <w:rFonts w:ascii="宋体" w:hAnsi="宋体" w:cs="Arial"/>
                <w:color w:val="000000"/>
                <w:szCs w:val="21"/>
              </w:rPr>
            </w:pPr>
            <w:r w:rsidRPr="00641A5A">
              <w:rPr>
                <w:rFonts w:ascii="宋体" w:hAnsi="宋体" w:cs="Arial" w:hint="eastAsia"/>
                <w:color w:val="000000"/>
                <w:szCs w:val="21"/>
                <w:highlight w:val="red"/>
              </w:rPr>
              <w:t>□</w:t>
            </w:r>
            <w:r>
              <w:rPr>
                <w:rFonts w:ascii="宋体" w:hAnsi="宋体" w:cs="Arial" w:hint="eastAsia"/>
                <w:color w:val="000000"/>
                <w:szCs w:val="21"/>
              </w:rPr>
              <w:t xml:space="preserve">192.168.134.145  </w:t>
            </w:r>
          </w:p>
        </w:tc>
      </w:tr>
      <w:tr w:rsidR="00AE1C65" w:rsidRPr="00C47C07" w:rsidTr="002B171E">
        <w:trPr>
          <w:trHeight w:val="285"/>
        </w:trPr>
        <w:tc>
          <w:tcPr>
            <w:tcW w:w="827" w:type="pct"/>
            <w:shd w:val="clear" w:color="auto" w:fill="auto"/>
          </w:tcPr>
          <w:p w:rsidR="00AE1C65" w:rsidRDefault="00AE1C65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场景描述</w:t>
            </w:r>
          </w:p>
        </w:tc>
        <w:tc>
          <w:tcPr>
            <w:tcW w:w="4173" w:type="pct"/>
            <w:gridSpan w:val="6"/>
            <w:shd w:val="clear" w:color="auto" w:fill="auto"/>
          </w:tcPr>
          <w:p w:rsidR="00AE1C65" w:rsidRDefault="00AE1C65" w:rsidP="008C24F6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 xml:space="preserve">主要是用来模拟TIM </w:t>
            </w:r>
            <w:r w:rsidR="008C24F6">
              <w:rPr>
                <w:rFonts w:ascii="宋体" w:hAnsi="宋体" w:cs="Arial" w:hint="eastAsia"/>
                <w:color w:val="000000"/>
                <w:szCs w:val="21"/>
              </w:rPr>
              <w:t>DB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被终止的情况</w:t>
            </w:r>
          </w:p>
        </w:tc>
      </w:tr>
      <w:tr w:rsidR="00AE1C65" w:rsidRPr="00201A35" w:rsidTr="002B171E">
        <w:trPr>
          <w:trHeight w:val="312"/>
        </w:trPr>
        <w:tc>
          <w:tcPr>
            <w:tcW w:w="827" w:type="pct"/>
            <w:vMerge w:val="restart"/>
            <w:shd w:val="clear" w:color="auto" w:fill="auto"/>
          </w:tcPr>
          <w:p w:rsidR="00AE1C65" w:rsidRPr="00C47C07" w:rsidRDefault="00AE1C65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47C0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测试步骤</w:t>
            </w:r>
          </w:p>
        </w:tc>
        <w:tc>
          <w:tcPr>
            <w:tcW w:w="4173" w:type="pct"/>
            <w:gridSpan w:val="6"/>
            <w:vMerge w:val="restart"/>
            <w:shd w:val="clear" w:color="auto" w:fill="auto"/>
          </w:tcPr>
          <w:p w:rsidR="00AE1C65" w:rsidRPr="00431C2A" w:rsidRDefault="00AE1C65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http://</w:t>
            </w:r>
            <w:r>
              <w:t>192.168.134.145/</w:t>
            </w:r>
          </w:p>
          <w:p w:rsidR="00AE1C65" w:rsidRDefault="00AE1C65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 xml:space="preserve">使用 </w:t>
            </w:r>
            <w:r>
              <w:rPr>
                <w:rFonts w:hint="eastAsia"/>
              </w:rPr>
              <w:t>j</w:t>
            </w:r>
            <w:r>
              <w:t>ptk0001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，密码</w:t>
            </w:r>
            <w:r>
              <w:t>: passw0rd</w:t>
            </w:r>
          </w:p>
          <w:p w:rsidR="00AE1C65" w:rsidRPr="00201A35" w:rsidRDefault="00AE1C65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  <w:p w:rsidR="00AE1C65" w:rsidRDefault="00AE1C65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 xml:space="preserve">使用 </w:t>
            </w:r>
            <w:r>
              <w:rPr>
                <w:rFonts w:hint="eastAsia"/>
              </w:rPr>
              <w:t>j</w:t>
            </w:r>
            <w:r>
              <w:t>ptk0004</w:t>
            </w:r>
            <w:r>
              <w:rPr>
                <w:rFonts w:hint="eastAsia"/>
              </w:rPr>
              <w:t>，密码</w:t>
            </w:r>
            <w:r>
              <w:t>: passw0rd</w:t>
            </w:r>
          </w:p>
          <w:p w:rsidR="00AE1C65" w:rsidRDefault="00AE1C65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  <w:p w:rsidR="00AE1C65" w:rsidRPr="00201A35" w:rsidRDefault="00AE1C65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输入新密码修改</w:t>
            </w:r>
          </w:p>
          <w:p w:rsidR="00AE1C65" w:rsidRDefault="00AE1C65" w:rsidP="002B171E">
            <w:pPr>
              <w:widowControl/>
              <w:numPr>
                <w:ilvl w:val="0"/>
                <w:numId w:val="24"/>
              </w:numPr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提交</w:t>
            </w:r>
          </w:p>
          <w:p w:rsidR="00AE1C65" w:rsidRPr="00201A35" w:rsidRDefault="00AE1C65" w:rsidP="002B171E">
            <w:pPr>
              <w:widowControl/>
              <w:tabs>
                <w:tab w:val="left" w:pos="5997"/>
              </w:tabs>
              <w:adjustRightInd/>
              <w:snapToGrid/>
              <w:jc w:val="left"/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AE1C65" w:rsidRPr="00C47C07" w:rsidTr="002B171E">
        <w:trPr>
          <w:trHeight w:val="312"/>
        </w:trPr>
        <w:tc>
          <w:tcPr>
            <w:tcW w:w="827" w:type="pct"/>
            <w:vMerge/>
            <w:shd w:val="clear" w:color="auto" w:fill="auto"/>
          </w:tcPr>
          <w:p w:rsidR="00AE1C65" w:rsidRPr="00C47C07" w:rsidRDefault="00AE1C65" w:rsidP="002B171E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4173" w:type="pct"/>
            <w:gridSpan w:val="6"/>
            <w:vMerge/>
            <w:shd w:val="clear" w:color="auto" w:fill="auto"/>
          </w:tcPr>
          <w:p w:rsidR="00AE1C65" w:rsidRPr="00C47C07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AE1C65" w:rsidRPr="00C47C07" w:rsidTr="002B171E">
        <w:trPr>
          <w:trHeight w:val="173"/>
        </w:trPr>
        <w:tc>
          <w:tcPr>
            <w:tcW w:w="827" w:type="pct"/>
            <w:tcBorders>
              <w:bottom w:val="single" w:sz="4" w:space="0" w:color="000000"/>
            </w:tcBorders>
            <w:shd w:val="clear" w:color="auto" w:fill="auto"/>
          </w:tcPr>
          <w:p w:rsidR="00AE1C65" w:rsidRPr="00C47C07" w:rsidRDefault="00AE1C65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编号</w:t>
            </w:r>
          </w:p>
        </w:tc>
        <w:tc>
          <w:tcPr>
            <w:tcW w:w="1231" w:type="pc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E1C65" w:rsidRPr="00C47C07" w:rsidRDefault="00AE1C65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测试项目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AE1C65" w:rsidRPr="00C47C07" w:rsidRDefault="00AE1C65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预期结果</w:t>
            </w:r>
          </w:p>
        </w:tc>
        <w:tc>
          <w:tcPr>
            <w:tcW w:w="913" w:type="pct"/>
            <w:tcBorders>
              <w:bottom w:val="single" w:sz="4" w:space="0" w:color="000000"/>
            </w:tcBorders>
            <w:shd w:val="clear" w:color="auto" w:fill="auto"/>
          </w:tcPr>
          <w:p w:rsidR="00AE1C65" w:rsidRPr="00C47C07" w:rsidRDefault="00AE1C65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测试结果</w:t>
            </w:r>
          </w:p>
        </w:tc>
        <w:tc>
          <w:tcPr>
            <w:tcW w:w="948" w:type="pct"/>
            <w:tcBorders>
              <w:bottom w:val="single" w:sz="4" w:space="0" w:color="000000"/>
            </w:tcBorders>
            <w:shd w:val="clear" w:color="auto" w:fill="auto"/>
          </w:tcPr>
          <w:p w:rsidR="00AE1C65" w:rsidRPr="00C47C07" w:rsidRDefault="00AE1C65" w:rsidP="002B171E">
            <w:pPr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问题描述</w:t>
            </w:r>
          </w:p>
        </w:tc>
      </w:tr>
      <w:tr w:rsidR="00AE1C65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AE1C65" w:rsidRDefault="00AE1C65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1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AE1C65" w:rsidRPr="00292C63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访问登录界面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AE1C65" w:rsidRPr="00292C63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proofErr w:type="gramStart"/>
            <w:r>
              <w:rPr>
                <w:rFonts w:ascii="宋体" w:hAnsi="宋体" w:cs="Arial Unicode MS" w:hint="eastAsia"/>
                <w:color w:val="000000"/>
                <w:szCs w:val="21"/>
              </w:rPr>
              <w:t>正常访问</w:t>
            </w:r>
            <w:proofErr w:type="gramEnd"/>
          </w:p>
        </w:tc>
        <w:tc>
          <w:tcPr>
            <w:tcW w:w="913" w:type="pct"/>
            <w:shd w:val="clear" w:color="auto" w:fill="auto"/>
          </w:tcPr>
          <w:p w:rsidR="00AE1C65" w:rsidRPr="0037163E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proofErr w:type="gramStart"/>
            <w:r>
              <w:rPr>
                <w:rFonts w:ascii="宋体" w:hAnsi="宋体" w:cs="Arial Unicode MS" w:hint="eastAsia"/>
                <w:color w:val="000000"/>
                <w:szCs w:val="21"/>
              </w:rPr>
              <w:t>正常访问</w:t>
            </w:r>
            <w:proofErr w:type="gramEnd"/>
          </w:p>
        </w:tc>
        <w:tc>
          <w:tcPr>
            <w:tcW w:w="948" w:type="pct"/>
            <w:shd w:val="clear" w:color="auto" w:fill="auto"/>
          </w:tcPr>
          <w:p w:rsidR="00AE1C65" w:rsidRPr="00C47C07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AE1C65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AE1C65" w:rsidRDefault="00AE1C65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2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AE1C65" w:rsidRPr="00292C63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正常用户</w:t>
            </w:r>
            <w:r w:rsidRPr="004B4FD8">
              <w:rPr>
                <w:rFonts w:ascii="宋体" w:hAnsi="宋体" w:cs="Arial"/>
                <w:color w:val="000000"/>
                <w:szCs w:val="21"/>
              </w:rPr>
              <w:t>jptk0001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AE1C65" w:rsidRPr="00292C63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登录认证成功</w:t>
            </w:r>
          </w:p>
        </w:tc>
        <w:tc>
          <w:tcPr>
            <w:tcW w:w="913" w:type="pct"/>
            <w:shd w:val="clear" w:color="auto" w:fill="auto"/>
          </w:tcPr>
          <w:p w:rsidR="00AE1C65" w:rsidRPr="0037163E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登录认证成功</w:t>
            </w:r>
          </w:p>
        </w:tc>
        <w:tc>
          <w:tcPr>
            <w:tcW w:w="948" w:type="pct"/>
            <w:shd w:val="clear" w:color="auto" w:fill="auto"/>
          </w:tcPr>
          <w:p w:rsidR="00AE1C65" w:rsidRPr="00C47C07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AE1C65" w:rsidRPr="00C47C07" w:rsidTr="002B171E">
        <w:trPr>
          <w:trHeight w:val="241"/>
        </w:trPr>
        <w:tc>
          <w:tcPr>
            <w:tcW w:w="827" w:type="pct"/>
            <w:shd w:val="clear" w:color="auto" w:fill="auto"/>
          </w:tcPr>
          <w:p w:rsidR="00AE1C65" w:rsidRDefault="00AE1C65" w:rsidP="002B171E">
            <w:pPr>
              <w:ind w:leftChars="-87" w:hangingChars="87" w:hanging="183"/>
              <w:jc w:val="center"/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3</w:t>
            </w:r>
          </w:p>
        </w:tc>
        <w:tc>
          <w:tcPr>
            <w:tcW w:w="1231" w:type="pct"/>
            <w:tcBorders>
              <w:right w:val="single" w:sz="4" w:space="0" w:color="auto"/>
            </w:tcBorders>
            <w:shd w:val="clear" w:color="auto" w:fill="auto"/>
          </w:tcPr>
          <w:p w:rsidR="00AE1C65" w:rsidRPr="00292C63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用户密码被强制要求更改的账户</w:t>
            </w:r>
            <w:r w:rsidRPr="00322443">
              <w:t>jptk0004</w:t>
            </w:r>
            <w:r>
              <w:rPr>
                <w:rFonts w:hint="eastAsia"/>
              </w:rPr>
              <w:t>登录</w:t>
            </w:r>
          </w:p>
        </w:tc>
        <w:tc>
          <w:tcPr>
            <w:tcW w:w="1081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AE1C65" w:rsidRPr="00292C63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认证通过，跳到修改密码界面，提交修改密码提示修改密码失败</w:t>
            </w:r>
          </w:p>
        </w:tc>
        <w:tc>
          <w:tcPr>
            <w:tcW w:w="913" w:type="pct"/>
            <w:shd w:val="clear" w:color="auto" w:fill="auto"/>
          </w:tcPr>
          <w:p w:rsidR="00AE1C65" w:rsidRPr="0037163E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认证通过，跳到修改密码界面，提交修改密码提示修改密码失败</w:t>
            </w:r>
          </w:p>
        </w:tc>
        <w:tc>
          <w:tcPr>
            <w:tcW w:w="948" w:type="pct"/>
            <w:shd w:val="clear" w:color="auto" w:fill="auto"/>
          </w:tcPr>
          <w:p w:rsidR="00AE1C65" w:rsidRPr="00C47C07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</w:tc>
      </w:tr>
      <w:tr w:rsidR="00AE1C65" w:rsidRPr="00C47C07" w:rsidTr="002B171E">
        <w:trPr>
          <w:trHeight w:val="2031"/>
        </w:trPr>
        <w:tc>
          <w:tcPr>
            <w:tcW w:w="5000" w:type="pct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AE1C65" w:rsidRDefault="00AE1C65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ascii="宋体" w:hAnsi="宋体" w:cs="Arial Unicode MS" w:hint="eastAsia"/>
                <w:color w:val="000000"/>
                <w:szCs w:val="21"/>
              </w:rPr>
              <w:t>意见建议：</w:t>
            </w:r>
            <w:r>
              <w:rPr>
                <w:rFonts w:ascii="宋体" w:hAnsi="宋体" w:cs="Arial Unicode MS"/>
                <w:color w:val="000000"/>
                <w:szCs w:val="21"/>
              </w:rPr>
              <w:tab/>
            </w:r>
          </w:p>
          <w:p w:rsidR="00AE1C65" w:rsidRDefault="00AE1C65" w:rsidP="002B171E">
            <w:pPr>
              <w:tabs>
                <w:tab w:val="left" w:pos="5997"/>
              </w:tabs>
              <w:rPr>
                <w:rFonts w:ascii="宋体" w:hAnsi="宋体" w:cs="Arial Unicode MS"/>
                <w:color w:val="000000"/>
                <w:szCs w:val="21"/>
              </w:rPr>
            </w:pPr>
          </w:p>
          <w:p w:rsidR="00AE1C65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AE1C65" w:rsidRPr="00A56349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</w:p>
          <w:p w:rsidR="00AE1C65" w:rsidRDefault="00AE1C65" w:rsidP="002B171E"/>
          <w:p w:rsidR="00AE1C65" w:rsidRPr="00C47C07" w:rsidRDefault="00AE1C65" w:rsidP="002B171E">
            <w:pPr>
              <w:rPr>
                <w:rFonts w:ascii="宋体" w:hAnsi="宋体" w:cs="Arial Unicode MS"/>
                <w:color w:val="000000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  <w:r w:rsidRPr="001F4012">
              <w:rPr>
                <w:rFonts w:ascii="宋体" w:hAnsi="宋体" w:cs="Arial Unicode MS" w:hint="eastAsia"/>
                <w:color w:val="000000"/>
                <w:szCs w:val="21"/>
              </w:rPr>
              <w:t xml:space="preserve">测试人签字： </w:t>
            </w:r>
            <w:r w:rsidRPr="001077B6">
              <w:rPr>
                <w:rFonts w:hint="eastAsia"/>
                <w:u w:val="single"/>
              </w:rPr>
              <w:t xml:space="preserve">            </w:t>
            </w:r>
          </w:p>
        </w:tc>
      </w:tr>
    </w:tbl>
    <w:p w:rsidR="00AE1C65" w:rsidRPr="008C24F6" w:rsidRDefault="00AE1C65" w:rsidP="00D70C41"/>
    <w:p w:rsidR="00AE1C65" w:rsidRPr="00D70C41" w:rsidRDefault="00AE1C65" w:rsidP="00D70C41"/>
    <w:p w:rsidR="00CA0EE6" w:rsidRDefault="00CA0EE6" w:rsidP="00CA0EE6">
      <w:pPr>
        <w:ind w:firstLine="420"/>
        <w:rPr>
          <w:rFonts w:ascii="微软雅黑" w:eastAsia="微软雅黑" w:hAnsi="微软雅黑"/>
        </w:rPr>
      </w:pPr>
    </w:p>
    <w:p w:rsidR="00DD2F12" w:rsidRDefault="00DD2F12" w:rsidP="00CA0EE6">
      <w:pPr>
        <w:ind w:firstLine="420"/>
        <w:rPr>
          <w:rFonts w:ascii="微软雅黑" w:eastAsia="微软雅黑" w:hAnsi="微软雅黑"/>
        </w:rPr>
      </w:pPr>
    </w:p>
    <w:p w:rsidR="005220D6" w:rsidRDefault="005220D6" w:rsidP="001B5EF7">
      <w:pPr>
        <w:ind w:firstLine="420"/>
        <w:rPr>
          <w:rFonts w:ascii="微软雅黑" w:eastAsia="微软雅黑" w:hAnsi="微软雅黑"/>
        </w:rPr>
      </w:pPr>
    </w:p>
    <w:p w:rsidR="005220D6" w:rsidRPr="006D24AC" w:rsidRDefault="005220D6" w:rsidP="001B5EF7">
      <w:pPr>
        <w:ind w:firstLine="420"/>
        <w:rPr>
          <w:rFonts w:ascii="微软雅黑" w:eastAsia="微软雅黑" w:hAnsi="微软雅黑"/>
        </w:rPr>
      </w:pPr>
    </w:p>
    <w:p w:rsidR="00683964" w:rsidRDefault="00683964" w:rsidP="000E3FAC">
      <w:pPr>
        <w:pStyle w:val="1"/>
        <w:spacing w:before="326" w:after="326"/>
        <w:ind w:left="914" w:hanging="914"/>
      </w:pPr>
      <w:bookmarkStart w:id="20" w:name="_Toc343076872"/>
      <w:r>
        <w:rPr>
          <w:rFonts w:hint="eastAsia"/>
        </w:rPr>
        <w:lastRenderedPageBreak/>
        <w:t>部分组件失效影响分析</w:t>
      </w:r>
      <w:r w:rsidR="00B023FE">
        <w:rPr>
          <w:rFonts w:hint="eastAsia"/>
        </w:rPr>
        <w:t>（</w:t>
      </w:r>
      <w:r w:rsidR="00B023FE">
        <w:rPr>
          <w:rFonts w:hint="eastAsia"/>
        </w:rPr>
        <w:t>HA</w:t>
      </w:r>
      <w:r w:rsidR="00B023FE">
        <w:rPr>
          <w:rFonts w:hint="eastAsia"/>
        </w:rPr>
        <w:t>）</w:t>
      </w:r>
      <w:bookmarkEnd w:id="20"/>
    </w:p>
    <w:tbl>
      <w:tblPr>
        <w:tblStyle w:val="3-3"/>
        <w:tblW w:w="10632" w:type="dxa"/>
        <w:tblInd w:w="-1026" w:type="dxa"/>
        <w:tblLook w:val="04A0" w:firstRow="1" w:lastRow="0" w:firstColumn="1" w:lastColumn="0" w:noHBand="0" w:noVBand="1"/>
      </w:tblPr>
      <w:tblGrid>
        <w:gridCol w:w="2268"/>
        <w:gridCol w:w="993"/>
        <w:gridCol w:w="2126"/>
        <w:gridCol w:w="1417"/>
        <w:gridCol w:w="1418"/>
        <w:gridCol w:w="2410"/>
      </w:tblGrid>
      <w:tr w:rsidR="0028010B" w:rsidTr="0084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03F8" w:rsidRDefault="00F603F8" w:rsidP="00683964"/>
        </w:tc>
        <w:tc>
          <w:tcPr>
            <w:tcW w:w="993" w:type="dxa"/>
          </w:tcPr>
          <w:p w:rsidR="00F603F8" w:rsidRDefault="00F603F8" w:rsidP="0068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正常登录</w:t>
            </w:r>
            <w:r w:rsidR="00E82838">
              <w:rPr>
                <w:rFonts w:hint="eastAsia"/>
              </w:rPr>
              <w:t>时</w:t>
            </w:r>
          </w:p>
        </w:tc>
        <w:tc>
          <w:tcPr>
            <w:tcW w:w="2126" w:type="dxa"/>
          </w:tcPr>
          <w:p w:rsidR="00F603F8" w:rsidRDefault="00F603F8" w:rsidP="0068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修改密码时，密码策略</w:t>
            </w:r>
            <w:r w:rsidR="00E82838">
              <w:rPr>
                <w:rFonts w:hint="eastAsia"/>
              </w:rPr>
              <w:t>校验时？</w:t>
            </w:r>
          </w:p>
        </w:tc>
        <w:tc>
          <w:tcPr>
            <w:tcW w:w="1417" w:type="dxa"/>
          </w:tcPr>
          <w:p w:rsidR="00F603F8" w:rsidRDefault="00846F4B" w:rsidP="0068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输入失败时</w:t>
            </w:r>
          </w:p>
        </w:tc>
        <w:tc>
          <w:tcPr>
            <w:tcW w:w="1418" w:type="dxa"/>
          </w:tcPr>
          <w:p w:rsidR="00F603F8" w:rsidRDefault="00F603F8" w:rsidP="0068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强制密码修改</w:t>
            </w:r>
            <w:r w:rsidR="00846F4B">
              <w:rPr>
                <w:rFonts w:hint="eastAsia"/>
              </w:rPr>
              <w:t>时</w:t>
            </w:r>
          </w:p>
        </w:tc>
        <w:tc>
          <w:tcPr>
            <w:tcW w:w="2410" w:type="dxa"/>
          </w:tcPr>
          <w:p w:rsidR="00F603F8" w:rsidRDefault="00F603F8" w:rsidP="0068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登录日志是否记录？</w:t>
            </w:r>
          </w:p>
        </w:tc>
      </w:tr>
      <w:tr w:rsidR="0028010B" w:rsidTr="005B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03F8" w:rsidRDefault="00DB2B5C" w:rsidP="00683964">
            <w:r>
              <w:rPr>
                <w:rFonts w:hint="eastAsia"/>
              </w:rPr>
              <w:t>TAMLDAP Stop</w:t>
            </w:r>
            <w:r w:rsidR="007E05B7">
              <w:rPr>
                <w:rFonts w:hint="eastAsia"/>
              </w:rPr>
              <w:t>ped</w:t>
            </w:r>
          </w:p>
        </w:tc>
        <w:tc>
          <w:tcPr>
            <w:tcW w:w="993" w:type="dxa"/>
          </w:tcPr>
          <w:p w:rsidR="00F603F8" w:rsidRDefault="009842B3" w:rsidP="006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2126" w:type="dxa"/>
          </w:tcPr>
          <w:p w:rsidR="00F603F8" w:rsidRDefault="009842B3" w:rsidP="006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1417" w:type="dxa"/>
          </w:tcPr>
          <w:p w:rsidR="00F603F8" w:rsidRDefault="009842B3" w:rsidP="006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1418" w:type="dxa"/>
          </w:tcPr>
          <w:p w:rsidR="00F603F8" w:rsidRDefault="009842B3" w:rsidP="006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2410" w:type="dxa"/>
          </w:tcPr>
          <w:p w:rsidR="00F603F8" w:rsidRDefault="009842B3" w:rsidP="006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</w:tr>
      <w:tr w:rsidR="00846F4B" w:rsidTr="005B5C2B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03F8" w:rsidRDefault="007E05B7" w:rsidP="00683964">
            <w:r>
              <w:rPr>
                <w:rFonts w:hint="eastAsia"/>
              </w:rPr>
              <w:t>TIMLDAP Stopped</w:t>
            </w:r>
          </w:p>
        </w:tc>
        <w:tc>
          <w:tcPr>
            <w:tcW w:w="993" w:type="dxa"/>
          </w:tcPr>
          <w:p w:rsidR="00F603F8" w:rsidRDefault="007C53FD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2126" w:type="dxa"/>
          </w:tcPr>
          <w:p w:rsidR="00F603F8" w:rsidRDefault="007C53FD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1417" w:type="dxa"/>
          </w:tcPr>
          <w:p w:rsidR="00F603F8" w:rsidRDefault="007C53FD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418" w:type="dxa"/>
          </w:tcPr>
          <w:p w:rsidR="00F603F8" w:rsidRDefault="007C53FD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2410" w:type="dxa"/>
          </w:tcPr>
          <w:p w:rsidR="00F603F8" w:rsidRDefault="007C53FD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</w:tr>
      <w:tr w:rsidR="0028010B" w:rsidTr="005B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03F8" w:rsidRDefault="007E05B7" w:rsidP="00683964">
            <w:r>
              <w:rPr>
                <w:rFonts w:hint="eastAsia"/>
              </w:rPr>
              <w:t>TIMDB2 Stopped</w:t>
            </w:r>
          </w:p>
        </w:tc>
        <w:tc>
          <w:tcPr>
            <w:tcW w:w="993" w:type="dxa"/>
          </w:tcPr>
          <w:p w:rsidR="00F603F8" w:rsidRDefault="00FA58DA" w:rsidP="006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2126" w:type="dxa"/>
          </w:tcPr>
          <w:p w:rsidR="00F603F8" w:rsidRDefault="00FA58DA" w:rsidP="006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1417" w:type="dxa"/>
          </w:tcPr>
          <w:p w:rsidR="00F603F8" w:rsidRDefault="00FA58DA" w:rsidP="006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418" w:type="dxa"/>
          </w:tcPr>
          <w:p w:rsidR="00F603F8" w:rsidRDefault="00FA58DA" w:rsidP="006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2410" w:type="dxa"/>
          </w:tcPr>
          <w:p w:rsidR="00F603F8" w:rsidRDefault="00FA58DA" w:rsidP="006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</w:tr>
      <w:tr w:rsidR="00846F4B" w:rsidTr="0084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E05B7" w:rsidRDefault="007E05B7" w:rsidP="00BB1918">
            <w:r>
              <w:rPr>
                <w:rFonts w:hint="eastAsia"/>
              </w:rPr>
              <w:t>TIM App Stopped(</w:t>
            </w:r>
            <w:r>
              <w:rPr>
                <w:rFonts w:hint="eastAsia"/>
              </w:rPr>
              <w:t>单节点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F603F8" w:rsidRDefault="00D23DD8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2126" w:type="dxa"/>
          </w:tcPr>
          <w:p w:rsidR="00F603F8" w:rsidRDefault="00B911E5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1417" w:type="dxa"/>
          </w:tcPr>
          <w:p w:rsidR="00F603F8" w:rsidRDefault="00D23DD8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418" w:type="dxa"/>
          </w:tcPr>
          <w:p w:rsidR="00F603F8" w:rsidRDefault="00B94CBF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2410" w:type="dxa"/>
          </w:tcPr>
          <w:p w:rsidR="00F603F8" w:rsidRDefault="00D23DD8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</w:tr>
      <w:tr w:rsidR="00BB1918" w:rsidTr="00474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1918" w:rsidRDefault="00BB1918" w:rsidP="00BB1918">
            <w:r>
              <w:rPr>
                <w:rFonts w:hint="eastAsia"/>
              </w:rPr>
              <w:t>TIM App Stopped(</w:t>
            </w:r>
            <w:r>
              <w:rPr>
                <w:rFonts w:hint="eastAsia"/>
              </w:rPr>
              <w:t>双节点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BB1918" w:rsidRDefault="00BB1918" w:rsidP="00474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2126" w:type="dxa"/>
          </w:tcPr>
          <w:p w:rsidR="00BB1918" w:rsidRDefault="00BB1918" w:rsidP="00474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417" w:type="dxa"/>
          </w:tcPr>
          <w:p w:rsidR="00BB1918" w:rsidRDefault="00BB1918" w:rsidP="00474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418" w:type="dxa"/>
          </w:tcPr>
          <w:p w:rsidR="00BB1918" w:rsidRDefault="00BB1918" w:rsidP="00474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2410" w:type="dxa"/>
          </w:tcPr>
          <w:p w:rsidR="00BB1918" w:rsidRDefault="00BB1918" w:rsidP="00474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</w:tr>
      <w:tr w:rsidR="0028010B" w:rsidTr="0084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03F8" w:rsidRDefault="00177C04" w:rsidP="00683964">
            <w:r>
              <w:rPr>
                <w:rFonts w:ascii="微软雅黑" w:eastAsia="微软雅黑" w:hAnsi="微软雅黑" w:hint="eastAsia"/>
              </w:rPr>
              <w:t xml:space="preserve">TIM </w:t>
            </w:r>
            <w:proofErr w:type="spellStart"/>
            <w:r>
              <w:rPr>
                <w:rFonts w:ascii="微软雅黑" w:eastAsia="微软雅黑" w:hAnsi="微软雅黑" w:hint="eastAsia"/>
              </w:rPr>
              <w:t>WebService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Stoped</w:t>
            </w:r>
            <w:proofErr w:type="spellEnd"/>
          </w:p>
        </w:tc>
        <w:tc>
          <w:tcPr>
            <w:tcW w:w="993" w:type="dxa"/>
          </w:tcPr>
          <w:p w:rsidR="00F603F8" w:rsidRDefault="00D23DD8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2126" w:type="dxa"/>
          </w:tcPr>
          <w:p w:rsidR="00F603F8" w:rsidRDefault="00D23DD8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1417" w:type="dxa"/>
          </w:tcPr>
          <w:p w:rsidR="00F603F8" w:rsidRDefault="00737AA4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1418" w:type="dxa"/>
          </w:tcPr>
          <w:p w:rsidR="00F603F8" w:rsidRDefault="00D23DD8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2410" w:type="dxa"/>
          </w:tcPr>
          <w:p w:rsidR="00F603F8" w:rsidRDefault="00D23DD8" w:rsidP="006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√</w:t>
            </w:r>
          </w:p>
        </w:tc>
      </w:tr>
    </w:tbl>
    <w:p w:rsidR="00683964" w:rsidRDefault="00683964" w:rsidP="00683964"/>
    <w:p w:rsidR="00683964" w:rsidRDefault="00683964" w:rsidP="00683964"/>
    <w:p w:rsidR="00683964" w:rsidRPr="00683964" w:rsidRDefault="00683964" w:rsidP="00683964"/>
    <w:p w:rsidR="000E3FAC" w:rsidRDefault="00660AFA" w:rsidP="000E3FAC">
      <w:pPr>
        <w:pStyle w:val="1"/>
        <w:spacing w:before="326" w:after="326"/>
        <w:ind w:left="914" w:hanging="914"/>
      </w:pPr>
      <w:bookmarkStart w:id="21" w:name="_Toc343076873"/>
      <w:r>
        <w:rPr>
          <w:rFonts w:hint="eastAsia"/>
        </w:rPr>
        <w:lastRenderedPageBreak/>
        <w:t>其他</w:t>
      </w:r>
      <w:bookmarkEnd w:id="21"/>
    </w:p>
    <w:p w:rsidR="00B72016" w:rsidRDefault="00B72016" w:rsidP="000E3FAC"/>
    <w:p w:rsidR="000317C4" w:rsidRDefault="00143603" w:rsidP="000317C4">
      <w:r>
        <w:rPr>
          <w:rFonts w:hint="eastAsia"/>
        </w:rPr>
        <w:t>参考</w:t>
      </w:r>
      <w:r w:rsidR="00F35FBC">
        <w:rPr>
          <w:rFonts w:hint="eastAsia"/>
        </w:rPr>
        <w:t>测试</w:t>
      </w:r>
      <w:r w:rsidR="00F35FBC">
        <w:rPr>
          <w:rFonts w:hint="eastAsia"/>
        </w:rPr>
        <w:t>URL</w:t>
      </w:r>
      <w:r w:rsidR="00D046EF">
        <w:rPr>
          <w:rFonts w:hint="eastAsia"/>
        </w:rPr>
        <w:t>，根据自身环境而定</w:t>
      </w:r>
      <w:r w:rsidR="000317C4">
        <w:rPr>
          <w:rFonts w:hint="eastAsia"/>
        </w:rPr>
        <w:t>:</w:t>
      </w:r>
    </w:p>
    <w:p w:rsidR="000317C4" w:rsidRDefault="000317C4" w:rsidP="000317C4">
      <w:r>
        <w:t>http://</w:t>
      </w:r>
      <w:r w:rsidR="009D4D2E">
        <w:rPr>
          <w:rFonts w:hint="eastAsia"/>
        </w:rPr>
        <w:t>websealip</w:t>
      </w:r>
      <w:r w:rsidR="009D4D2E">
        <w:t xml:space="preserve"> </w:t>
      </w:r>
      <w:r>
        <w:t>/</w:t>
      </w:r>
      <w:proofErr w:type="spellStart"/>
      <w:r>
        <w:t>eaiweb</w:t>
      </w:r>
      <w:proofErr w:type="spellEnd"/>
      <w:r>
        <w:t>/sso.html</w:t>
      </w:r>
    </w:p>
    <w:p w:rsidR="00B72016" w:rsidRDefault="00B72016" w:rsidP="000E3FAC"/>
    <w:p w:rsidR="00B72016" w:rsidRDefault="00B72016" w:rsidP="000E3FAC"/>
    <w:p w:rsidR="00B72016" w:rsidRDefault="00B72016" w:rsidP="000E3FAC"/>
    <w:p w:rsidR="00314D0B" w:rsidRDefault="00164409" w:rsidP="000E3FAC">
      <w:r>
        <w:rPr>
          <w:rFonts w:hint="eastAsia"/>
        </w:rPr>
        <w:t>参考</w:t>
      </w:r>
      <w:r w:rsidR="00314D0B">
        <w:rPr>
          <w:rFonts w:hint="eastAsia"/>
        </w:rPr>
        <w:t>ITIM</w:t>
      </w:r>
      <w:r w:rsidR="00314D0B">
        <w:rPr>
          <w:rFonts w:hint="eastAsia"/>
        </w:rPr>
        <w:t>数据库</w:t>
      </w:r>
      <w:r>
        <w:rPr>
          <w:rFonts w:hint="eastAsia"/>
        </w:rPr>
        <w:t>信息</w:t>
      </w:r>
      <w:r w:rsidR="00204AEE">
        <w:rPr>
          <w:rFonts w:hint="eastAsia"/>
        </w:rPr>
        <w:t>：</w:t>
      </w:r>
      <w:r w:rsidR="001D3F88" w:rsidRPr="001D3F88">
        <w:t>"ITIMUSER"</w:t>
      </w:r>
      <w:r w:rsidR="001D3F88">
        <w:rPr>
          <w:rFonts w:hint="eastAsia"/>
        </w:rPr>
        <w:t xml:space="preserve">  </w:t>
      </w:r>
    </w:p>
    <w:p w:rsidR="00B72016" w:rsidRDefault="006D0146" w:rsidP="000E3FAC">
      <w:r>
        <w:rPr>
          <w:rFonts w:hint="eastAsia"/>
        </w:rPr>
        <w:t>审计表</w:t>
      </w:r>
      <w:r w:rsidR="00D35523">
        <w:rPr>
          <w:rFonts w:hint="eastAsia"/>
        </w:rPr>
        <w:t>：</w:t>
      </w:r>
      <w:r w:rsidR="00D35523">
        <w:rPr>
          <w:rFonts w:hint="eastAsia"/>
        </w:rPr>
        <w:t xml:space="preserve"> </w:t>
      </w:r>
      <w:proofErr w:type="gramStart"/>
      <w:r w:rsidR="00D4691C" w:rsidRPr="00D4691C">
        <w:t>"ITIMUSER"."</w:t>
      </w:r>
      <w:proofErr w:type="gramEnd"/>
      <w:r w:rsidR="00D4691C" w:rsidRPr="00D4691C">
        <w:t>AUDIT_EVENT"</w:t>
      </w:r>
    </w:p>
    <w:p w:rsidR="00A2435C" w:rsidRDefault="00A2435C" w:rsidP="000E3FAC">
      <w:r>
        <w:rPr>
          <w:rFonts w:hint="eastAsia"/>
        </w:rPr>
        <w:t>查询日志参考语句：</w:t>
      </w:r>
    </w:p>
    <w:p w:rsidR="00B72016" w:rsidRDefault="00AD2304" w:rsidP="000E3FAC">
      <w:proofErr w:type="gramStart"/>
      <w:r w:rsidRPr="00AD2304">
        <w:t>select</w:t>
      </w:r>
      <w:proofErr w:type="gramEnd"/>
      <w:r w:rsidRPr="00AD2304">
        <w:t xml:space="preserve"> * from "ITIMUSER"."AUDIT_EVENT</w:t>
      </w:r>
      <w:proofErr w:type="gramStart"/>
      <w:r w:rsidRPr="00AD2304">
        <w:t>"  where</w:t>
      </w:r>
      <w:proofErr w:type="gramEnd"/>
      <w:r w:rsidRPr="00AD2304">
        <w:t xml:space="preserve"> ITIM_EVENT_CATEGORY='EAI' order by TIMESTAMP </w:t>
      </w:r>
      <w:proofErr w:type="spellStart"/>
      <w:r w:rsidRPr="00AD2304">
        <w:t>desc</w:t>
      </w:r>
      <w:proofErr w:type="spellEnd"/>
    </w:p>
    <w:p w:rsidR="00B72016" w:rsidRDefault="00B72016" w:rsidP="000E3FAC"/>
    <w:p w:rsidR="00B72016" w:rsidRDefault="00B72016" w:rsidP="000E3FAC"/>
    <w:p w:rsidR="00B72016" w:rsidRDefault="00B72016" w:rsidP="000E3FAC"/>
    <w:p w:rsidR="00B72016" w:rsidRDefault="00B72016" w:rsidP="000E3FAC"/>
    <w:p w:rsidR="00B72016" w:rsidRPr="000E3FAC" w:rsidRDefault="00B72016" w:rsidP="000E3FAC"/>
    <w:sectPr w:rsidR="00B72016" w:rsidRPr="000E3FAC" w:rsidSect="007E3265">
      <w:headerReference w:type="default" r:id="rId11"/>
      <w:footerReference w:type="default" r:id="rId12"/>
      <w:pgSz w:w="11906" w:h="16838" w:code="9"/>
      <w:pgMar w:top="1440" w:right="1797" w:bottom="1440" w:left="1797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113" w:rsidRDefault="00625113">
      <w:r>
        <w:separator/>
      </w:r>
    </w:p>
  </w:endnote>
  <w:endnote w:type="continuationSeparator" w:id="0">
    <w:p w:rsidR="00625113" w:rsidRDefault="0062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935" w:rsidRDefault="00721935">
    <w:pPr>
      <w:pStyle w:val="ad"/>
    </w:pPr>
    <w:r>
      <w:t xml:space="preserve">Page </w:t>
    </w:r>
    <w:r w:rsidR="00AA23C0">
      <w:fldChar w:fldCharType="begin"/>
    </w:r>
    <w:r>
      <w:instrText xml:space="preserve"> PAGE </w:instrText>
    </w:r>
    <w:r w:rsidR="00AA23C0">
      <w:fldChar w:fldCharType="separate"/>
    </w:r>
    <w:r w:rsidR="009D1E12">
      <w:rPr>
        <w:noProof/>
      </w:rPr>
      <w:t>2</w:t>
    </w:r>
    <w:r w:rsidR="00AA23C0">
      <w:fldChar w:fldCharType="end"/>
    </w:r>
    <w:r>
      <w:t xml:space="preserve"> of </w:t>
    </w:r>
    <w:r w:rsidR="00625113">
      <w:fldChar w:fldCharType="begin"/>
    </w:r>
    <w:r w:rsidR="00625113">
      <w:instrText xml:space="preserve"> NUMPAGES </w:instrText>
    </w:r>
    <w:r w:rsidR="00625113">
      <w:fldChar w:fldCharType="separate"/>
    </w:r>
    <w:r w:rsidR="009D1E12">
      <w:rPr>
        <w:noProof/>
      </w:rPr>
      <w:t>21</w:t>
    </w:r>
    <w:r w:rsidR="0062511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935" w:rsidRDefault="00721935">
    <w:pPr>
      <w:pStyle w:val="ad"/>
    </w:pPr>
    <w:r>
      <w:t xml:space="preserve">Page </w:t>
    </w:r>
    <w:r w:rsidR="00AA23C0">
      <w:fldChar w:fldCharType="begin"/>
    </w:r>
    <w:r>
      <w:instrText xml:space="preserve"> PAGE </w:instrText>
    </w:r>
    <w:r w:rsidR="00AA23C0">
      <w:fldChar w:fldCharType="separate"/>
    </w:r>
    <w:r w:rsidR="009D1E12">
      <w:rPr>
        <w:noProof/>
      </w:rPr>
      <w:t>3</w:t>
    </w:r>
    <w:r w:rsidR="00AA23C0">
      <w:fldChar w:fldCharType="end"/>
    </w:r>
    <w:r>
      <w:t xml:space="preserve"> of </w:t>
    </w:r>
    <w:r w:rsidR="00625113">
      <w:fldChar w:fldCharType="begin"/>
    </w:r>
    <w:r w:rsidR="00625113">
      <w:instrText xml:space="preserve"> NUMPAGES </w:instrText>
    </w:r>
    <w:r w:rsidR="00625113">
      <w:fldChar w:fldCharType="separate"/>
    </w:r>
    <w:r w:rsidR="009D1E12">
      <w:rPr>
        <w:noProof/>
      </w:rPr>
      <w:t>21</w:t>
    </w:r>
    <w:r w:rsidR="006251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113" w:rsidRDefault="00625113">
      <w:r>
        <w:separator/>
      </w:r>
    </w:p>
  </w:footnote>
  <w:footnote w:type="continuationSeparator" w:id="0">
    <w:p w:rsidR="00625113" w:rsidRDefault="00625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935" w:rsidRDefault="00721935">
    <w:pPr>
      <w:pStyle w:val="ab"/>
      <w:pBdr>
        <w:bottom w:val="single" w:sz="6" w:space="2" w:color="auto"/>
      </w:pBdr>
      <w:rPr>
        <w:rFonts w:ascii="幼圆" w:hAnsi="Tahoma"/>
        <w:sz w:val="22"/>
      </w:rPr>
    </w:pPr>
    <w:r>
      <w:rPr>
        <w:rFonts w:ascii="幼圆" w:hint="eastAsia"/>
        <w:sz w:val="22"/>
      </w:rPr>
      <w:tab/>
    </w:r>
    <w:r>
      <w:rPr>
        <w:rFonts w:ascii="幼圆" w:hint="eastAsia"/>
        <w:sz w:val="22"/>
      </w:rPr>
      <w:tab/>
    </w:r>
    <w:r w:rsidR="00726CEF">
      <w:rPr>
        <w:rFonts w:ascii="幼圆" w:hint="eastAsia"/>
        <w:sz w:val="22"/>
      </w:rPr>
      <w:t>安全组件（</w:t>
    </w:r>
    <w:r w:rsidR="00726CEF">
      <w:rPr>
        <w:rFonts w:ascii="幼圆" w:hint="eastAsia"/>
        <w:sz w:val="22"/>
      </w:rPr>
      <w:t>SecurityEAI</w:t>
    </w:r>
    <w:r w:rsidR="00726CEF">
      <w:rPr>
        <w:rFonts w:ascii="幼圆" w:hint="eastAsia"/>
        <w:sz w:val="22"/>
      </w:rPr>
      <w:t>）测试报告</w:t>
    </w:r>
  </w:p>
  <w:p w:rsidR="00721935" w:rsidRDefault="0072193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935" w:rsidRDefault="00721935" w:rsidP="00434303">
    <w:pPr>
      <w:pStyle w:val="ab"/>
      <w:pBdr>
        <w:bottom w:val="single" w:sz="6" w:space="2" w:color="auto"/>
      </w:pBdr>
      <w:tabs>
        <w:tab w:val="clear" w:pos="4153"/>
      </w:tabs>
      <w:rPr>
        <w:rFonts w:ascii="幼圆"/>
        <w:sz w:val="22"/>
      </w:rPr>
    </w:pPr>
    <w:r>
      <w:rPr>
        <w:rFonts w:ascii="幼圆" w:hint="eastAsia"/>
        <w:sz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36A"/>
    <w:multiLevelType w:val="hybridMultilevel"/>
    <w:tmpl w:val="B1B2A1FC"/>
    <w:lvl w:ilvl="0" w:tplc="380C6D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1DC7E1B"/>
    <w:multiLevelType w:val="hybridMultilevel"/>
    <w:tmpl w:val="4334B64A"/>
    <w:lvl w:ilvl="0" w:tplc="5362274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093562CD"/>
    <w:multiLevelType w:val="hybridMultilevel"/>
    <w:tmpl w:val="5C98B886"/>
    <w:lvl w:ilvl="0" w:tplc="40F2FBEE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9" w:hanging="420"/>
      </w:p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3">
    <w:nsid w:val="0D2027D6"/>
    <w:multiLevelType w:val="hybridMultilevel"/>
    <w:tmpl w:val="B5C862C6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4">
    <w:nsid w:val="12B42662"/>
    <w:multiLevelType w:val="hybridMultilevel"/>
    <w:tmpl w:val="B5C862C6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5">
    <w:nsid w:val="153723E2"/>
    <w:multiLevelType w:val="hybridMultilevel"/>
    <w:tmpl w:val="D220CC0A"/>
    <w:lvl w:ilvl="0" w:tplc="AEC2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D4D5BB5"/>
    <w:multiLevelType w:val="hybridMultilevel"/>
    <w:tmpl w:val="C172D75C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7">
    <w:nsid w:val="27D41BB6"/>
    <w:multiLevelType w:val="hybridMultilevel"/>
    <w:tmpl w:val="0568AA6C"/>
    <w:lvl w:ilvl="0" w:tplc="11B6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873BCE"/>
    <w:multiLevelType w:val="hybridMultilevel"/>
    <w:tmpl w:val="B5C862C6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9">
    <w:nsid w:val="2A996827"/>
    <w:multiLevelType w:val="hybridMultilevel"/>
    <w:tmpl w:val="B5C862C6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10">
    <w:nsid w:val="2AC45C66"/>
    <w:multiLevelType w:val="hybridMultilevel"/>
    <w:tmpl w:val="090681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C10456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515C8FF0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FBB5941"/>
    <w:multiLevelType w:val="hybridMultilevel"/>
    <w:tmpl w:val="B5C862C6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12">
    <w:nsid w:val="3AB32408"/>
    <w:multiLevelType w:val="hybridMultilevel"/>
    <w:tmpl w:val="D220CC0A"/>
    <w:lvl w:ilvl="0" w:tplc="AEC2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42C7D02"/>
    <w:multiLevelType w:val="hybridMultilevel"/>
    <w:tmpl w:val="CB786266"/>
    <w:lvl w:ilvl="0" w:tplc="A69C62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8F0CC5"/>
    <w:multiLevelType w:val="hybridMultilevel"/>
    <w:tmpl w:val="384E8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9946E5"/>
    <w:multiLevelType w:val="hybridMultilevel"/>
    <w:tmpl w:val="B5C862C6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16">
    <w:nsid w:val="4B6A7070"/>
    <w:multiLevelType w:val="hybridMultilevel"/>
    <w:tmpl w:val="76EA6F8E"/>
    <w:lvl w:ilvl="0" w:tplc="B568E98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7">
    <w:nsid w:val="52553F1F"/>
    <w:multiLevelType w:val="hybridMultilevel"/>
    <w:tmpl w:val="DA36C138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18">
    <w:nsid w:val="566E707C"/>
    <w:multiLevelType w:val="hybridMultilevel"/>
    <w:tmpl w:val="15A00BF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5EA765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6AE46BA2"/>
    <w:multiLevelType w:val="hybridMultilevel"/>
    <w:tmpl w:val="C8F4D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C231150"/>
    <w:multiLevelType w:val="hybridMultilevel"/>
    <w:tmpl w:val="B5C862C6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22">
    <w:nsid w:val="7F48393F"/>
    <w:multiLevelType w:val="hybridMultilevel"/>
    <w:tmpl w:val="C8502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FC86514"/>
    <w:multiLevelType w:val="hybridMultilevel"/>
    <w:tmpl w:val="15A00BF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9"/>
  </w:num>
  <w:num w:numId="2">
    <w:abstractNumId w:val="13"/>
  </w:num>
  <w:num w:numId="3">
    <w:abstractNumId w:val="0"/>
  </w:num>
  <w:num w:numId="4">
    <w:abstractNumId w:val="7"/>
  </w:num>
  <w:num w:numId="5">
    <w:abstractNumId w:val="12"/>
  </w:num>
  <w:num w:numId="6">
    <w:abstractNumId w:val="5"/>
  </w:num>
  <w:num w:numId="7">
    <w:abstractNumId w:val="20"/>
  </w:num>
  <w:num w:numId="8">
    <w:abstractNumId w:val="16"/>
  </w:num>
  <w:num w:numId="9">
    <w:abstractNumId w:val="1"/>
  </w:num>
  <w:num w:numId="10">
    <w:abstractNumId w:val="2"/>
  </w:num>
  <w:num w:numId="11">
    <w:abstractNumId w:val="18"/>
  </w:num>
  <w:num w:numId="12">
    <w:abstractNumId w:val="23"/>
  </w:num>
  <w:num w:numId="13">
    <w:abstractNumId w:val="17"/>
  </w:num>
  <w:num w:numId="14">
    <w:abstractNumId w:val="3"/>
  </w:num>
  <w:num w:numId="15">
    <w:abstractNumId w:val="21"/>
  </w:num>
  <w:num w:numId="16">
    <w:abstractNumId w:val="15"/>
  </w:num>
  <w:num w:numId="17">
    <w:abstractNumId w:val="4"/>
  </w:num>
  <w:num w:numId="18">
    <w:abstractNumId w:val="9"/>
  </w:num>
  <w:num w:numId="19">
    <w:abstractNumId w:val="8"/>
  </w:num>
  <w:num w:numId="20">
    <w:abstractNumId w:val="11"/>
  </w:num>
  <w:num w:numId="21">
    <w:abstractNumId w:val="6"/>
  </w:num>
  <w:num w:numId="22">
    <w:abstractNumId w:val="22"/>
  </w:num>
  <w:num w:numId="23">
    <w:abstractNumId w:val="14"/>
  </w:num>
  <w:num w:numId="2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37D3"/>
    <w:rsid w:val="00005A16"/>
    <w:rsid w:val="000115FD"/>
    <w:rsid w:val="00013838"/>
    <w:rsid w:val="0001655A"/>
    <w:rsid w:val="00023CB6"/>
    <w:rsid w:val="000250F5"/>
    <w:rsid w:val="000252FE"/>
    <w:rsid w:val="00025C31"/>
    <w:rsid w:val="000261C0"/>
    <w:rsid w:val="0003033F"/>
    <w:rsid w:val="000310F3"/>
    <w:rsid w:val="000317C4"/>
    <w:rsid w:val="00032367"/>
    <w:rsid w:val="000375BF"/>
    <w:rsid w:val="00041E72"/>
    <w:rsid w:val="000435D8"/>
    <w:rsid w:val="000452A1"/>
    <w:rsid w:val="00056AE9"/>
    <w:rsid w:val="00056CB3"/>
    <w:rsid w:val="00060116"/>
    <w:rsid w:val="00064C0E"/>
    <w:rsid w:val="00065175"/>
    <w:rsid w:val="0006559E"/>
    <w:rsid w:val="00066FDD"/>
    <w:rsid w:val="00072973"/>
    <w:rsid w:val="00076E4A"/>
    <w:rsid w:val="00080E69"/>
    <w:rsid w:val="0008462E"/>
    <w:rsid w:val="00085305"/>
    <w:rsid w:val="0008553E"/>
    <w:rsid w:val="00086AED"/>
    <w:rsid w:val="00092DE1"/>
    <w:rsid w:val="00094843"/>
    <w:rsid w:val="00095A3D"/>
    <w:rsid w:val="00095B29"/>
    <w:rsid w:val="00097ACD"/>
    <w:rsid w:val="000A1982"/>
    <w:rsid w:val="000A2DF6"/>
    <w:rsid w:val="000A6B4C"/>
    <w:rsid w:val="000A719F"/>
    <w:rsid w:val="000A7234"/>
    <w:rsid w:val="000B0D3C"/>
    <w:rsid w:val="000B20CF"/>
    <w:rsid w:val="000B7B9E"/>
    <w:rsid w:val="000C4012"/>
    <w:rsid w:val="000E2305"/>
    <w:rsid w:val="000E3DC2"/>
    <w:rsid w:val="000E3FAC"/>
    <w:rsid w:val="000E6BD9"/>
    <w:rsid w:val="000F0249"/>
    <w:rsid w:val="000F0346"/>
    <w:rsid w:val="000F3960"/>
    <w:rsid w:val="000F523A"/>
    <w:rsid w:val="000F60F6"/>
    <w:rsid w:val="000F7AA9"/>
    <w:rsid w:val="00105C47"/>
    <w:rsid w:val="001066F5"/>
    <w:rsid w:val="00107E3D"/>
    <w:rsid w:val="00107ED9"/>
    <w:rsid w:val="001106F2"/>
    <w:rsid w:val="00110975"/>
    <w:rsid w:val="001110A2"/>
    <w:rsid w:val="001125DD"/>
    <w:rsid w:val="00112E1C"/>
    <w:rsid w:val="00116F88"/>
    <w:rsid w:val="0012008E"/>
    <w:rsid w:val="00121AB6"/>
    <w:rsid w:val="00126DB8"/>
    <w:rsid w:val="00127E89"/>
    <w:rsid w:val="00132CDB"/>
    <w:rsid w:val="00134903"/>
    <w:rsid w:val="00140672"/>
    <w:rsid w:val="00143603"/>
    <w:rsid w:val="0014614B"/>
    <w:rsid w:val="0015079B"/>
    <w:rsid w:val="00154C8B"/>
    <w:rsid w:val="00156C42"/>
    <w:rsid w:val="001570FC"/>
    <w:rsid w:val="0016068E"/>
    <w:rsid w:val="00164409"/>
    <w:rsid w:val="00165D1A"/>
    <w:rsid w:val="00166200"/>
    <w:rsid w:val="00166F15"/>
    <w:rsid w:val="00172636"/>
    <w:rsid w:val="00176252"/>
    <w:rsid w:val="00177C04"/>
    <w:rsid w:val="00177F7F"/>
    <w:rsid w:val="001813C6"/>
    <w:rsid w:val="001818FD"/>
    <w:rsid w:val="00184039"/>
    <w:rsid w:val="0018535A"/>
    <w:rsid w:val="00187414"/>
    <w:rsid w:val="00190B36"/>
    <w:rsid w:val="001930DC"/>
    <w:rsid w:val="00193CF6"/>
    <w:rsid w:val="00194B1A"/>
    <w:rsid w:val="00194C0E"/>
    <w:rsid w:val="00197EF4"/>
    <w:rsid w:val="001A2C05"/>
    <w:rsid w:val="001A4524"/>
    <w:rsid w:val="001A51E4"/>
    <w:rsid w:val="001A6662"/>
    <w:rsid w:val="001B20F2"/>
    <w:rsid w:val="001B5052"/>
    <w:rsid w:val="001B57FB"/>
    <w:rsid w:val="001B5EF7"/>
    <w:rsid w:val="001B61CB"/>
    <w:rsid w:val="001B674C"/>
    <w:rsid w:val="001C63AB"/>
    <w:rsid w:val="001C6A89"/>
    <w:rsid w:val="001C74E2"/>
    <w:rsid w:val="001C7DD4"/>
    <w:rsid w:val="001D0335"/>
    <w:rsid w:val="001D19B0"/>
    <w:rsid w:val="001D2414"/>
    <w:rsid w:val="001D3F88"/>
    <w:rsid w:val="001E3546"/>
    <w:rsid w:val="001E562F"/>
    <w:rsid w:val="001E5C64"/>
    <w:rsid w:val="001E5D1F"/>
    <w:rsid w:val="001E7673"/>
    <w:rsid w:val="001F1B08"/>
    <w:rsid w:val="001F1B4C"/>
    <w:rsid w:val="001F2B02"/>
    <w:rsid w:val="001F4465"/>
    <w:rsid w:val="00202F38"/>
    <w:rsid w:val="00203EF2"/>
    <w:rsid w:val="002045C0"/>
    <w:rsid w:val="00204AEE"/>
    <w:rsid w:val="00210DDF"/>
    <w:rsid w:val="002123C4"/>
    <w:rsid w:val="00214361"/>
    <w:rsid w:val="00222170"/>
    <w:rsid w:val="002229F5"/>
    <w:rsid w:val="00223B13"/>
    <w:rsid w:val="0022544B"/>
    <w:rsid w:val="00230771"/>
    <w:rsid w:val="00231457"/>
    <w:rsid w:val="00233C69"/>
    <w:rsid w:val="002374D3"/>
    <w:rsid w:val="00240191"/>
    <w:rsid w:val="002402BC"/>
    <w:rsid w:val="00241154"/>
    <w:rsid w:val="00242213"/>
    <w:rsid w:val="00242FAE"/>
    <w:rsid w:val="002448BA"/>
    <w:rsid w:val="0024505B"/>
    <w:rsid w:val="00246AEC"/>
    <w:rsid w:val="00251114"/>
    <w:rsid w:val="00253C78"/>
    <w:rsid w:val="00253E6C"/>
    <w:rsid w:val="0025418B"/>
    <w:rsid w:val="00254572"/>
    <w:rsid w:val="0025523B"/>
    <w:rsid w:val="00255E83"/>
    <w:rsid w:val="00256223"/>
    <w:rsid w:val="002564FD"/>
    <w:rsid w:val="00260982"/>
    <w:rsid w:val="00263957"/>
    <w:rsid w:val="0026461B"/>
    <w:rsid w:val="00265078"/>
    <w:rsid w:val="00270E77"/>
    <w:rsid w:val="002717CB"/>
    <w:rsid w:val="0027286B"/>
    <w:rsid w:val="002749D8"/>
    <w:rsid w:val="00275089"/>
    <w:rsid w:val="0028010B"/>
    <w:rsid w:val="002821F6"/>
    <w:rsid w:val="00283A6E"/>
    <w:rsid w:val="0029127E"/>
    <w:rsid w:val="002915A9"/>
    <w:rsid w:val="00292A52"/>
    <w:rsid w:val="0029548C"/>
    <w:rsid w:val="0029732E"/>
    <w:rsid w:val="002A1520"/>
    <w:rsid w:val="002A1C20"/>
    <w:rsid w:val="002A54D2"/>
    <w:rsid w:val="002A631E"/>
    <w:rsid w:val="002A7389"/>
    <w:rsid w:val="002B3418"/>
    <w:rsid w:val="002B4451"/>
    <w:rsid w:val="002B723C"/>
    <w:rsid w:val="002C09F1"/>
    <w:rsid w:val="002C2C46"/>
    <w:rsid w:val="002C4BE9"/>
    <w:rsid w:val="002C5826"/>
    <w:rsid w:val="002C7823"/>
    <w:rsid w:val="002C7E79"/>
    <w:rsid w:val="002D11AB"/>
    <w:rsid w:val="002D6B19"/>
    <w:rsid w:val="002D6D99"/>
    <w:rsid w:val="002E20E1"/>
    <w:rsid w:val="002E38C6"/>
    <w:rsid w:val="002E770F"/>
    <w:rsid w:val="002E7D88"/>
    <w:rsid w:val="002F0B8E"/>
    <w:rsid w:val="002F21BD"/>
    <w:rsid w:val="002F405E"/>
    <w:rsid w:val="002F7629"/>
    <w:rsid w:val="002F7CA7"/>
    <w:rsid w:val="00300483"/>
    <w:rsid w:val="00301822"/>
    <w:rsid w:val="0030431C"/>
    <w:rsid w:val="003067CC"/>
    <w:rsid w:val="0031120A"/>
    <w:rsid w:val="00314D0B"/>
    <w:rsid w:val="00317DDA"/>
    <w:rsid w:val="00322443"/>
    <w:rsid w:val="00323476"/>
    <w:rsid w:val="003252B2"/>
    <w:rsid w:val="003316BF"/>
    <w:rsid w:val="0034478C"/>
    <w:rsid w:val="00345A92"/>
    <w:rsid w:val="00356397"/>
    <w:rsid w:val="00360CB4"/>
    <w:rsid w:val="0036209B"/>
    <w:rsid w:val="00370433"/>
    <w:rsid w:val="003704F6"/>
    <w:rsid w:val="003706EC"/>
    <w:rsid w:val="0037378D"/>
    <w:rsid w:val="003743EE"/>
    <w:rsid w:val="003764E5"/>
    <w:rsid w:val="00382728"/>
    <w:rsid w:val="00382B0B"/>
    <w:rsid w:val="003850C0"/>
    <w:rsid w:val="0038749D"/>
    <w:rsid w:val="00391AC6"/>
    <w:rsid w:val="00393C3B"/>
    <w:rsid w:val="003A113D"/>
    <w:rsid w:val="003A3BDC"/>
    <w:rsid w:val="003A4CD3"/>
    <w:rsid w:val="003A784F"/>
    <w:rsid w:val="003B1648"/>
    <w:rsid w:val="003B24F7"/>
    <w:rsid w:val="003B2CA8"/>
    <w:rsid w:val="003B4825"/>
    <w:rsid w:val="003B7AAA"/>
    <w:rsid w:val="003C0B39"/>
    <w:rsid w:val="003C7102"/>
    <w:rsid w:val="003D094C"/>
    <w:rsid w:val="003D180C"/>
    <w:rsid w:val="003D42BD"/>
    <w:rsid w:val="003D5EFC"/>
    <w:rsid w:val="003E1AB3"/>
    <w:rsid w:val="003E39EA"/>
    <w:rsid w:val="003F1821"/>
    <w:rsid w:val="003F225D"/>
    <w:rsid w:val="003F64F0"/>
    <w:rsid w:val="003F6653"/>
    <w:rsid w:val="00403775"/>
    <w:rsid w:val="00403ED4"/>
    <w:rsid w:val="004064CA"/>
    <w:rsid w:val="004065DE"/>
    <w:rsid w:val="00416526"/>
    <w:rsid w:val="00420B4D"/>
    <w:rsid w:val="00421E92"/>
    <w:rsid w:val="00426B6F"/>
    <w:rsid w:val="004304BF"/>
    <w:rsid w:val="0043060A"/>
    <w:rsid w:val="00430FDD"/>
    <w:rsid w:val="0043176E"/>
    <w:rsid w:val="004320E0"/>
    <w:rsid w:val="00433362"/>
    <w:rsid w:val="00434303"/>
    <w:rsid w:val="00436B98"/>
    <w:rsid w:val="00436C4D"/>
    <w:rsid w:val="00437E27"/>
    <w:rsid w:val="00437FE0"/>
    <w:rsid w:val="004406D9"/>
    <w:rsid w:val="00442692"/>
    <w:rsid w:val="00445069"/>
    <w:rsid w:val="0044534A"/>
    <w:rsid w:val="00445BD5"/>
    <w:rsid w:val="0044653E"/>
    <w:rsid w:val="00447499"/>
    <w:rsid w:val="00451F76"/>
    <w:rsid w:val="00453E4D"/>
    <w:rsid w:val="00454679"/>
    <w:rsid w:val="00454F71"/>
    <w:rsid w:val="00455A23"/>
    <w:rsid w:val="004578A1"/>
    <w:rsid w:val="004648BA"/>
    <w:rsid w:val="00464C93"/>
    <w:rsid w:val="00466522"/>
    <w:rsid w:val="00466A11"/>
    <w:rsid w:val="0047303B"/>
    <w:rsid w:val="00475154"/>
    <w:rsid w:val="0047653F"/>
    <w:rsid w:val="00476C87"/>
    <w:rsid w:val="00480B69"/>
    <w:rsid w:val="0048172F"/>
    <w:rsid w:val="00481884"/>
    <w:rsid w:val="00483036"/>
    <w:rsid w:val="00483F16"/>
    <w:rsid w:val="00484444"/>
    <w:rsid w:val="004847E3"/>
    <w:rsid w:val="00490B4A"/>
    <w:rsid w:val="004943E7"/>
    <w:rsid w:val="00497255"/>
    <w:rsid w:val="004A1A64"/>
    <w:rsid w:val="004A2925"/>
    <w:rsid w:val="004A69C2"/>
    <w:rsid w:val="004B0C40"/>
    <w:rsid w:val="004B3C9F"/>
    <w:rsid w:val="004B4FD8"/>
    <w:rsid w:val="004B601B"/>
    <w:rsid w:val="004B6482"/>
    <w:rsid w:val="004B74F7"/>
    <w:rsid w:val="004C1EFA"/>
    <w:rsid w:val="004C38AE"/>
    <w:rsid w:val="004C46CE"/>
    <w:rsid w:val="004C5C99"/>
    <w:rsid w:val="004D2499"/>
    <w:rsid w:val="004D2F57"/>
    <w:rsid w:val="004D5AD5"/>
    <w:rsid w:val="004E040C"/>
    <w:rsid w:val="004E1CB8"/>
    <w:rsid w:val="004E219B"/>
    <w:rsid w:val="004E4A3D"/>
    <w:rsid w:val="004E4F7B"/>
    <w:rsid w:val="004E6CE0"/>
    <w:rsid w:val="004F12DC"/>
    <w:rsid w:val="004F1BDD"/>
    <w:rsid w:val="00500760"/>
    <w:rsid w:val="0050134F"/>
    <w:rsid w:val="00501430"/>
    <w:rsid w:val="00503402"/>
    <w:rsid w:val="005057AC"/>
    <w:rsid w:val="00505B84"/>
    <w:rsid w:val="00506237"/>
    <w:rsid w:val="005175AA"/>
    <w:rsid w:val="005220D6"/>
    <w:rsid w:val="005228D6"/>
    <w:rsid w:val="00524D53"/>
    <w:rsid w:val="0052530E"/>
    <w:rsid w:val="005263E1"/>
    <w:rsid w:val="005272B7"/>
    <w:rsid w:val="005306F3"/>
    <w:rsid w:val="00531140"/>
    <w:rsid w:val="005336E7"/>
    <w:rsid w:val="00534AB3"/>
    <w:rsid w:val="0053708E"/>
    <w:rsid w:val="00543E39"/>
    <w:rsid w:val="00543F45"/>
    <w:rsid w:val="00546A09"/>
    <w:rsid w:val="00553DEF"/>
    <w:rsid w:val="005607C5"/>
    <w:rsid w:val="00566A36"/>
    <w:rsid w:val="00567A72"/>
    <w:rsid w:val="00570CE2"/>
    <w:rsid w:val="00571875"/>
    <w:rsid w:val="005735A9"/>
    <w:rsid w:val="0057370A"/>
    <w:rsid w:val="00584B05"/>
    <w:rsid w:val="00586C1A"/>
    <w:rsid w:val="0058783A"/>
    <w:rsid w:val="00591D89"/>
    <w:rsid w:val="00592C79"/>
    <w:rsid w:val="00592E49"/>
    <w:rsid w:val="0059325C"/>
    <w:rsid w:val="0059486E"/>
    <w:rsid w:val="00597CC9"/>
    <w:rsid w:val="005A1CEF"/>
    <w:rsid w:val="005A6B82"/>
    <w:rsid w:val="005B3663"/>
    <w:rsid w:val="005B5C2B"/>
    <w:rsid w:val="005B69BA"/>
    <w:rsid w:val="005B6B1B"/>
    <w:rsid w:val="005C1D83"/>
    <w:rsid w:val="005C4CC7"/>
    <w:rsid w:val="005C4E0A"/>
    <w:rsid w:val="005C4F21"/>
    <w:rsid w:val="005C5551"/>
    <w:rsid w:val="005C5657"/>
    <w:rsid w:val="005C73A4"/>
    <w:rsid w:val="005D44EB"/>
    <w:rsid w:val="005D76A2"/>
    <w:rsid w:val="005E1CD4"/>
    <w:rsid w:val="005E287A"/>
    <w:rsid w:val="005E2F73"/>
    <w:rsid w:val="005E63A9"/>
    <w:rsid w:val="005E6685"/>
    <w:rsid w:val="005F33CC"/>
    <w:rsid w:val="005F6147"/>
    <w:rsid w:val="00600DD9"/>
    <w:rsid w:val="0060268D"/>
    <w:rsid w:val="00604569"/>
    <w:rsid w:val="00607CE9"/>
    <w:rsid w:val="00611064"/>
    <w:rsid w:val="00616CFB"/>
    <w:rsid w:val="00625113"/>
    <w:rsid w:val="00630A73"/>
    <w:rsid w:val="00630FAA"/>
    <w:rsid w:val="006312E2"/>
    <w:rsid w:val="00634109"/>
    <w:rsid w:val="006405F4"/>
    <w:rsid w:val="00640723"/>
    <w:rsid w:val="00641553"/>
    <w:rsid w:val="00641A5A"/>
    <w:rsid w:val="0064308D"/>
    <w:rsid w:val="00653950"/>
    <w:rsid w:val="00655E1C"/>
    <w:rsid w:val="00660AFA"/>
    <w:rsid w:val="00660BF1"/>
    <w:rsid w:val="006614DA"/>
    <w:rsid w:val="006620F5"/>
    <w:rsid w:val="00662DF9"/>
    <w:rsid w:val="006715F3"/>
    <w:rsid w:val="00672847"/>
    <w:rsid w:val="00672FEF"/>
    <w:rsid w:val="00675584"/>
    <w:rsid w:val="0068262C"/>
    <w:rsid w:val="00683964"/>
    <w:rsid w:val="00685552"/>
    <w:rsid w:val="00691FF1"/>
    <w:rsid w:val="00694328"/>
    <w:rsid w:val="006952BB"/>
    <w:rsid w:val="00695634"/>
    <w:rsid w:val="00697223"/>
    <w:rsid w:val="006A09E3"/>
    <w:rsid w:val="006A10A8"/>
    <w:rsid w:val="006A2026"/>
    <w:rsid w:val="006A29BB"/>
    <w:rsid w:val="006A3E44"/>
    <w:rsid w:val="006A4E1A"/>
    <w:rsid w:val="006A693A"/>
    <w:rsid w:val="006A7679"/>
    <w:rsid w:val="006B4241"/>
    <w:rsid w:val="006B5AE0"/>
    <w:rsid w:val="006B67FC"/>
    <w:rsid w:val="006C0493"/>
    <w:rsid w:val="006C05EB"/>
    <w:rsid w:val="006C1FEE"/>
    <w:rsid w:val="006C2957"/>
    <w:rsid w:val="006C2D41"/>
    <w:rsid w:val="006C3167"/>
    <w:rsid w:val="006C32CB"/>
    <w:rsid w:val="006C3BC0"/>
    <w:rsid w:val="006C46AA"/>
    <w:rsid w:val="006C4BE0"/>
    <w:rsid w:val="006D0146"/>
    <w:rsid w:val="006D200B"/>
    <w:rsid w:val="006D24AC"/>
    <w:rsid w:val="006D29D2"/>
    <w:rsid w:val="006E1047"/>
    <w:rsid w:val="006E3047"/>
    <w:rsid w:val="006E33B0"/>
    <w:rsid w:val="006E6578"/>
    <w:rsid w:val="006E7802"/>
    <w:rsid w:val="006F0556"/>
    <w:rsid w:val="006F0B9A"/>
    <w:rsid w:val="006F13B3"/>
    <w:rsid w:val="006F185A"/>
    <w:rsid w:val="006F3889"/>
    <w:rsid w:val="006F3A88"/>
    <w:rsid w:val="006F788E"/>
    <w:rsid w:val="007020C8"/>
    <w:rsid w:val="0070604F"/>
    <w:rsid w:val="007068E8"/>
    <w:rsid w:val="00707116"/>
    <w:rsid w:val="00714440"/>
    <w:rsid w:val="00721935"/>
    <w:rsid w:val="007223ED"/>
    <w:rsid w:val="00722884"/>
    <w:rsid w:val="00726CEF"/>
    <w:rsid w:val="00734C3B"/>
    <w:rsid w:val="007376AC"/>
    <w:rsid w:val="00737AA4"/>
    <w:rsid w:val="007447BB"/>
    <w:rsid w:val="00745263"/>
    <w:rsid w:val="00745807"/>
    <w:rsid w:val="007474C0"/>
    <w:rsid w:val="00747735"/>
    <w:rsid w:val="00750160"/>
    <w:rsid w:val="007515B5"/>
    <w:rsid w:val="00752F5A"/>
    <w:rsid w:val="00756152"/>
    <w:rsid w:val="00757A7D"/>
    <w:rsid w:val="00761AB4"/>
    <w:rsid w:val="00762A61"/>
    <w:rsid w:val="00763CEC"/>
    <w:rsid w:val="007643AA"/>
    <w:rsid w:val="007647BA"/>
    <w:rsid w:val="00764C59"/>
    <w:rsid w:val="0076691E"/>
    <w:rsid w:val="00772C25"/>
    <w:rsid w:val="007735D7"/>
    <w:rsid w:val="00775B83"/>
    <w:rsid w:val="007766C9"/>
    <w:rsid w:val="00777D50"/>
    <w:rsid w:val="00780F75"/>
    <w:rsid w:val="00781397"/>
    <w:rsid w:val="0078275A"/>
    <w:rsid w:val="00782EAD"/>
    <w:rsid w:val="007831C5"/>
    <w:rsid w:val="007843A2"/>
    <w:rsid w:val="007845EC"/>
    <w:rsid w:val="00784B4D"/>
    <w:rsid w:val="00790DF9"/>
    <w:rsid w:val="00793EAD"/>
    <w:rsid w:val="00794893"/>
    <w:rsid w:val="00794EF8"/>
    <w:rsid w:val="007A1A31"/>
    <w:rsid w:val="007A1DBC"/>
    <w:rsid w:val="007A4ABA"/>
    <w:rsid w:val="007A54FD"/>
    <w:rsid w:val="007A78BB"/>
    <w:rsid w:val="007B0FD6"/>
    <w:rsid w:val="007B147D"/>
    <w:rsid w:val="007B1727"/>
    <w:rsid w:val="007B29C3"/>
    <w:rsid w:val="007B3F23"/>
    <w:rsid w:val="007B6A29"/>
    <w:rsid w:val="007C2848"/>
    <w:rsid w:val="007C53FD"/>
    <w:rsid w:val="007C6521"/>
    <w:rsid w:val="007D095E"/>
    <w:rsid w:val="007D1343"/>
    <w:rsid w:val="007D20DB"/>
    <w:rsid w:val="007D6DD4"/>
    <w:rsid w:val="007E05B7"/>
    <w:rsid w:val="007E0A7B"/>
    <w:rsid w:val="007E0D00"/>
    <w:rsid w:val="007E0D9B"/>
    <w:rsid w:val="007E3265"/>
    <w:rsid w:val="007E6225"/>
    <w:rsid w:val="007E7529"/>
    <w:rsid w:val="007F2B7A"/>
    <w:rsid w:val="007F6C18"/>
    <w:rsid w:val="00802227"/>
    <w:rsid w:val="00802A3A"/>
    <w:rsid w:val="008077F4"/>
    <w:rsid w:val="00815746"/>
    <w:rsid w:val="0082420A"/>
    <w:rsid w:val="008254FF"/>
    <w:rsid w:val="00830FE2"/>
    <w:rsid w:val="00832EAA"/>
    <w:rsid w:val="00832FB7"/>
    <w:rsid w:val="00833079"/>
    <w:rsid w:val="0083652C"/>
    <w:rsid w:val="008412F6"/>
    <w:rsid w:val="0084630A"/>
    <w:rsid w:val="00846D72"/>
    <w:rsid w:val="00846F4B"/>
    <w:rsid w:val="008477D3"/>
    <w:rsid w:val="00851608"/>
    <w:rsid w:val="00851AB7"/>
    <w:rsid w:val="008520AC"/>
    <w:rsid w:val="00880095"/>
    <w:rsid w:val="008837D3"/>
    <w:rsid w:val="008909F2"/>
    <w:rsid w:val="00892FE5"/>
    <w:rsid w:val="008934A6"/>
    <w:rsid w:val="008960BF"/>
    <w:rsid w:val="008A0A77"/>
    <w:rsid w:val="008A33AB"/>
    <w:rsid w:val="008A4010"/>
    <w:rsid w:val="008A4879"/>
    <w:rsid w:val="008A4C7E"/>
    <w:rsid w:val="008A52B8"/>
    <w:rsid w:val="008A6D51"/>
    <w:rsid w:val="008A7777"/>
    <w:rsid w:val="008B1384"/>
    <w:rsid w:val="008B19AC"/>
    <w:rsid w:val="008B26B3"/>
    <w:rsid w:val="008B2C08"/>
    <w:rsid w:val="008C002F"/>
    <w:rsid w:val="008C24F6"/>
    <w:rsid w:val="008C51F3"/>
    <w:rsid w:val="008C610C"/>
    <w:rsid w:val="008C70E4"/>
    <w:rsid w:val="008D170F"/>
    <w:rsid w:val="008D589E"/>
    <w:rsid w:val="008D6921"/>
    <w:rsid w:val="008E0D5E"/>
    <w:rsid w:val="008E5706"/>
    <w:rsid w:val="008E5AA2"/>
    <w:rsid w:val="008E70D0"/>
    <w:rsid w:val="008F4574"/>
    <w:rsid w:val="00903022"/>
    <w:rsid w:val="00905313"/>
    <w:rsid w:val="00905AB0"/>
    <w:rsid w:val="00906003"/>
    <w:rsid w:val="00907631"/>
    <w:rsid w:val="0091180D"/>
    <w:rsid w:val="009131AB"/>
    <w:rsid w:val="009145BB"/>
    <w:rsid w:val="00921881"/>
    <w:rsid w:val="009224EB"/>
    <w:rsid w:val="009234D7"/>
    <w:rsid w:val="009242F1"/>
    <w:rsid w:val="00924FF1"/>
    <w:rsid w:val="00926896"/>
    <w:rsid w:val="009269CD"/>
    <w:rsid w:val="00926FB1"/>
    <w:rsid w:val="009276ED"/>
    <w:rsid w:val="00930ED8"/>
    <w:rsid w:val="0093182B"/>
    <w:rsid w:val="00932F2B"/>
    <w:rsid w:val="00933CE1"/>
    <w:rsid w:val="00934FB9"/>
    <w:rsid w:val="00941524"/>
    <w:rsid w:val="00952C84"/>
    <w:rsid w:val="009550AD"/>
    <w:rsid w:val="00955BB6"/>
    <w:rsid w:val="00956C36"/>
    <w:rsid w:val="0095765F"/>
    <w:rsid w:val="00957C98"/>
    <w:rsid w:val="009623BE"/>
    <w:rsid w:val="00965B7F"/>
    <w:rsid w:val="00970F73"/>
    <w:rsid w:val="00971268"/>
    <w:rsid w:val="0097129E"/>
    <w:rsid w:val="009728DA"/>
    <w:rsid w:val="0097615A"/>
    <w:rsid w:val="009806B2"/>
    <w:rsid w:val="009842B3"/>
    <w:rsid w:val="00987CA2"/>
    <w:rsid w:val="009945CC"/>
    <w:rsid w:val="00994B92"/>
    <w:rsid w:val="00997668"/>
    <w:rsid w:val="009A1AA2"/>
    <w:rsid w:val="009A2387"/>
    <w:rsid w:val="009A2752"/>
    <w:rsid w:val="009A3E45"/>
    <w:rsid w:val="009A492D"/>
    <w:rsid w:val="009A7267"/>
    <w:rsid w:val="009A7763"/>
    <w:rsid w:val="009A78C9"/>
    <w:rsid w:val="009A7E1D"/>
    <w:rsid w:val="009B6153"/>
    <w:rsid w:val="009B763C"/>
    <w:rsid w:val="009C2F98"/>
    <w:rsid w:val="009C3292"/>
    <w:rsid w:val="009D1E12"/>
    <w:rsid w:val="009D20BF"/>
    <w:rsid w:val="009D35A3"/>
    <w:rsid w:val="009D4D2E"/>
    <w:rsid w:val="009D6592"/>
    <w:rsid w:val="009E1837"/>
    <w:rsid w:val="009E24F2"/>
    <w:rsid w:val="009F1EF8"/>
    <w:rsid w:val="009F26C1"/>
    <w:rsid w:val="009F33E1"/>
    <w:rsid w:val="009F465B"/>
    <w:rsid w:val="009F4FF8"/>
    <w:rsid w:val="009F5732"/>
    <w:rsid w:val="00A0212E"/>
    <w:rsid w:val="00A05158"/>
    <w:rsid w:val="00A05EE4"/>
    <w:rsid w:val="00A12733"/>
    <w:rsid w:val="00A1337A"/>
    <w:rsid w:val="00A14EDD"/>
    <w:rsid w:val="00A1579C"/>
    <w:rsid w:val="00A16421"/>
    <w:rsid w:val="00A17389"/>
    <w:rsid w:val="00A22BDA"/>
    <w:rsid w:val="00A2435C"/>
    <w:rsid w:val="00A25BE3"/>
    <w:rsid w:val="00A26D89"/>
    <w:rsid w:val="00A30419"/>
    <w:rsid w:val="00A420B0"/>
    <w:rsid w:val="00A43835"/>
    <w:rsid w:val="00A4392E"/>
    <w:rsid w:val="00A44D83"/>
    <w:rsid w:val="00A46957"/>
    <w:rsid w:val="00A46E8E"/>
    <w:rsid w:val="00A470FF"/>
    <w:rsid w:val="00A54981"/>
    <w:rsid w:val="00A551DE"/>
    <w:rsid w:val="00A56311"/>
    <w:rsid w:val="00A63E8A"/>
    <w:rsid w:val="00A70517"/>
    <w:rsid w:val="00A72031"/>
    <w:rsid w:val="00A7392D"/>
    <w:rsid w:val="00A74784"/>
    <w:rsid w:val="00A756DE"/>
    <w:rsid w:val="00A802B7"/>
    <w:rsid w:val="00A80B87"/>
    <w:rsid w:val="00A81162"/>
    <w:rsid w:val="00A82506"/>
    <w:rsid w:val="00A8410A"/>
    <w:rsid w:val="00A8610C"/>
    <w:rsid w:val="00A879BE"/>
    <w:rsid w:val="00A93602"/>
    <w:rsid w:val="00A93AFC"/>
    <w:rsid w:val="00AA23C0"/>
    <w:rsid w:val="00AA42CF"/>
    <w:rsid w:val="00AA5109"/>
    <w:rsid w:val="00AA79D2"/>
    <w:rsid w:val="00AB0836"/>
    <w:rsid w:val="00AB0FDB"/>
    <w:rsid w:val="00AB3F3A"/>
    <w:rsid w:val="00AB5AD6"/>
    <w:rsid w:val="00AB5F3D"/>
    <w:rsid w:val="00AC504E"/>
    <w:rsid w:val="00AC586D"/>
    <w:rsid w:val="00AC58F0"/>
    <w:rsid w:val="00AD1925"/>
    <w:rsid w:val="00AD2304"/>
    <w:rsid w:val="00AD31F7"/>
    <w:rsid w:val="00AD378D"/>
    <w:rsid w:val="00AD3C34"/>
    <w:rsid w:val="00AD3F2D"/>
    <w:rsid w:val="00AD5AF0"/>
    <w:rsid w:val="00AD5DD6"/>
    <w:rsid w:val="00AD62A3"/>
    <w:rsid w:val="00AD692F"/>
    <w:rsid w:val="00AE1C65"/>
    <w:rsid w:val="00AE1CD1"/>
    <w:rsid w:val="00AE384E"/>
    <w:rsid w:val="00AE4F98"/>
    <w:rsid w:val="00AE5526"/>
    <w:rsid w:val="00AE5701"/>
    <w:rsid w:val="00AF1043"/>
    <w:rsid w:val="00AF321F"/>
    <w:rsid w:val="00AF3864"/>
    <w:rsid w:val="00AF3FDC"/>
    <w:rsid w:val="00AF50A9"/>
    <w:rsid w:val="00AF655C"/>
    <w:rsid w:val="00B00AA9"/>
    <w:rsid w:val="00B017A6"/>
    <w:rsid w:val="00B017BD"/>
    <w:rsid w:val="00B01844"/>
    <w:rsid w:val="00B023FE"/>
    <w:rsid w:val="00B04B7B"/>
    <w:rsid w:val="00B05A82"/>
    <w:rsid w:val="00B06FCF"/>
    <w:rsid w:val="00B1199C"/>
    <w:rsid w:val="00B11ABB"/>
    <w:rsid w:val="00B1237D"/>
    <w:rsid w:val="00B128EA"/>
    <w:rsid w:val="00B12CE9"/>
    <w:rsid w:val="00B1303F"/>
    <w:rsid w:val="00B143E9"/>
    <w:rsid w:val="00B1560F"/>
    <w:rsid w:val="00B16F9A"/>
    <w:rsid w:val="00B24A17"/>
    <w:rsid w:val="00B24F53"/>
    <w:rsid w:val="00B25478"/>
    <w:rsid w:val="00B3196C"/>
    <w:rsid w:val="00B3204A"/>
    <w:rsid w:val="00B35C84"/>
    <w:rsid w:val="00B408A0"/>
    <w:rsid w:val="00B40EAE"/>
    <w:rsid w:val="00B46B1E"/>
    <w:rsid w:val="00B56811"/>
    <w:rsid w:val="00B641C4"/>
    <w:rsid w:val="00B64CAC"/>
    <w:rsid w:val="00B709A2"/>
    <w:rsid w:val="00B72016"/>
    <w:rsid w:val="00B735FD"/>
    <w:rsid w:val="00B744B0"/>
    <w:rsid w:val="00B75D3B"/>
    <w:rsid w:val="00B763F1"/>
    <w:rsid w:val="00B82732"/>
    <w:rsid w:val="00B84A8E"/>
    <w:rsid w:val="00B91026"/>
    <w:rsid w:val="00B911E5"/>
    <w:rsid w:val="00B92B43"/>
    <w:rsid w:val="00B94CBF"/>
    <w:rsid w:val="00B94EA8"/>
    <w:rsid w:val="00B95834"/>
    <w:rsid w:val="00B964B2"/>
    <w:rsid w:val="00BA15E7"/>
    <w:rsid w:val="00BA38C1"/>
    <w:rsid w:val="00BA4393"/>
    <w:rsid w:val="00BA5D52"/>
    <w:rsid w:val="00BA6843"/>
    <w:rsid w:val="00BA7348"/>
    <w:rsid w:val="00BB0BCA"/>
    <w:rsid w:val="00BB1026"/>
    <w:rsid w:val="00BB1918"/>
    <w:rsid w:val="00BB4327"/>
    <w:rsid w:val="00BB4FA5"/>
    <w:rsid w:val="00BB79BA"/>
    <w:rsid w:val="00BB7EC1"/>
    <w:rsid w:val="00BC138F"/>
    <w:rsid w:val="00BC1A1D"/>
    <w:rsid w:val="00BC62D2"/>
    <w:rsid w:val="00BC6F17"/>
    <w:rsid w:val="00BD3937"/>
    <w:rsid w:val="00BD6038"/>
    <w:rsid w:val="00BE0C1B"/>
    <w:rsid w:val="00BE1B22"/>
    <w:rsid w:val="00BE44F5"/>
    <w:rsid w:val="00BE4792"/>
    <w:rsid w:val="00BE5731"/>
    <w:rsid w:val="00BE5985"/>
    <w:rsid w:val="00BE67DB"/>
    <w:rsid w:val="00BF3CBC"/>
    <w:rsid w:val="00BF3E04"/>
    <w:rsid w:val="00BF4420"/>
    <w:rsid w:val="00BF5B3A"/>
    <w:rsid w:val="00BF6370"/>
    <w:rsid w:val="00BF76A6"/>
    <w:rsid w:val="00C0256E"/>
    <w:rsid w:val="00C04A6A"/>
    <w:rsid w:val="00C05541"/>
    <w:rsid w:val="00C07BFB"/>
    <w:rsid w:val="00C07DE9"/>
    <w:rsid w:val="00C17596"/>
    <w:rsid w:val="00C17815"/>
    <w:rsid w:val="00C2102E"/>
    <w:rsid w:val="00C24A65"/>
    <w:rsid w:val="00C25643"/>
    <w:rsid w:val="00C2728A"/>
    <w:rsid w:val="00C308BA"/>
    <w:rsid w:val="00C30B20"/>
    <w:rsid w:val="00C318A1"/>
    <w:rsid w:val="00C32068"/>
    <w:rsid w:val="00C42F0F"/>
    <w:rsid w:val="00C436FF"/>
    <w:rsid w:val="00C4413B"/>
    <w:rsid w:val="00C46FC7"/>
    <w:rsid w:val="00C5651C"/>
    <w:rsid w:val="00C6106C"/>
    <w:rsid w:val="00C65625"/>
    <w:rsid w:val="00C6721B"/>
    <w:rsid w:val="00C7294B"/>
    <w:rsid w:val="00C72D2B"/>
    <w:rsid w:val="00C7561A"/>
    <w:rsid w:val="00C8488E"/>
    <w:rsid w:val="00C867AA"/>
    <w:rsid w:val="00C942D5"/>
    <w:rsid w:val="00CA0EE6"/>
    <w:rsid w:val="00CA29AE"/>
    <w:rsid w:val="00CA3974"/>
    <w:rsid w:val="00CA52DB"/>
    <w:rsid w:val="00CA7283"/>
    <w:rsid w:val="00CA7898"/>
    <w:rsid w:val="00CB05BC"/>
    <w:rsid w:val="00CB159F"/>
    <w:rsid w:val="00CB2625"/>
    <w:rsid w:val="00CB3B11"/>
    <w:rsid w:val="00CB6D81"/>
    <w:rsid w:val="00CB7ECD"/>
    <w:rsid w:val="00CC192F"/>
    <w:rsid w:val="00CC5008"/>
    <w:rsid w:val="00CD0CAA"/>
    <w:rsid w:val="00CD66F5"/>
    <w:rsid w:val="00CE1800"/>
    <w:rsid w:val="00CE2040"/>
    <w:rsid w:val="00CE2271"/>
    <w:rsid w:val="00CE6AB2"/>
    <w:rsid w:val="00CE7C66"/>
    <w:rsid w:val="00CE7E2D"/>
    <w:rsid w:val="00CE7FA7"/>
    <w:rsid w:val="00CF1D85"/>
    <w:rsid w:val="00CF7EF2"/>
    <w:rsid w:val="00D03358"/>
    <w:rsid w:val="00D046EF"/>
    <w:rsid w:val="00D0580B"/>
    <w:rsid w:val="00D05A71"/>
    <w:rsid w:val="00D1213D"/>
    <w:rsid w:val="00D125EE"/>
    <w:rsid w:val="00D14FCC"/>
    <w:rsid w:val="00D15DEC"/>
    <w:rsid w:val="00D1783D"/>
    <w:rsid w:val="00D2189E"/>
    <w:rsid w:val="00D23DD8"/>
    <w:rsid w:val="00D33BD9"/>
    <w:rsid w:val="00D34774"/>
    <w:rsid w:val="00D35523"/>
    <w:rsid w:val="00D36B1D"/>
    <w:rsid w:val="00D36E11"/>
    <w:rsid w:val="00D40D81"/>
    <w:rsid w:val="00D4331A"/>
    <w:rsid w:val="00D43B7E"/>
    <w:rsid w:val="00D4691C"/>
    <w:rsid w:val="00D479BC"/>
    <w:rsid w:val="00D47F03"/>
    <w:rsid w:val="00D50663"/>
    <w:rsid w:val="00D5655D"/>
    <w:rsid w:val="00D56A30"/>
    <w:rsid w:val="00D630A8"/>
    <w:rsid w:val="00D66464"/>
    <w:rsid w:val="00D66F71"/>
    <w:rsid w:val="00D704AF"/>
    <w:rsid w:val="00D70C41"/>
    <w:rsid w:val="00D72F2F"/>
    <w:rsid w:val="00D84A09"/>
    <w:rsid w:val="00D855A2"/>
    <w:rsid w:val="00D90659"/>
    <w:rsid w:val="00D91121"/>
    <w:rsid w:val="00D91E22"/>
    <w:rsid w:val="00D92F76"/>
    <w:rsid w:val="00D93479"/>
    <w:rsid w:val="00D9540B"/>
    <w:rsid w:val="00D954EE"/>
    <w:rsid w:val="00DA01AE"/>
    <w:rsid w:val="00DA082D"/>
    <w:rsid w:val="00DA1709"/>
    <w:rsid w:val="00DA1EE1"/>
    <w:rsid w:val="00DA65A8"/>
    <w:rsid w:val="00DB02BA"/>
    <w:rsid w:val="00DB1611"/>
    <w:rsid w:val="00DB2B5C"/>
    <w:rsid w:val="00DB4684"/>
    <w:rsid w:val="00DB530D"/>
    <w:rsid w:val="00DB6A92"/>
    <w:rsid w:val="00DB6CCB"/>
    <w:rsid w:val="00DC34B5"/>
    <w:rsid w:val="00DC3DD7"/>
    <w:rsid w:val="00DC412A"/>
    <w:rsid w:val="00DD0DD9"/>
    <w:rsid w:val="00DD1098"/>
    <w:rsid w:val="00DD14B0"/>
    <w:rsid w:val="00DD1D17"/>
    <w:rsid w:val="00DD1F0D"/>
    <w:rsid w:val="00DD2F12"/>
    <w:rsid w:val="00DD3A50"/>
    <w:rsid w:val="00DD7F36"/>
    <w:rsid w:val="00DE0D36"/>
    <w:rsid w:val="00DE1A24"/>
    <w:rsid w:val="00DE438A"/>
    <w:rsid w:val="00DE49AE"/>
    <w:rsid w:val="00DE5253"/>
    <w:rsid w:val="00DE5979"/>
    <w:rsid w:val="00DE5F22"/>
    <w:rsid w:val="00DE6EDF"/>
    <w:rsid w:val="00DF07A2"/>
    <w:rsid w:val="00DF1582"/>
    <w:rsid w:val="00DF300D"/>
    <w:rsid w:val="00DF3FF1"/>
    <w:rsid w:val="00DF6A93"/>
    <w:rsid w:val="00DF726A"/>
    <w:rsid w:val="00E00A11"/>
    <w:rsid w:val="00E02CF5"/>
    <w:rsid w:val="00E0413E"/>
    <w:rsid w:val="00E079A1"/>
    <w:rsid w:val="00E1037E"/>
    <w:rsid w:val="00E12138"/>
    <w:rsid w:val="00E134B9"/>
    <w:rsid w:val="00E16442"/>
    <w:rsid w:val="00E16621"/>
    <w:rsid w:val="00E23F41"/>
    <w:rsid w:val="00E24D27"/>
    <w:rsid w:val="00E259B0"/>
    <w:rsid w:val="00E27053"/>
    <w:rsid w:val="00E30A76"/>
    <w:rsid w:val="00E31791"/>
    <w:rsid w:val="00E31ED9"/>
    <w:rsid w:val="00E34279"/>
    <w:rsid w:val="00E348C6"/>
    <w:rsid w:val="00E34B0C"/>
    <w:rsid w:val="00E35C28"/>
    <w:rsid w:val="00E36894"/>
    <w:rsid w:val="00E416BB"/>
    <w:rsid w:val="00E417AF"/>
    <w:rsid w:val="00E42D17"/>
    <w:rsid w:val="00E4445A"/>
    <w:rsid w:val="00E45F71"/>
    <w:rsid w:val="00E4625D"/>
    <w:rsid w:val="00E47061"/>
    <w:rsid w:val="00E470F2"/>
    <w:rsid w:val="00E51D61"/>
    <w:rsid w:val="00E51F83"/>
    <w:rsid w:val="00E53F76"/>
    <w:rsid w:val="00E568F5"/>
    <w:rsid w:val="00E61D2E"/>
    <w:rsid w:val="00E61FB0"/>
    <w:rsid w:val="00E64E6C"/>
    <w:rsid w:val="00E65FD7"/>
    <w:rsid w:val="00E749F1"/>
    <w:rsid w:val="00E74BF8"/>
    <w:rsid w:val="00E77E35"/>
    <w:rsid w:val="00E82838"/>
    <w:rsid w:val="00E8435A"/>
    <w:rsid w:val="00E8767F"/>
    <w:rsid w:val="00E91539"/>
    <w:rsid w:val="00E918E9"/>
    <w:rsid w:val="00E927F4"/>
    <w:rsid w:val="00E93EC0"/>
    <w:rsid w:val="00E964AC"/>
    <w:rsid w:val="00E9655A"/>
    <w:rsid w:val="00E965AF"/>
    <w:rsid w:val="00E966D8"/>
    <w:rsid w:val="00EA288A"/>
    <w:rsid w:val="00EA38A4"/>
    <w:rsid w:val="00EA4531"/>
    <w:rsid w:val="00EA75A0"/>
    <w:rsid w:val="00EB0B73"/>
    <w:rsid w:val="00EB1C5E"/>
    <w:rsid w:val="00EB25EC"/>
    <w:rsid w:val="00EB381C"/>
    <w:rsid w:val="00EB40D4"/>
    <w:rsid w:val="00EB5EBF"/>
    <w:rsid w:val="00EB6508"/>
    <w:rsid w:val="00EC0B93"/>
    <w:rsid w:val="00EC19E7"/>
    <w:rsid w:val="00EC6619"/>
    <w:rsid w:val="00ED1469"/>
    <w:rsid w:val="00ED4ECC"/>
    <w:rsid w:val="00EE05A1"/>
    <w:rsid w:val="00EE13BD"/>
    <w:rsid w:val="00EE2287"/>
    <w:rsid w:val="00EE408B"/>
    <w:rsid w:val="00EE49CB"/>
    <w:rsid w:val="00EE6714"/>
    <w:rsid w:val="00EE7B68"/>
    <w:rsid w:val="00EF170E"/>
    <w:rsid w:val="00EF1F30"/>
    <w:rsid w:val="00EF2985"/>
    <w:rsid w:val="00EF3F8D"/>
    <w:rsid w:val="00EF74E1"/>
    <w:rsid w:val="00EF7552"/>
    <w:rsid w:val="00EF7D49"/>
    <w:rsid w:val="00F02A80"/>
    <w:rsid w:val="00F06758"/>
    <w:rsid w:val="00F10991"/>
    <w:rsid w:val="00F14A06"/>
    <w:rsid w:val="00F173EA"/>
    <w:rsid w:val="00F211DB"/>
    <w:rsid w:val="00F2216C"/>
    <w:rsid w:val="00F22565"/>
    <w:rsid w:val="00F30506"/>
    <w:rsid w:val="00F315ED"/>
    <w:rsid w:val="00F31A08"/>
    <w:rsid w:val="00F3488E"/>
    <w:rsid w:val="00F35FBC"/>
    <w:rsid w:val="00F37BCF"/>
    <w:rsid w:val="00F408CB"/>
    <w:rsid w:val="00F46229"/>
    <w:rsid w:val="00F474E3"/>
    <w:rsid w:val="00F529B7"/>
    <w:rsid w:val="00F539B0"/>
    <w:rsid w:val="00F53BC6"/>
    <w:rsid w:val="00F541DF"/>
    <w:rsid w:val="00F54907"/>
    <w:rsid w:val="00F54916"/>
    <w:rsid w:val="00F5532E"/>
    <w:rsid w:val="00F57172"/>
    <w:rsid w:val="00F603F8"/>
    <w:rsid w:val="00F6189C"/>
    <w:rsid w:val="00F62167"/>
    <w:rsid w:val="00F6604F"/>
    <w:rsid w:val="00F7008D"/>
    <w:rsid w:val="00F74094"/>
    <w:rsid w:val="00F77B1D"/>
    <w:rsid w:val="00F77FC4"/>
    <w:rsid w:val="00F86D25"/>
    <w:rsid w:val="00F87839"/>
    <w:rsid w:val="00F87D23"/>
    <w:rsid w:val="00F90404"/>
    <w:rsid w:val="00F93DAC"/>
    <w:rsid w:val="00F940E6"/>
    <w:rsid w:val="00F949F3"/>
    <w:rsid w:val="00F94B7D"/>
    <w:rsid w:val="00F95089"/>
    <w:rsid w:val="00FA093E"/>
    <w:rsid w:val="00FA191F"/>
    <w:rsid w:val="00FA58DA"/>
    <w:rsid w:val="00FA5E8B"/>
    <w:rsid w:val="00FB0482"/>
    <w:rsid w:val="00FB11AA"/>
    <w:rsid w:val="00FB5982"/>
    <w:rsid w:val="00FB66B6"/>
    <w:rsid w:val="00FC0622"/>
    <w:rsid w:val="00FC09E0"/>
    <w:rsid w:val="00FC2579"/>
    <w:rsid w:val="00FC2E04"/>
    <w:rsid w:val="00FC3C20"/>
    <w:rsid w:val="00FC3D02"/>
    <w:rsid w:val="00FC3FC1"/>
    <w:rsid w:val="00FC66C6"/>
    <w:rsid w:val="00FD17C7"/>
    <w:rsid w:val="00FD26BF"/>
    <w:rsid w:val="00FD3915"/>
    <w:rsid w:val="00FE2C00"/>
    <w:rsid w:val="00FE2E8E"/>
    <w:rsid w:val="00FE368A"/>
    <w:rsid w:val="00FE49FD"/>
    <w:rsid w:val="00FE4F99"/>
    <w:rsid w:val="00FF017A"/>
    <w:rsid w:val="00FF0CC1"/>
    <w:rsid w:val="00FF1885"/>
    <w:rsid w:val="00FF19EB"/>
    <w:rsid w:val="00FF300D"/>
    <w:rsid w:val="00FF6C47"/>
    <w:rsid w:val="00FF789D"/>
    <w:rsid w:val="00FF7C2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F88"/>
    <w:pPr>
      <w:widowControl w:val="0"/>
      <w:adjustRightInd w:val="0"/>
      <w:snapToGrid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qFormat/>
    <w:rsid w:val="00FE49FD"/>
    <w:pPr>
      <w:keepNext/>
      <w:keepLines/>
      <w:pageBreakBefore/>
      <w:widowControl/>
      <w:numPr>
        <w:numId w:val="1"/>
      </w:numPr>
      <w:pBdr>
        <w:bottom w:val="single" w:sz="4" w:space="1" w:color="auto"/>
      </w:pBdr>
      <w:shd w:val="pct5" w:color="auto" w:fill="auto"/>
      <w:spacing w:beforeLines="100" w:afterLines="100"/>
      <w:ind w:hangingChars="175" w:hanging="175"/>
      <w:jc w:val="left"/>
      <w:outlineLvl w:val="0"/>
    </w:pPr>
    <w:rPr>
      <w:rFonts w:ascii="Tahoma" w:eastAsia="黑体" w:hAnsi="Tahoma"/>
      <w:b/>
      <w:sz w:val="52"/>
    </w:rPr>
  </w:style>
  <w:style w:type="paragraph" w:styleId="2">
    <w:name w:val="heading 2"/>
    <w:basedOn w:val="a"/>
    <w:next w:val="a"/>
    <w:link w:val="2Char"/>
    <w:autoRedefine/>
    <w:qFormat/>
    <w:rsid w:val="00FB0482"/>
    <w:pPr>
      <w:keepNext/>
      <w:keepLines/>
      <w:widowControl/>
      <w:numPr>
        <w:ilvl w:val="1"/>
        <w:numId w:val="1"/>
      </w:numPr>
      <w:shd w:val="solid" w:color="auto" w:fill="auto"/>
      <w:spacing w:before="240" w:after="120"/>
      <w:jc w:val="left"/>
      <w:outlineLvl w:val="1"/>
    </w:pPr>
    <w:rPr>
      <w:rFonts w:ascii="Tahoma" w:eastAsia="黑体" w:hAnsi="Tahoma"/>
      <w:b/>
      <w:color w:val="FFFFFF"/>
      <w:kern w:val="20"/>
      <w:sz w:val="36"/>
    </w:rPr>
  </w:style>
  <w:style w:type="paragraph" w:styleId="3">
    <w:name w:val="heading 3"/>
    <w:basedOn w:val="a"/>
    <w:next w:val="a"/>
    <w:link w:val="3Char"/>
    <w:qFormat/>
    <w:rsid w:val="00105C47"/>
    <w:pPr>
      <w:keepNext/>
      <w:keepLines/>
      <w:widowControl/>
      <w:numPr>
        <w:ilvl w:val="2"/>
        <w:numId w:val="1"/>
      </w:numPr>
      <w:spacing w:before="120" w:after="120"/>
      <w:jc w:val="left"/>
      <w:outlineLvl w:val="2"/>
    </w:pPr>
    <w:rPr>
      <w:rFonts w:ascii="Tahoma" w:eastAsia="黑体" w:hAnsi="Tahoma"/>
      <w:b/>
      <w:sz w:val="32"/>
    </w:rPr>
  </w:style>
  <w:style w:type="paragraph" w:styleId="4">
    <w:name w:val="heading 4"/>
    <w:basedOn w:val="a"/>
    <w:next w:val="a"/>
    <w:link w:val="4Char"/>
    <w:qFormat/>
    <w:rsid w:val="00AD5AF0"/>
    <w:pPr>
      <w:keepNext/>
      <w:keepLines/>
      <w:widowControl/>
      <w:numPr>
        <w:ilvl w:val="3"/>
        <w:numId w:val="1"/>
      </w:numPr>
      <w:spacing w:before="120"/>
      <w:jc w:val="left"/>
      <w:outlineLvl w:val="3"/>
    </w:pPr>
    <w:rPr>
      <w:rFonts w:ascii="Tahoma" w:eastAsia="黑体" w:hAnsi="Tahoma"/>
      <w:color w:val="000000"/>
      <w:sz w:val="28"/>
    </w:rPr>
  </w:style>
  <w:style w:type="paragraph" w:styleId="5">
    <w:name w:val="heading 5"/>
    <w:basedOn w:val="a"/>
    <w:next w:val="a"/>
    <w:link w:val="5Char"/>
    <w:qFormat/>
    <w:rsid w:val="00AD5AF0"/>
    <w:pPr>
      <w:keepNext/>
      <w:keepLines/>
      <w:widowControl/>
      <w:numPr>
        <w:ilvl w:val="4"/>
        <w:numId w:val="1"/>
      </w:numPr>
      <w:spacing w:before="280" w:after="290" w:line="372" w:lineRule="auto"/>
      <w:jc w:val="left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AD5AF0"/>
    <w:pPr>
      <w:keepNext/>
      <w:keepLines/>
      <w:widowControl/>
      <w:numPr>
        <w:ilvl w:val="5"/>
        <w:numId w:val="1"/>
      </w:numPr>
      <w:spacing w:before="240" w:after="64" w:line="317" w:lineRule="auto"/>
      <w:jc w:val="left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Char"/>
    <w:qFormat/>
    <w:rsid w:val="00AD5AF0"/>
    <w:pPr>
      <w:keepNext/>
      <w:keepLines/>
      <w:widowControl/>
      <w:numPr>
        <w:ilvl w:val="6"/>
        <w:numId w:val="1"/>
      </w:numPr>
      <w:spacing w:before="240" w:after="64" w:line="317" w:lineRule="auto"/>
      <w:jc w:val="left"/>
      <w:outlineLvl w:val="6"/>
    </w:pPr>
    <w:rPr>
      <w:b/>
    </w:rPr>
  </w:style>
  <w:style w:type="paragraph" w:styleId="8">
    <w:name w:val="heading 8"/>
    <w:basedOn w:val="a"/>
    <w:next w:val="a"/>
    <w:link w:val="8Char"/>
    <w:qFormat/>
    <w:rsid w:val="00AD5AF0"/>
    <w:pPr>
      <w:keepNext/>
      <w:keepLines/>
      <w:widowControl/>
      <w:numPr>
        <w:ilvl w:val="7"/>
        <w:numId w:val="1"/>
      </w:numPr>
      <w:spacing w:before="240" w:after="64" w:line="317" w:lineRule="auto"/>
      <w:jc w:val="left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AD5AF0"/>
    <w:pPr>
      <w:keepNext/>
      <w:keepLines/>
      <w:widowControl/>
      <w:numPr>
        <w:ilvl w:val="8"/>
        <w:numId w:val="1"/>
      </w:numPr>
      <w:spacing w:before="240" w:after="64" w:line="317" w:lineRule="auto"/>
      <w:jc w:val="left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link w:val="5"/>
    <w:rsid w:val="00AD5AF0"/>
    <w:rPr>
      <w:rFonts w:ascii="Times New Roman" w:hAnsi="Times New Roman"/>
      <w:b/>
      <w:kern w:val="2"/>
      <w:sz w:val="28"/>
    </w:rPr>
  </w:style>
  <w:style w:type="character" w:customStyle="1" w:styleId="7Char">
    <w:name w:val="标题 7 Char"/>
    <w:link w:val="7"/>
    <w:rsid w:val="00AD5AF0"/>
    <w:rPr>
      <w:rFonts w:ascii="Times New Roman" w:hAnsi="Times New Roman"/>
      <w:b/>
      <w:kern w:val="2"/>
      <w:sz w:val="21"/>
    </w:rPr>
  </w:style>
  <w:style w:type="character" w:customStyle="1" w:styleId="1Char">
    <w:name w:val="标题 1 Char"/>
    <w:link w:val="1"/>
    <w:rsid w:val="00FE49FD"/>
    <w:rPr>
      <w:rFonts w:ascii="Tahoma" w:eastAsia="黑体" w:hAnsi="Tahoma"/>
      <w:b/>
      <w:kern w:val="2"/>
      <w:sz w:val="52"/>
      <w:shd w:val="pct5" w:color="auto" w:fill="auto"/>
    </w:rPr>
  </w:style>
  <w:style w:type="character" w:styleId="a3">
    <w:name w:val="Emphasis"/>
    <w:qFormat/>
    <w:rsid w:val="00AD5AF0"/>
    <w:rPr>
      <w:b w:val="0"/>
      <w:i w:val="0"/>
      <w:color w:val="CC0033"/>
    </w:rPr>
  </w:style>
  <w:style w:type="character" w:customStyle="1" w:styleId="Char1">
    <w:name w:val="文档正文 Char1"/>
    <w:link w:val="a4"/>
    <w:rsid w:val="00AD5AF0"/>
    <w:rPr>
      <w:rFonts w:ascii="Arial Narrow" w:eastAsia="幼圆" w:hAnsi="Arial Narrow"/>
      <w:kern w:val="0"/>
      <w:sz w:val="24"/>
    </w:rPr>
  </w:style>
  <w:style w:type="character" w:customStyle="1" w:styleId="4Char">
    <w:name w:val="标题 4 Char"/>
    <w:link w:val="4"/>
    <w:rsid w:val="00AD5AF0"/>
    <w:rPr>
      <w:rFonts w:ascii="Tahoma" w:eastAsia="黑体" w:hAnsi="Tahoma"/>
      <w:color w:val="000000"/>
      <w:kern w:val="2"/>
      <w:sz w:val="28"/>
    </w:rPr>
  </w:style>
  <w:style w:type="character" w:customStyle="1" w:styleId="2Char">
    <w:name w:val="标题 2 Char"/>
    <w:link w:val="2"/>
    <w:rsid w:val="00FB0482"/>
    <w:rPr>
      <w:rFonts w:ascii="Tahoma" w:eastAsia="黑体" w:hAnsi="Tahoma"/>
      <w:b/>
      <w:color w:val="FFFFFF"/>
      <w:kern w:val="20"/>
      <w:sz w:val="36"/>
      <w:shd w:val="solid" w:color="auto" w:fill="auto"/>
    </w:rPr>
  </w:style>
  <w:style w:type="character" w:customStyle="1" w:styleId="8Char">
    <w:name w:val="标题 8 Char"/>
    <w:link w:val="8"/>
    <w:rsid w:val="00AD5AF0"/>
    <w:rPr>
      <w:rFonts w:ascii="Arial" w:eastAsia="黑体" w:hAnsi="Arial"/>
      <w:kern w:val="2"/>
      <w:sz w:val="21"/>
    </w:rPr>
  </w:style>
  <w:style w:type="character" w:customStyle="1" w:styleId="Char">
    <w:name w:val="正文文本 Char"/>
    <w:link w:val="a5"/>
    <w:rsid w:val="00AD5AF0"/>
    <w:rPr>
      <w:rFonts w:ascii="Times New Roman" w:eastAsia="宋体" w:hAnsi="Times New Roman"/>
    </w:rPr>
  </w:style>
  <w:style w:type="character" w:styleId="a6">
    <w:name w:val="Hyperlink"/>
    <w:uiPriority w:val="99"/>
    <w:rsid w:val="00AD5AF0"/>
    <w:rPr>
      <w:color w:val="0000FF"/>
      <w:u w:val="single"/>
    </w:rPr>
  </w:style>
  <w:style w:type="character" w:styleId="a7">
    <w:name w:val="Strong"/>
    <w:qFormat/>
    <w:rsid w:val="00AD5AF0"/>
    <w:rPr>
      <w:b/>
    </w:rPr>
  </w:style>
  <w:style w:type="character" w:customStyle="1" w:styleId="Char0">
    <w:name w:val="正文首行缩进 Char"/>
    <w:link w:val="a8"/>
    <w:rsid w:val="00AD5AF0"/>
    <w:rPr>
      <w:rFonts w:ascii="Times New Roman" w:eastAsia="幼圆" w:hAnsi="Times New Roman"/>
      <w:kern w:val="2"/>
      <w:sz w:val="24"/>
    </w:rPr>
  </w:style>
  <w:style w:type="character" w:customStyle="1" w:styleId="Char2">
    <w:name w:val="批注框文本 Char"/>
    <w:link w:val="a9"/>
    <w:rsid w:val="00AD5AF0"/>
    <w:rPr>
      <w:rFonts w:ascii="Times New Roman" w:eastAsia="幼圆" w:hAnsi="Times New Roman"/>
      <w:sz w:val="18"/>
    </w:rPr>
  </w:style>
  <w:style w:type="character" w:customStyle="1" w:styleId="Char3">
    <w:name w:val="文档结构图 Char"/>
    <w:link w:val="aa"/>
    <w:rsid w:val="00AD5AF0"/>
    <w:rPr>
      <w:rFonts w:ascii="宋体" w:eastAsia="宋体" w:hAnsi="Times New Roman"/>
      <w:sz w:val="18"/>
    </w:rPr>
  </w:style>
  <w:style w:type="character" w:customStyle="1" w:styleId="Char4">
    <w:name w:val="页眉 Char"/>
    <w:link w:val="ab"/>
    <w:rsid w:val="00AD5AF0"/>
    <w:rPr>
      <w:sz w:val="18"/>
    </w:rPr>
  </w:style>
  <w:style w:type="character" w:customStyle="1" w:styleId="Char5">
    <w:name w:val="正文缩进 Char"/>
    <w:link w:val="ac"/>
    <w:rsid w:val="00AD5AF0"/>
    <w:rPr>
      <w:rFonts w:ascii="Times New Roman" w:eastAsia="幼圆" w:hAnsi="Times New Roman"/>
      <w:sz w:val="24"/>
    </w:rPr>
  </w:style>
  <w:style w:type="character" w:customStyle="1" w:styleId="3Char">
    <w:name w:val="标题 3 Char"/>
    <w:link w:val="3"/>
    <w:rsid w:val="00105C47"/>
    <w:rPr>
      <w:rFonts w:ascii="Tahoma" w:eastAsia="黑体" w:hAnsi="Tahoma"/>
      <w:b/>
      <w:kern w:val="2"/>
      <w:sz w:val="32"/>
    </w:rPr>
  </w:style>
  <w:style w:type="character" w:customStyle="1" w:styleId="6Char">
    <w:name w:val="标题 6 Char"/>
    <w:link w:val="6"/>
    <w:rsid w:val="00AD5AF0"/>
    <w:rPr>
      <w:rFonts w:ascii="Arial" w:eastAsia="黑体" w:hAnsi="Arial"/>
      <w:b/>
      <w:kern w:val="2"/>
      <w:sz w:val="21"/>
    </w:rPr>
  </w:style>
  <w:style w:type="character" w:customStyle="1" w:styleId="Char6">
    <w:name w:val="页脚 Char"/>
    <w:link w:val="ad"/>
    <w:rsid w:val="00AD5AF0"/>
    <w:rPr>
      <w:sz w:val="18"/>
    </w:rPr>
  </w:style>
  <w:style w:type="character" w:customStyle="1" w:styleId="CharChar">
    <w:name w:val="文档正文 Char Char"/>
    <w:rsid w:val="00AD5AF0"/>
    <w:rPr>
      <w:kern w:val="2"/>
      <w:sz w:val="24"/>
    </w:rPr>
  </w:style>
  <w:style w:type="character" w:customStyle="1" w:styleId="9Char">
    <w:name w:val="标题 9 Char"/>
    <w:link w:val="9"/>
    <w:rsid w:val="00AD5AF0"/>
    <w:rPr>
      <w:rFonts w:ascii="Arial" w:eastAsia="黑体" w:hAnsi="Arial"/>
      <w:kern w:val="2"/>
      <w:sz w:val="21"/>
    </w:rPr>
  </w:style>
  <w:style w:type="paragraph" w:customStyle="1" w:styleId="50">
    <w:name w:val="正文缩进5"/>
    <w:basedOn w:val="a"/>
    <w:rsid w:val="00AD5AF0"/>
    <w:pPr>
      <w:spacing w:line="360" w:lineRule="auto"/>
      <w:ind w:firstLineChars="225" w:firstLine="540"/>
    </w:pPr>
  </w:style>
  <w:style w:type="paragraph" w:customStyle="1" w:styleId="CharChar1CharCharCharCharCharCharCharCharCharCharCharCharCharChar">
    <w:name w:val="Char Char1 Char Char Char Char Char Char Char Char Char Char Char Char Char Char"/>
    <w:basedOn w:val="a"/>
    <w:rsid w:val="00AD5AF0"/>
    <w:pPr>
      <w:widowControl/>
      <w:spacing w:beforeLines="100" w:after="160" w:line="240" w:lineRule="exact"/>
    </w:pPr>
    <w:rPr>
      <w:rFonts w:ascii="Verdana" w:hAnsi="Verdana"/>
      <w:kern w:val="0"/>
      <w:sz w:val="32"/>
      <w:lang w:eastAsia="en-US"/>
    </w:rPr>
  </w:style>
  <w:style w:type="paragraph" w:customStyle="1" w:styleId="CharCharCharCharChar">
    <w:name w:val="Char Char Char Char Char"/>
    <w:basedOn w:val="a"/>
    <w:rsid w:val="00AD5AF0"/>
    <w:pPr>
      <w:spacing w:line="360" w:lineRule="auto"/>
      <w:ind w:leftChars="200" w:left="200"/>
    </w:pPr>
    <w:rPr>
      <w:rFonts w:ascii="宋体" w:hAnsi="宋体"/>
    </w:rPr>
  </w:style>
  <w:style w:type="paragraph" w:styleId="10">
    <w:name w:val="toc 1"/>
    <w:basedOn w:val="a"/>
    <w:next w:val="a"/>
    <w:uiPriority w:val="39"/>
    <w:rsid w:val="00AD5AF0"/>
  </w:style>
  <w:style w:type="paragraph" w:customStyle="1" w:styleId="15">
    <w:name w:val="样式 行距: 1.5 倍行距"/>
    <w:basedOn w:val="a"/>
    <w:rsid w:val="00AD5AF0"/>
    <w:pPr>
      <w:widowControl/>
      <w:spacing w:line="360" w:lineRule="auto"/>
      <w:ind w:firstLineChars="200" w:firstLine="200"/>
      <w:jc w:val="left"/>
    </w:pPr>
    <w:rPr>
      <w:rFonts w:ascii="Gill Sans" w:hAnsi="Gill Sans"/>
      <w:kern w:val="0"/>
      <w:lang w:val="en-GB"/>
    </w:rPr>
  </w:style>
  <w:style w:type="paragraph" w:styleId="ae">
    <w:name w:val="Normal (Web)"/>
    <w:basedOn w:val="a"/>
    <w:rsid w:val="00AD5AF0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customStyle="1" w:styleId="Char7">
    <w:name w:val="Char"/>
    <w:basedOn w:val="aa"/>
    <w:rsid w:val="00AD5AF0"/>
    <w:pPr>
      <w:shd w:val="clear" w:color="auto" w:fill="000080"/>
    </w:pPr>
    <w:rPr>
      <w:rFonts w:ascii="Tahoma" w:hAnsi="Tahoma"/>
      <w:kern w:val="0"/>
    </w:rPr>
  </w:style>
  <w:style w:type="paragraph" w:customStyle="1" w:styleId="6Char0">
    <w:name w:val="6 Char"/>
    <w:basedOn w:val="a"/>
    <w:rsid w:val="00AD5AF0"/>
    <w:pPr>
      <w:widowControl/>
      <w:spacing w:beforeLines="100" w:after="160" w:line="240" w:lineRule="exact"/>
      <w:jc w:val="left"/>
    </w:pPr>
    <w:rPr>
      <w:rFonts w:ascii="Verdana" w:hAnsi="Verdana"/>
      <w:kern w:val="0"/>
      <w:sz w:val="32"/>
      <w:lang w:eastAsia="en-US"/>
    </w:rPr>
  </w:style>
  <w:style w:type="paragraph" w:styleId="a5">
    <w:name w:val="Body Text"/>
    <w:basedOn w:val="a"/>
    <w:link w:val="Char"/>
    <w:rsid w:val="00AD5AF0"/>
    <w:pPr>
      <w:spacing w:after="120"/>
    </w:pPr>
  </w:style>
  <w:style w:type="paragraph" w:styleId="30">
    <w:name w:val="toc 3"/>
    <w:basedOn w:val="a"/>
    <w:next w:val="a"/>
    <w:uiPriority w:val="39"/>
    <w:rsid w:val="00AD5AF0"/>
    <w:pPr>
      <w:ind w:leftChars="400" w:left="840"/>
    </w:pPr>
  </w:style>
  <w:style w:type="paragraph" w:styleId="20">
    <w:name w:val="toc 2"/>
    <w:basedOn w:val="a"/>
    <w:next w:val="a"/>
    <w:uiPriority w:val="39"/>
    <w:rsid w:val="00AD5AF0"/>
    <w:pPr>
      <w:ind w:leftChars="200" w:left="420"/>
    </w:pPr>
  </w:style>
  <w:style w:type="paragraph" w:styleId="a8">
    <w:name w:val="Body Text First Indent"/>
    <w:basedOn w:val="a5"/>
    <w:link w:val="Char0"/>
    <w:rsid w:val="00AD5AF0"/>
    <w:pPr>
      <w:ind w:firstLineChars="100" w:firstLine="420"/>
    </w:pPr>
    <w:rPr>
      <w:rFonts w:eastAsia="幼圆"/>
    </w:rPr>
  </w:style>
  <w:style w:type="paragraph" w:customStyle="1" w:styleId="CharCharCharCharCharCharCharCharCharCharCharChar">
    <w:name w:val="Char Char Char Char Char Char Char Char Char Char Char Char"/>
    <w:basedOn w:val="a"/>
    <w:rsid w:val="00AD5AF0"/>
    <w:pPr>
      <w:widowControl/>
      <w:spacing w:after="160" w:line="240" w:lineRule="exact"/>
      <w:jc w:val="center"/>
    </w:pPr>
    <w:rPr>
      <w:rFonts w:ascii="Verdana" w:hAnsi="Verdana"/>
      <w:kern w:val="0"/>
      <w:sz w:val="20"/>
      <w:lang w:eastAsia="en-US"/>
    </w:rPr>
  </w:style>
  <w:style w:type="paragraph" w:customStyle="1" w:styleId="Char8">
    <w:name w:val="表格内容 Char"/>
    <w:basedOn w:val="a"/>
    <w:rsid w:val="00AD5AF0"/>
    <w:pPr>
      <w:widowControl/>
    </w:pPr>
    <w:rPr>
      <w:kern w:val="0"/>
    </w:rPr>
  </w:style>
  <w:style w:type="paragraph" w:styleId="a9">
    <w:name w:val="Balloon Text"/>
    <w:basedOn w:val="a"/>
    <w:link w:val="Char2"/>
    <w:rsid w:val="00AD5AF0"/>
    <w:rPr>
      <w:sz w:val="18"/>
    </w:rPr>
  </w:style>
  <w:style w:type="paragraph" w:styleId="af">
    <w:name w:val="List Paragraph"/>
    <w:basedOn w:val="a"/>
    <w:qFormat/>
    <w:rsid w:val="00AD5AF0"/>
    <w:pPr>
      <w:ind w:firstLineChars="200" w:firstLine="420"/>
    </w:pPr>
  </w:style>
  <w:style w:type="paragraph" w:styleId="ac">
    <w:name w:val="Normal Indent"/>
    <w:basedOn w:val="a"/>
    <w:link w:val="Char5"/>
    <w:rsid w:val="00AD5AF0"/>
    <w:pPr>
      <w:spacing w:line="360" w:lineRule="auto"/>
      <w:ind w:firstLine="420"/>
    </w:pPr>
  </w:style>
  <w:style w:type="paragraph" w:customStyle="1" w:styleId="Char9">
    <w:name w:val="Char"/>
    <w:basedOn w:val="a"/>
    <w:rsid w:val="00AD5AF0"/>
    <w:pPr>
      <w:widowControl/>
      <w:spacing w:beforeLines="100" w:after="160" w:line="240" w:lineRule="exact"/>
      <w:jc w:val="left"/>
    </w:pPr>
    <w:rPr>
      <w:rFonts w:ascii="Verdana" w:hAnsi="Verdana"/>
      <w:kern w:val="0"/>
      <w:sz w:val="32"/>
      <w:lang w:eastAsia="en-US"/>
    </w:rPr>
  </w:style>
  <w:style w:type="paragraph" w:styleId="af0">
    <w:name w:val="caption"/>
    <w:basedOn w:val="a"/>
    <w:next w:val="a"/>
    <w:qFormat/>
    <w:rsid w:val="00AD5AF0"/>
    <w:rPr>
      <w:rFonts w:ascii="Cambria" w:eastAsia="黑体" w:hAnsi="Cambria"/>
      <w:sz w:val="20"/>
    </w:rPr>
  </w:style>
  <w:style w:type="paragraph" w:customStyle="1" w:styleId="af1">
    <w:name w:val="正文缩进+首行缩进"/>
    <w:rsid w:val="00AD5AF0"/>
    <w:pPr>
      <w:widowControl w:val="0"/>
      <w:spacing w:line="360" w:lineRule="auto"/>
      <w:ind w:left="420" w:firstLine="482"/>
    </w:pPr>
    <w:rPr>
      <w:rFonts w:ascii="Times New Roman" w:hAnsi="Times New Roman"/>
      <w:kern w:val="2"/>
      <w:sz w:val="24"/>
    </w:rPr>
  </w:style>
  <w:style w:type="paragraph" w:styleId="aa">
    <w:name w:val="Document Map"/>
    <w:basedOn w:val="a"/>
    <w:link w:val="Char3"/>
    <w:rsid w:val="00AD5AF0"/>
    <w:rPr>
      <w:rFonts w:ascii="宋体"/>
      <w:sz w:val="18"/>
    </w:rPr>
  </w:style>
  <w:style w:type="paragraph" w:styleId="ad">
    <w:name w:val="footer"/>
    <w:basedOn w:val="a"/>
    <w:link w:val="Char6"/>
    <w:rsid w:val="00AD5AF0"/>
    <w:pPr>
      <w:tabs>
        <w:tab w:val="center" w:pos="4153"/>
        <w:tab w:val="right" w:pos="8306"/>
      </w:tabs>
    </w:pPr>
    <w:rPr>
      <w:sz w:val="18"/>
    </w:rPr>
  </w:style>
  <w:style w:type="paragraph" w:customStyle="1" w:styleId="a4">
    <w:name w:val="文档正文"/>
    <w:basedOn w:val="a"/>
    <w:link w:val="Char1"/>
    <w:rsid w:val="00AD5AF0"/>
    <w:pPr>
      <w:spacing w:line="440" w:lineRule="exact"/>
      <w:ind w:firstLine="567"/>
      <w:textAlignment w:val="baseline"/>
    </w:pPr>
    <w:rPr>
      <w:rFonts w:ascii="Arial Narrow" w:hAnsi="Arial Narrow"/>
      <w:kern w:val="0"/>
    </w:rPr>
  </w:style>
  <w:style w:type="paragraph" w:customStyle="1" w:styleId="3level3PIM3H3Level3Headh3sect123prop333head">
    <w:name w:val="样式 标题 3level_3PIM 3H3Level 3 Headh3sect1.2.3prop333head..."/>
    <w:basedOn w:val="3"/>
    <w:rsid w:val="00AD5AF0"/>
    <w:pPr>
      <w:widowControl w:val="0"/>
      <w:numPr>
        <w:ilvl w:val="0"/>
        <w:numId w:val="0"/>
      </w:numPr>
      <w:spacing w:before="260" w:after="260" w:line="413" w:lineRule="auto"/>
      <w:ind w:left="720" w:rightChars="12" w:right="12" w:hanging="720"/>
      <w:jc w:val="both"/>
    </w:pPr>
    <w:rPr>
      <w:rFonts w:ascii="Times New Roman" w:eastAsia="宋体" w:hAnsi="Times New Roman"/>
      <w:sz w:val="30"/>
    </w:rPr>
  </w:style>
  <w:style w:type="paragraph" w:customStyle="1" w:styleId="af2">
    <w:name w:val="样式 宋体 小四"/>
    <w:basedOn w:val="a"/>
    <w:rsid w:val="00AD5AF0"/>
    <w:pPr>
      <w:spacing w:after="80" w:line="360" w:lineRule="auto"/>
      <w:ind w:firstLineChars="200" w:firstLine="200"/>
    </w:pPr>
    <w:rPr>
      <w:rFonts w:ascii="宋体" w:hAnsi="宋体"/>
      <w:kern w:val="0"/>
      <w:lang w:eastAsia="en-US"/>
    </w:rPr>
  </w:style>
  <w:style w:type="paragraph" w:customStyle="1" w:styleId="af3">
    <w:name w:val="目录"/>
    <w:basedOn w:val="a"/>
    <w:rsid w:val="00AD5AF0"/>
    <w:pPr>
      <w:widowControl/>
    </w:pPr>
    <w:rPr>
      <w:rFonts w:ascii="黑体" w:eastAsia="黑体"/>
      <w:kern w:val="0"/>
      <w:sz w:val="48"/>
    </w:rPr>
  </w:style>
  <w:style w:type="paragraph" w:styleId="ab">
    <w:name w:val="header"/>
    <w:basedOn w:val="a"/>
    <w:link w:val="Char4"/>
    <w:rsid w:val="00AD5AF0"/>
    <w:pPr>
      <w:pBdr>
        <w:bottom w:val="single" w:sz="6" w:space="1" w:color="auto"/>
      </w:pBdr>
      <w:tabs>
        <w:tab w:val="center" w:pos="4153"/>
        <w:tab w:val="right" w:pos="8306"/>
      </w:tabs>
    </w:pPr>
    <w:rPr>
      <w:sz w:val="18"/>
    </w:rPr>
  </w:style>
  <w:style w:type="table" w:styleId="af4">
    <w:name w:val="Table Grid"/>
    <w:basedOn w:val="a1"/>
    <w:uiPriority w:val="59"/>
    <w:rsid w:val="004817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annotation reference"/>
    <w:uiPriority w:val="99"/>
    <w:semiHidden/>
    <w:unhideWhenUsed/>
    <w:rsid w:val="00505B84"/>
    <w:rPr>
      <w:sz w:val="21"/>
      <w:szCs w:val="21"/>
    </w:rPr>
  </w:style>
  <w:style w:type="paragraph" w:styleId="af6">
    <w:name w:val="annotation text"/>
    <w:basedOn w:val="a"/>
    <w:link w:val="Chara"/>
    <w:uiPriority w:val="99"/>
    <w:semiHidden/>
    <w:unhideWhenUsed/>
    <w:rsid w:val="00505B84"/>
    <w:pPr>
      <w:jc w:val="left"/>
    </w:pPr>
  </w:style>
  <w:style w:type="character" w:customStyle="1" w:styleId="Chara">
    <w:name w:val="批注文字 Char"/>
    <w:link w:val="af6"/>
    <w:uiPriority w:val="99"/>
    <w:semiHidden/>
    <w:rsid w:val="00505B84"/>
    <w:rPr>
      <w:rFonts w:ascii="Times New Roman" w:eastAsia="幼圆" w:hAnsi="Times New Roman"/>
      <w:kern w:val="2"/>
      <w:sz w:val="24"/>
    </w:rPr>
  </w:style>
  <w:style w:type="paragraph" w:styleId="af7">
    <w:name w:val="annotation subject"/>
    <w:basedOn w:val="af6"/>
    <w:next w:val="af6"/>
    <w:link w:val="Charb"/>
    <w:uiPriority w:val="99"/>
    <w:semiHidden/>
    <w:unhideWhenUsed/>
    <w:rsid w:val="00505B84"/>
    <w:rPr>
      <w:b/>
      <w:bCs/>
    </w:rPr>
  </w:style>
  <w:style w:type="character" w:customStyle="1" w:styleId="Charb">
    <w:name w:val="批注主题 Char"/>
    <w:link w:val="af7"/>
    <w:uiPriority w:val="99"/>
    <w:semiHidden/>
    <w:rsid w:val="00505B84"/>
    <w:rPr>
      <w:rFonts w:ascii="Times New Roman" w:eastAsia="幼圆" w:hAnsi="Times New Roman"/>
      <w:b/>
      <w:bCs/>
      <w:kern w:val="2"/>
      <w:sz w:val="24"/>
    </w:rPr>
  </w:style>
  <w:style w:type="paragraph" w:customStyle="1" w:styleId="Code">
    <w:name w:val="Code"/>
    <w:basedOn w:val="a"/>
    <w:link w:val="CodeChar"/>
    <w:qFormat/>
    <w:rsid w:val="00116F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4BC96" w:themeFill="background2" w:themeFillShade="BF"/>
      <w:ind w:firstLine="357"/>
    </w:pPr>
    <w:rPr>
      <w:rFonts w:asciiTheme="minorEastAsia" w:eastAsiaTheme="minorEastAsia" w:hAnsiTheme="minorEastAsia"/>
    </w:rPr>
  </w:style>
  <w:style w:type="character" w:customStyle="1" w:styleId="CodeChar">
    <w:name w:val="Code Char"/>
    <w:basedOn w:val="a0"/>
    <w:link w:val="Code"/>
    <w:rsid w:val="00116F88"/>
    <w:rPr>
      <w:rFonts w:asciiTheme="minorEastAsia" w:eastAsiaTheme="minorEastAsia" w:hAnsiTheme="minorEastAsia"/>
      <w:kern w:val="2"/>
      <w:sz w:val="21"/>
      <w:shd w:val="clear" w:color="auto" w:fill="C4BC96" w:themeFill="background2" w:themeFillShade="BF"/>
    </w:rPr>
  </w:style>
  <w:style w:type="character" w:customStyle="1" w:styleId="sc01">
    <w:name w:val="sc01"/>
    <w:basedOn w:val="a0"/>
    <w:rsid w:val="005C565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5C565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5C56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5C565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5C56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91">
    <w:name w:val="sc91"/>
    <w:basedOn w:val="a0"/>
    <w:rsid w:val="005C565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xt">
    <w:name w:val="txt"/>
    <w:basedOn w:val="a0"/>
    <w:rsid w:val="00EB0B73"/>
  </w:style>
  <w:style w:type="table" w:styleId="-3">
    <w:name w:val="Light Shading Accent 3"/>
    <w:basedOn w:val="a1"/>
    <w:uiPriority w:val="60"/>
    <w:rsid w:val="0028010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28010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8010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8">
    <w:name w:val="Light Shading"/>
    <w:basedOn w:val="a1"/>
    <w:uiPriority w:val="60"/>
    <w:rsid w:val="002801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801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9">
    <w:name w:val="Light List"/>
    <w:basedOn w:val="a1"/>
    <w:uiPriority w:val="61"/>
    <w:rsid w:val="0028010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2801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0">
    <w:name w:val="Light List Accent 3"/>
    <w:basedOn w:val="a1"/>
    <w:uiPriority w:val="61"/>
    <w:rsid w:val="0028010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28010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28010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3-3">
    <w:name w:val="Medium Grid 3 Accent 3"/>
    <w:basedOn w:val="a1"/>
    <w:uiPriority w:val="69"/>
    <w:rsid w:val="0028010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0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21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49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4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95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05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21608;&#24314;&#20255;\&#26700;&#38754;\siam&#39033;&#30446;&#26085;&#24535;&#31649;&#29702;&#37197;&#32622;&#25163;&#208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54E5B-0081-47E0-A379-CB03A3FA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siam项目日志管理配置手册.dotx</Template>
  <TotalTime>736</TotalTime>
  <Pages>21</Pages>
  <Words>1137</Words>
  <Characters>6487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Company>Microsoft</Company>
  <LinksUpToDate>false</LinksUpToDate>
  <CharactersWithSpaces>7609</CharactersWithSpaces>
  <SharedDoc>false</SharedDoc>
  <HLinks>
    <vt:vector size="42" baseType="variant"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_Toc278961776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_Toc278961775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_Toc278961774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_Toc278961773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_Toc278961772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_Toc278961771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_Toc278961770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安全组件(SecurityEAI)-测试报告</dc:title>
  <dc:creator>IBM</dc:creator>
  <cp:lastModifiedBy>ADMINIBM</cp:lastModifiedBy>
  <cp:revision>1220</cp:revision>
  <cp:lastPrinted>2012-11-20T03:59:00Z</cp:lastPrinted>
  <dcterms:created xsi:type="dcterms:W3CDTF">2012-02-22T09:38:00Z</dcterms:created>
  <dcterms:modified xsi:type="dcterms:W3CDTF">2012-12-12T03:58:00Z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2052-6.5.0.1956</vt:lpwstr>
  </property>
</Properties>
</file>